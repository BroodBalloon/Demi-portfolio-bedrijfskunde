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67E41D" w14:textId="77777777" w:rsidR="00021C04" w:rsidRDefault="00714AA5">
      <w:r>
        <w:rPr>
          <w:noProof/>
          <w:lang w:bidi="nl-NL"/>
        </w:rPr>
        <w:drawing>
          <wp:anchor distT="0" distB="0" distL="114300" distR="114300" simplePos="0" relativeHeight="251658240" behindDoc="1" locked="0" layoutInCell="1" allowOverlap="1" wp14:anchorId="4C0E20F7" wp14:editId="55137567">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2C17574C" w14:textId="77777777" w:rsidTr="00745C53">
        <w:trPr>
          <w:trHeight w:val="14130"/>
        </w:trPr>
        <w:tc>
          <w:tcPr>
            <w:tcW w:w="12229" w:type="dxa"/>
          </w:tcPr>
          <w:p w14:paraId="7CA6F524" w14:textId="77777777" w:rsidR="00021C04" w:rsidRDefault="00D76AB2" w:rsidP="00745C53">
            <w:pPr>
              <w:ind w:left="720"/>
              <w:jc w:val="right"/>
            </w:pPr>
            <w:r>
              <w:rPr>
                <w:noProof/>
                <w:lang w:bidi="nl-NL"/>
              </w:rPr>
              <mc:AlternateContent>
                <mc:Choice Requires="wpg">
                  <w:drawing>
                    <wp:inline distT="0" distB="0" distL="0" distR="0" wp14:anchorId="668BC9CE" wp14:editId="1BC9D86D">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14:paraId="071B9648" w14:textId="0B8CE250" w:rsidR="00505AB3" w:rsidRPr="00745C53" w:rsidRDefault="00505AB3" w:rsidP="00D76AB2">
                                    <w:pPr>
                                      <w:pStyle w:val="Kop1"/>
                                      <w:ind w:left="720"/>
                                      <w:rPr>
                                        <w:rFonts w:hint="eastAsia"/>
                                        <w:color w:val="FFFFFF" w:themeColor="background1"/>
                                      </w:rPr>
                                    </w:pPr>
                                    <w:r>
                                      <w:rPr>
                                        <w:color w:val="FFFFFF" w:themeColor="background1"/>
                                        <w:lang w:bidi="nl-NL"/>
                                      </w:rPr>
                                      <w:t>Demi Smit</w:t>
                                    </w:r>
                                  </w:p>
                                  <w:p w14:paraId="4860F9E9" w14:textId="07058EDB" w:rsidR="00505AB3" w:rsidRPr="00745C53" w:rsidRDefault="00505AB3" w:rsidP="00D76AB2">
                                    <w:pPr>
                                      <w:pStyle w:val="Kop2"/>
                                      <w:ind w:left="720"/>
                                      <w:rPr>
                                        <w:rFonts w:hint="eastAsia"/>
                                        <w:color w:val="FFFFFF" w:themeColor="background1"/>
                                      </w:rPr>
                                    </w:pPr>
                                    <w:r>
                                      <w:rPr>
                                        <w:color w:val="FFFFFF" w:themeColor="background1"/>
                                        <w:lang w:bidi="nl-NL"/>
                                      </w:rPr>
                                      <w:t>16 Juni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14:paraId="434B3596" w14:textId="6D9D7AE5" w:rsidR="00505AB3" w:rsidRPr="000B4502" w:rsidRDefault="00505AB3" w:rsidP="00104080">
                                    <w:pPr>
                                      <w:pStyle w:val="Titel"/>
                                      <w:ind w:left="0"/>
                                      <w:jc w:val="right"/>
                                      <w:rPr>
                                        <w:rFonts w:hint="eastAsia"/>
                                      </w:rPr>
                                    </w:pPr>
                                    <w:r>
                                      <w:rPr>
                                        <w:lang w:bidi="nl-NL"/>
                                      </w:rPr>
                                      <w:t>Studeren</w:t>
                                    </w:r>
                                  </w:p>
                                  <w:p w14:paraId="3753811A" w14:textId="77777777" w:rsidR="00505AB3" w:rsidRDefault="00505AB3" w:rsidP="00104080">
                                    <w:pPr>
                                      <w:pStyle w:val="Ondertitel"/>
                                      <w:ind w:left="0"/>
                                      <w:jc w:val="right"/>
                                      <w:rPr>
                                        <w:color w:val="595959" w:themeColor="text1" w:themeTint="A6"/>
                                      </w:rPr>
                                    </w:pPr>
                                  </w:p>
                                  <w:p w14:paraId="198C9279" w14:textId="0C527F75" w:rsidR="00505AB3" w:rsidRPr="00745C53" w:rsidRDefault="00505AB3" w:rsidP="00104080">
                                    <w:pPr>
                                      <w:pStyle w:val="Ondertitel"/>
                                      <w:ind w:left="0"/>
                                      <w:jc w:val="right"/>
                                      <w:rPr>
                                        <w:color w:val="595959" w:themeColor="text1" w:themeTint="A6"/>
                                      </w:rPr>
                                    </w:pPr>
                                    <w:r>
                                      <w:rPr>
                                        <w:color w:val="595959" w:themeColor="text1" w:themeTint="A6"/>
                                        <w:lang w:bidi="nl-NL"/>
                                      </w:rPr>
                                      <w:t>Blok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68BC9CE" id="Groep 9" o:spid="_x0000_s1026" alt="Titel en tekst&#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071B9648" w14:textId="0B8CE250" w:rsidR="00505AB3" w:rsidRPr="00745C53" w:rsidRDefault="00505AB3" w:rsidP="00D76AB2">
                              <w:pPr>
                                <w:pStyle w:val="Kop1"/>
                                <w:ind w:left="720"/>
                                <w:rPr>
                                  <w:rFonts w:hint="eastAsia"/>
                                  <w:color w:val="FFFFFF" w:themeColor="background1"/>
                                </w:rPr>
                              </w:pPr>
                              <w:r>
                                <w:rPr>
                                  <w:color w:val="FFFFFF" w:themeColor="background1"/>
                                  <w:lang w:bidi="nl-NL"/>
                                </w:rPr>
                                <w:t>Demi Smit</w:t>
                              </w:r>
                            </w:p>
                            <w:p w14:paraId="4860F9E9" w14:textId="07058EDB" w:rsidR="00505AB3" w:rsidRPr="00745C53" w:rsidRDefault="00505AB3" w:rsidP="00D76AB2">
                              <w:pPr>
                                <w:pStyle w:val="Kop2"/>
                                <w:ind w:left="720"/>
                                <w:rPr>
                                  <w:rFonts w:hint="eastAsia"/>
                                  <w:color w:val="FFFFFF" w:themeColor="background1"/>
                                </w:rPr>
                              </w:pPr>
                              <w:r>
                                <w:rPr>
                                  <w:color w:val="FFFFFF" w:themeColor="background1"/>
                                  <w:lang w:bidi="nl-NL"/>
                                </w:rPr>
                                <w:t>16 Juni 2020</w:t>
                              </w:r>
                            </w:p>
                          </w:txbxContent>
                        </v:textbox>
                      </v:shape>
                      <v:shape id="Tekstvak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434B3596" w14:textId="6D9D7AE5" w:rsidR="00505AB3" w:rsidRPr="000B4502" w:rsidRDefault="00505AB3" w:rsidP="00104080">
                              <w:pPr>
                                <w:pStyle w:val="Titel"/>
                                <w:ind w:left="0"/>
                                <w:jc w:val="right"/>
                                <w:rPr>
                                  <w:rFonts w:hint="eastAsia"/>
                                </w:rPr>
                              </w:pPr>
                              <w:r>
                                <w:rPr>
                                  <w:lang w:bidi="nl-NL"/>
                                </w:rPr>
                                <w:t>Studeren</w:t>
                              </w:r>
                            </w:p>
                            <w:p w14:paraId="3753811A" w14:textId="77777777" w:rsidR="00505AB3" w:rsidRDefault="00505AB3" w:rsidP="00104080">
                              <w:pPr>
                                <w:pStyle w:val="Ondertitel"/>
                                <w:ind w:left="0"/>
                                <w:jc w:val="right"/>
                                <w:rPr>
                                  <w:color w:val="595959" w:themeColor="text1" w:themeTint="A6"/>
                                </w:rPr>
                              </w:pPr>
                            </w:p>
                            <w:p w14:paraId="198C9279" w14:textId="0C527F75" w:rsidR="00505AB3" w:rsidRPr="00745C53" w:rsidRDefault="00505AB3" w:rsidP="00104080">
                              <w:pPr>
                                <w:pStyle w:val="Ondertitel"/>
                                <w:ind w:left="0"/>
                                <w:jc w:val="right"/>
                                <w:rPr>
                                  <w:color w:val="595959" w:themeColor="text1" w:themeTint="A6"/>
                                </w:rPr>
                              </w:pPr>
                              <w:r>
                                <w:rPr>
                                  <w:color w:val="595959" w:themeColor="text1" w:themeTint="A6"/>
                                  <w:lang w:bidi="nl-NL"/>
                                </w:rPr>
                                <w:t>Blok 2</w:t>
                              </w:r>
                            </w:p>
                          </w:txbxContent>
                        </v:textbox>
                      </v:shape>
                      <w10:anchorlock/>
                    </v:group>
                  </w:pict>
                </mc:Fallback>
              </mc:AlternateContent>
            </w:r>
          </w:p>
        </w:tc>
      </w:tr>
      <w:tr w:rsidR="00A1111B" w14:paraId="4B6F2925" w14:textId="77777777" w:rsidTr="00A1111B">
        <w:trPr>
          <w:trHeight w:val="900"/>
        </w:trPr>
        <w:tc>
          <w:tcPr>
            <w:tcW w:w="12229" w:type="dxa"/>
            <w:vAlign w:val="bottom"/>
          </w:tcPr>
          <w:p w14:paraId="167CC3C5" w14:textId="77777777" w:rsidR="00A1111B" w:rsidRDefault="00A1111B" w:rsidP="00A1111B">
            <w:pPr>
              <w:ind w:left="720"/>
              <w:jc w:val="right"/>
            </w:pPr>
          </w:p>
        </w:tc>
      </w:tr>
    </w:tbl>
    <w:p w14:paraId="028A3C59" w14:textId="77777777" w:rsidR="00745C53" w:rsidRDefault="00745C53"/>
    <w:p w14:paraId="0C39D5E3" w14:textId="77777777" w:rsidR="000B4502" w:rsidRDefault="000B4502"/>
    <w:tbl>
      <w:tblPr>
        <w:tblW w:w="11679" w:type="dxa"/>
        <w:tblInd w:w="55" w:type="dxa"/>
        <w:tblCellMar>
          <w:left w:w="115" w:type="dxa"/>
          <w:right w:w="720" w:type="dxa"/>
        </w:tblCellMar>
        <w:tblLook w:val="0000" w:firstRow="0" w:lastRow="0" w:firstColumn="0" w:lastColumn="0" w:noHBand="0" w:noVBand="0"/>
      </w:tblPr>
      <w:tblGrid>
        <w:gridCol w:w="4286"/>
        <w:gridCol w:w="1748"/>
        <w:gridCol w:w="5817"/>
      </w:tblGrid>
      <w:tr w:rsidR="00515218" w14:paraId="36B38D2B" w14:textId="77777777" w:rsidTr="00D86614">
        <w:trPr>
          <w:trHeight w:val="2970"/>
        </w:trPr>
        <w:tc>
          <w:tcPr>
            <w:tcW w:w="5189" w:type="dxa"/>
            <w:gridSpan w:val="2"/>
          </w:tcPr>
          <w:p w14:paraId="21CF17BF" w14:textId="7CC0DF9F" w:rsidR="00515218" w:rsidRDefault="00505AB3" w:rsidP="000B4502">
            <w:r w:rsidRPr="000B4502">
              <w:rPr>
                <w:noProof/>
                <w:lang w:bidi="nl-NL"/>
              </w:rPr>
              <mc:AlternateContent>
                <mc:Choice Requires="wps">
                  <w:drawing>
                    <wp:anchor distT="0" distB="0" distL="114300" distR="114300" simplePos="0" relativeHeight="251658245" behindDoc="0" locked="0" layoutInCell="1" allowOverlap="1" wp14:anchorId="0D9CE7C4" wp14:editId="01D6C1C9">
                      <wp:simplePos x="0" y="0"/>
                      <wp:positionH relativeFrom="column">
                        <wp:posOffset>17145</wp:posOffset>
                      </wp:positionH>
                      <wp:positionV relativeFrom="page">
                        <wp:posOffset>1827530</wp:posOffset>
                      </wp:positionV>
                      <wp:extent cx="614045" cy="676275"/>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432E099E" w14:textId="77777777" w:rsidR="00505AB3" w:rsidRDefault="00505AB3" w:rsidP="000B4502">
                                  <w:pPr>
                                    <w:pStyle w:val="Kop1"/>
                                    <w:rPr>
                                      <w:rFonts w:hint="eastAsia"/>
                                    </w:rPr>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9CE7C4" id="Tekstvak 13" o:spid="_x0000_s1029" type="#_x0000_t202" style="position:absolute;margin-left:1.35pt;margin-top:143.9pt;width:48.35pt;height:53.25pt;z-index:251658245;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" fillcolor="white [3201]" stroked="f" strokeweight=".5pt">
                      <v:textbox>
                        <w:txbxContent>
                          <w:p w14:paraId="432E099E" w14:textId="77777777" w:rsidR="00505AB3" w:rsidRDefault="00505AB3" w:rsidP="000B4502">
                            <w:pPr>
                              <w:pStyle w:val="Kop1"/>
                              <w:rPr>
                                <w:rFonts w:hint="eastAsia"/>
                              </w:rPr>
                            </w:pPr>
                            <w:r>
                              <w:rPr>
                                <w:lang w:bidi="nl-NL"/>
                              </w:rPr>
                              <w:t>01</w:t>
                            </w:r>
                          </w:p>
                        </w:txbxContent>
                      </v:textbox>
                      <w10:wrap anchory="page"/>
                    </v:shape>
                  </w:pict>
                </mc:Fallback>
              </mc:AlternateContent>
            </w:r>
            <w:r w:rsidRPr="000B4502">
              <w:rPr>
                <w:noProof/>
                <w:lang w:bidi="nl-NL"/>
              </w:rPr>
              <mc:AlternateContent>
                <mc:Choice Requires="wps">
                  <w:drawing>
                    <wp:anchor distT="0" distB="0" distL="114300" distR="114300" simplePos="0" relativeHeight="251658246" behindDoc="0" locked="0" layoutInCell="1" allowOverlap="1" wp14:anchorId="1B642505" wp14:editId="26722074">
                      <wp:simplePos x="0" y="0"/>
                      <wp:positionH relativeFrom="column">
                        <wp:posOffset>631190</wp:posOffset>
                      </wp:positionH>
                      <wp:positionV relativeFrom="paragraph">
                        <wp:posOffset>1896110</wp:posOffset>
                      </wp:positionV>
                      <wp:extent cx="1673860" cy="2727960"/>
                      <wp:effectExtent l="0" t="0" r="2540" b="0"/>
                      <wp:wrapNone/>
                      <wp:docPr id="16" name="Tekstvak 16"/>
                      <wp:cNvGraphicFramePr/>
                      <a:graphic xmlns:a="http://schemas.openxmlformats.org/drawingml/2006/main">
                        <a:graphicData uri="http://schemas.microsoft.com/office/word/2010/wordprocessingShape">
                          <wps:wsp>
                            <wps:cNvSpPr txBox="1"/>
                            <wps:spPr>
                              <a:xfrm>
                                <a:off x="0" y="0"/>
                                <a:ext cx="1673860" cy="2727960"/>
                              </a:xfrm>
                              <a:prstGeom prst="rect">
                                <a:avLst/>
                              </a:prstGeom>
                              <a:solidFill>
                                <a:schemeClr val="lt1"/>
                              </a:solidFill>
                              <a:ln w="6350">
                                <a:noFill/>
                              </a:ln>
                            </wps:spPr>
                            <wps:txbx>
                              <w:txbxContent>
                                <w:p w14:paraId="56882DD2" w14:textId="46169495" w:rsidR="00505AB3" w:rsidRDefault="00505AB3" w:rsidP="000B4502">
                                  <w:pPr>
                                    <w:pStyle w:val="Kop3"/>
                                    <w:rPr>
                                      <w:rFonts w:hint="eastAsia"/>
                                    </w:rPr>
                                  </w:pPr>
                                  <w:r>
                                    <w:t>Beschrijf hoe jouw eerste tentamens zijn verlopen. Ben je tevreden met het resultaat of niet? Hoe heb je de zelfstudie van Nederlands (succesvol) aangepakt? Heb je voldoende geoefend? Ga jij dit op dezelfde manier toepassen bij het vak Engels?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42505" id="Tekstvak 16" o:spid="_x0000_s1030" type="#_x0000_t202" style="position:absolute;margin-left:49.7pt;margin-top:149.3pt;width:131.8pt;height:214.8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" fillcolor="white [3201]" stroked="f" strokeweight=".5pt">
                      <v:textbox>
                        <w:txbxContent>
                          <w:p w14:paraId="56882DD2" w14:textId="46169495" w:rsidR="00505AB3" w:rsidRDefault="00505AB3" w:rsidP="000B4502">
                            <w:pPr>
                              <w:pStyle w:val="Kop3"/>
                              <w:rPr>
                                <w:rFonts w:hint="eastAsia"/>
                              </w:rPr>
                            </w:pPr>
                            <w:r>
                              <w:t>Beschrijf hoe jouw eerste tentamens zijn verlopen. Ben je tevreden met het resultaat of niet? Hoe heb je de zelfstudie van Nederlands (succesvol) aangepakt? Heb je voldoende geoefend? Ga jij dit op dezelfde manier toepassen bij het vak Engels?</w:t>
                            </w:r>
                          </w:p>
                        </w:txbxContent>
                      </v:textbox>
                    </v:shape>
                  </w:pict>
                </mc:Fallback>
              </mc:AlternateContent>
            </w:r>
            <w:r w:rsidR="00515218" w:rsidRPr="000B4502">
              <w:rPr>
                <w:noProof/>
                <w:lang w:bidi="nl-NL"/>
              </w:rPr>
              <mc:AlternateContent>
                <mc:Choice Requires="wps">
                  <w:drawing>
                    <wp:inline distT="0" distB="0" distL="0" distR="0" wp14:anchorId="2980995A" wp14:editId="75110B52">
                      <wp:extent cx="3674553"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4E0BF783" w14:textId="0D3A7C78" w:rsidR="00505AB3" w:rsidRPr="000B4502" w:rsidRDefault="00505AB3" w:rsidP="000B4502">
                                  <w:pPr>
                                    <w:pStyle w:val="Titel"/>
                                    <w:rPr>
                                      <w:rFonts w:hint="eastAsia"/>
                                      <w:color w:val="44546A" w:themeColor="text2"/>
                                    </w:rPr>
                                  </w:pPr>
                                  <w:r>
                                    <w:rPr>
                                      <w:color w:val="44546A" w:themeColor="text2"/>
                                      <w:lang w:bidi="nl-NL"/>
                                    </w:rPr>
                                    <w:t>Studeren</w:t>
                                  </w:r>
                                </w:p>
                                <w:p w14:paraId="3C234677" w14:textId="44944136" w:rsidR="00505AB3" w:rsidRPr="000B4502" w:rsidRDefault="00505AB3" w:rsidP="000B4502">
                                  <w:pPr>
                                    <w:pStyle w:val="Ondertitel"/>
                                    <w:rPr>
                                      <w:color w:val="44546A" w:themeColor="text2"/>
                                    </w:rPr>
                                  </w:pPr>
                                  <w:r>
                                    <w:rPr>
                                      <w:color w:val="44546A" w:themeColor="text2"/>
                                      <w:lang w:bidi="nl-NL"/>
                                    </w:rPr>
                                    <w:t>Doe je 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80995A" id="Tekstvak 10" o:spid="_x0000_s1031"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" filled="f" stroked="f" strokeweight=".5pt">
                      <v:textbox>
                        <w:txbxContent>
                          <w:p w14:paraId="4E0BF783" w14:textId="0D3A7C78" w:rsidR="00505AB3" w:rsidRPr="000B4502" w:rsidRDefault="00505AB3" w:rsidP="000B4502">
                            <w:pPr>
                              <w:pStyle w:val="Titel"/>
                              <w:rPr>
                                <w:rFonts w:hint="eastAsia"/>
                                <w:color w:val="44546A" w:themeColor="text2"/>
                              </w:rPr>
                            </w:pPr>
                            <w:r>
                              <w:rPr>
                                <w:color w:val="44546A" w:themeColor="text2"/>
                                <w:lang w:bidi="nl-NL"/>
                              </w:rPr>
                              <w:t>Studeren</w:t>
                            </w:r>
                          </w:p>
                          <w:p w14:paraId="3C234677" w14:textId="44944136" w:rsidR="00505AB3" w:rsidRPr="000B4502" w:rsidRDefault="00505AB3" w:rsidP="000B4502">
                            <w:pPr>
                              <w:pStyle w:val="Ondertitel"/>
                              <w:rPr>
                                <w:color w:val="44546A" w:themeColor="text2"/>
                              </w:rPr>
                            </w:pPr>
                            <w:r>
                              <w:rPr>
                                <w:color w:val="44546A" w:themeColor="text2"/>
                                <w:lang w:bidi="nl-NL"/>
                              </w:rPr>
                              <w:t>Doe je zo!</w:t>
                            </w:r>
                          </w:p>
                        </w:txbxContent>
                      </v:textbox>
                      <w10:anchorlock/>
                    </v:shape>
                  </w:pict>
                </mc:Fallback>
              </mc:AlternateContent>
            </w:r>
          </w:p>
        </w:tc>
        <w:tc>
          <w:tcPr>
            <w:tcW w:w="6488" w:type="dxa"/>
          </w:tcPr>
          <w:p w14:paraId="20CEC04A" w14:textId="36B3F71B" w:rsidR="00515218" w:rsidRDefault="00BB522E" w:rsidP="00962CE6">
            <w:pPr>
              <w:ind w:right="915"/>
            </w:pPr>
            <w:r w:rsidRPr="000B4502">
              <w:rPr>
                <w:noProof/>
                <w:lang w:bidi="nl-NL"/>
              </w:rPr>
              <mc:AlternateContent>
                <mc:Choice Requires="wps">
                  <w:drawing>
                    <wp:anchor distT="0" distB="0" distL="114300" distR="114300" simplePos="0" relativeHeight="251658247" behindDoc="0" locked="0" layoutInCell="1" allowOverlap="1" wp14:anchorId="600956A6" wp14:editId="268BB5BF">
                      <wp:simplePos x="0" y="0"/>
                      <wp:positionH relativeFrom="column">
                        <wp:posOffset>-1120140</wp:posOffset>
                      </wp:positionH>
                      <wp:positionV relativeFrom="paragraph">
                        <wp:posOffset>1697990</wp:posOffset>
                      </wp:positionV>
                      <wp:extent cx="4200808" cy="8016240"/>
                      <wp:effectExtent l="0" t="0" r="9525" b="3810"/>
                      <wp:wrapNone/>
                      <wp:docPr id="11" name="Tekstvak 11"/>
                      <wp:cNvGraphicFramePr/>
                      <a:graphic xmlns:a="http://schemas.openxmlformats.org/drawingml/2006/main">
                        <a:graphicData uri="http://schemas.microsoft.com/office/word/2010/wordprocessingShape">
                          <wps:wsp>
                            <wps:cNvSpPr txBox="1"/>
                            <wps:spPr>
                              <a:xfrm>
                                <a:off x="0" y="0"/>
                                <a:ext cx="4200808" cy="8016240"/>
                              </a:xfrm>
                              <a:prstGeom prst="rect">
                                <a:avLst/>
                              </a:prstGeom>
                              <a:solidFill>
                                <a:schemeClr val="lt1"/>
                              </a:solidFill>
                              <a:ln w="6350">
                                <a:noFill/>
                              </a:ln>
                            </wps:spPr>
                            <wps:txbx>
                              <w:txbxContent>
                                <w:p w14:paraId="6CECB7F2" w14:textId="6C94BBE7" w:rsidR="00505AB3" w:rsidRDefault="00505AB3" w:rsidP="000B4502">
                                  <w:pPr>
                                    <w:pStyle w:val="Kop1"/>
                                    <w:rPr>
                                      <w:rFonts w:hint="eastAsia"/>
                                    </w:rPr>
                                  </w:pPr>
                                  <w:r>
                                    <w:rPr>
                                      <w:lang w:bidi="nl-NL"/>
                                    </w:rPr>
                                    <w:t>Vraagstuk 1</w:t>
                                  </w:r>
                                </w:p>
                                <w:p w14:paraId="5059A497" w14:textId="22873205" w:rsidR="00505AB3" w:rsidRDefault="006C300F" w:rsidP="00962CE6">
                                  <w:pPr>
                                    <w:ind w:right="750"/>
                                  </w:pPr>
                                  <w:r>
                                    <w:rPr>
                                      <w:lang w:bidi="nl-NL"/>
                                    </w:rPr>
                                    <w:t xml:space="preserve">Voor mijn eerste tentamens was ik erg zenuwachtig. Je hebt natuurlijk nog geen idee wat je kunt verwachten en of je je goed genoeg hebt voorbereid. Achteraf was ik heel tevreden over hoe het was gegaan en dit is dan ook terug te zien in mijn resultaten. </w:t>
                                  </w:r>
                                  <w:r w:rsidR="00706A27">
                                    <w:rPr>
                                      <w:lang w:bidi="nl-NL"/>
                                    </w:rPr>
                                    <w:t>Ik heb al mijn tentamens met een mooie voldoende gehaald. Toch ik zou in de volgende blokken graag nog harder willen werken om hogere resultaten te realiseren.</w:t>
                                  </w:r>
                                  <w:r w:rsidR="00B90903">
                                    <w:rPr>
                                      <w:lang w:bidi="nl-NL"/>
                                    </w:rPr>
                                    <w:br/>
                                  </w:r>
                                  <w:r w:rsidR="00706A27">
                                    <w:rPr>
                                      <w:lang w:bidi="nl-NL"/>
                                    </w:rPr>
                                    <w:t>Voor het vak Nederlands werden geen lessen gegeven. Ik heb de zelfstudie hiervan</w:t>
                                  </w:r>
                                  <w:r w:rsidR="00BB522E">
                                    <w:rPr>
                                      <w:lang w:bidi="nl-NL"/>
                                    </w:rPr>
                                    <w:t xml:space="preserve"> vorm gegeven door wekelijks opdrachten te maken. Als voorbereiding op het tentamen heb ik diagnostische toetsen gemaakt. Voor het vak Engels in Blok 2 ga ik de zelfstudie hetzelfde vormgeven als ik dat voor Nederlands heb gedaan. In beide talen ben ik ontzettend goed en de oefeningen gaan mij dan ook makkelijk af.</w:t>
                                  </w:r>
                                </w:p>
                                <w:p w14:paraId="1A0C216E" w14:textId="0F15C7EC" w:rsidR="00505AB3" w:rsidRDefault="00505AB3" w:rsidP="000B4502">
                                  <w:pPr>
                                    <w:pStyle w:val="Kop2"/>
                                    <w:rPr>
                                      <w:rFonts w:hint="eastAsia"/>
                                    </w:rPr>
                                  </w:pPr>
                                  <w:r>
                                    <w:rPr>
                                      <w:lang w:bidi="nl-NL"/>
                                    </w:rPr>
                                    <w:t>Onderzoek 2</w:t>
                                  </w:r>
                                </w:p>
                                <w:p w14:paraId="16683E45" w14:textId="77BE454D" w:rsidR="00505AB3" w:rsidRDefault="00BB522E" w:rsidP="007E3F54">
                                  <w:pPr>
                                    <w:ind w:right="750"/>
                                  </w:pPr>
                                  <w:r>
                                    <w:rPr>
                                      <w:lang w:bidi="nl-NL"/>
                                    </w:rPr>
                                    <w:t xml:space="preserve">In mijn studiegedrag komt uitstelgedrag vaak naar voren. Ik probeer dit tegen te gaan door planningen voor mijzelf te maken. Zo weet ik precies wat ik elke dag moet doen en waar ik aan toe ben. De progressie in mijn </w:t>
                                  </w:r>
                                  <w:r w:rsidR="00B25888">
                                    <w:rPr>
                                      <w:lang w:bidi="nl-NL"/>
                                    </w:rPr>
                                    <w:t>doelen</w:t>
                                  </w:r>
                                  <w:r>
                                    <w:rPr>
                                      <w:lang w:bidi="nl-NL"/>
                                    </w:rPr>
                                    <w:t xml:space="preserve"> doen mij motiveren. Mijn omgeving heeft niet veel invloed op mijn studiegedrag, wanneer ik aan school moet werken wil ik dit ook graag af maken.</w:t>
                                  </w:r>
                                  <w:r w:rsidR="00B90903">
                                    <w:rPr>
                                      <w:lang w:bidi="nl-NL"/>
                                    </w:rPr>
                                    <w:br/>
                                    <w:t>Ik plan mijn studie door v</w:t>
                                  </w:r>
                                  <w:r w:rsidR="0098394E">
                                    <w:rPr>
                                      <w:lang w:bidi="nl-NL"/>
                                    </w:rPr>
                                    <w:t>óó</w:t>
                                  </w:r>
                                  <w:r w:rsidR="00B90903">
                                    <w:rPr>
                                      <w:lang w:bidi="nl-NL"/>
                                    </w:rPr>
                                    <w:t xml:space="preserve">r elke les mijn samenvatting klaar te hebben zodat ik deze op het einde </w:t>
                                  </w:r>
                                  <w:r w:rsidR="00510328">
                                    <w:rPr>
                                      <w:lang w:bidi="nl-NL"/>
                                    </w:rPr>
                                    <w:t xml:space="preserve">van het blok </w:t>
                                  </w:r>
                                  <w:r w:rsidR="00B90903">
                                    <w:rPr>
                                      <w:lang w:bidi="nl-NL"/>
                                    </w:rPr>
                                    <w:t>alleen nog maar hoef te herhalen. De tijd die ik aan mijn studie besteed varieert per vak en per week. Wanneer ik veel leerstof heb en moeilijke onderwerpen door moet spitten kan ik hier gerust een paar uur mee bezig zijn. Makkelijkere taken gaan mij meestal binnen 1 á 2 uur af.</w:t>
                                  </w:r>
                                  <w:r w:rsidR="00B90903">
                                    <w:rPr>
                                      <w:lang w:bidi="nl-NL"/>
                                    </w:rPr>
                                    <w:br/>
                                  </w:r>
                                  <w:r w:rsidR="007E5884">
                                    <w:rPr>
                                      <w:lang w:bidi="nl-NL"/>
                                    </w:rPr>
                                    <w:br/>
                                  </w:r>
                                  <w:r w:rsidR="00B90903">
                                    <w:t xml:space="preserve">In een test waar </w:t>
                                  </w:r>
                                  <w:r w:rsidR="00A415D7">
                                    <w:t>je je leerstijl kan onderzoeken, is bij mij het volgende uitgekomen:</w:t>
                                  </w:r>
                                  <w:r w:rsidR="007E3F54">
                                    <w:br/>
                                  </w:r>
                                  <w:r w:rsidR="007E3F54">
                                    <w:br/>
                                  </w:r>
                                  <w:r w:rsidR="007E3F54" w:rsidRPr="007E3F54">
                                    <w:rPr>
                                      <w:b/>
                                      <w:bCs/>
                                    </w:rPr>
                                    <w:t>Je hebt een nadenkende leerstijl.</w:t>
                                  </w:r>
                                  <w:r w:rsidR="007E3F54" w:rsidRPr="007E3F54">
                                    <w:br/>
                                    <w:t>Dat wil zeggen dat je het liefste leert door goed na te denken. Je gebruikt graag je gezonde verstand en houdt van redeneren. Je analyseert de leerstof aandachtig en probeert de grote verbanden er in te ontdekken. Daardoor kun je goed omgaan met abstracte en, voor anderen vaak onduidelijke, informatie. Omdat je zo slim en kritisch bent, erger je je aan slecht onderbouwde leerstof of docenten wiens verhaal niet sluitend is. Je leerstijl heeft grote voordelen. Je laat je niet verwarren door details, maar blijft oog houden voor het grotere geheel. Daardoor kun jij vaak problemen oplossen die anderen heel moeilijk vinden.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956A6" id="Tekstvak 11" o:spid="_x0000_s1032" type="#_x0000_t202" style="position:absolute;margin-left:-88.2pt;margin-top:133.7pt;width:330.75pt;height:631.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" fillcolor="white [3201]" stroked="f" strokeweight=".5pt">
                      <v:textbox>
                        <w:txbxContent>
                          <w:p w14:paraId="6CECB7F2" w14:textId="6C94BBE7" w:rsidR="00505AB3" w:rsidRDefault="00505AB3" w:rsidP="000B4502">
                            <w:pPr>
                              <w:pStyle w:val="Kop1"/>
                              <w:rPr>
                                <w:rFonts w:hint="eastAsia"/>
                              </w:rPr>
                            </w:pPr>
                            <w:r>
                              <w:rPr>
                                <w:lang w:bidi="nl-NL"/>
                              </w:rPr>
                              <w:t>Vraagstuk 1</w:t>
                            </w:r>
                          </w:p>
                          <w:p w14:paraId="5059A497" w14:textId="22873205" w:rsidR="00505AB3" w:rsidRDefault="006C300F" w:rsidP="00962CE6">
                            <w:pPr>
                              <w:ind w:right="750"/>
                            </w:pPr>
                            <w:r>
                              <w:rPr>
                                <w:lang w:bidi="nl-NL"/>
                              </w:rPr>
                              <w:t xml:space="preserve">Voor mijn eerste tentamens was ik erg zenuwachtig. Je hebt natuurlijk nog geen idee wat je kunt verwachten en of je je goed genoeg hebt voorbereid. Achteraf was ik heel tevreden over hoe het was gegaan en dit is dan ook terug te zien in mijn resultaten. </w:t>
                            </w:r>
                            <w:r w:rsidR="00706A27">
                              <w:rPr>
                                <w:lang w:bidi="nl-NL"/>
                              </w:rPr>
                              <w:t>Ik heb al mijn tentamens met een mooie voldoende gehaald. Toch ik zou in de volgende blokken graag nog harder willen werken om hogere resultaten te realiseren.</w:t>
                            </w:r>
                            <w:r w:rsidR="00B90903">
                              <w:rPr>
                                <w:lang w:bidi="nl-NL"/>
                              </w:rPr>
                              <w:br/>
                            </w:r>
                            <w:r w:rsidR="00706A27">
                              <w:rPr>
                                <w:lang w:bidi="nl-NL"/>
                              </w:rPr>
                              <w:t>Voor het vak Nederlands werden geen lessen gegeven. Ik heb de zelfstudie hiervan</w:t>
                            </w:r>
                            <w:r w:rsidR="00BB522E">
                              <w:rPr>
                                <w:lang w:bidi="nl-NL"/>
                              </w:rPr>
                              <w:t xml:space="preserve"> vorm gegeven door wekelijks opdrachten te maken. Als voorbereiding op het tentamen heb ik diagnostische toetsen gemaakt. Voor het vak Engels in Blok 2 ga ik de zelfstudie hetzelfde vormgeven als ik dat voor Nederlands heb gedaan. In beide talen ben ik ontzettend goed en de oefeningen gaan mij dan ook makkelijk af.</w:t>
                            </w:r>
                          </w:p>
                          <w:p w14:paraId="1A0C216E" w14:textId="0F15C7EC" w:rsidR="00505AB3" w:rsidRDefault="00505AB3" w:rsidP="000B4502">
                            <w:pPr>
                              <w:pStyle w:val="Kop2"/>
                              <w:rPr>
                                <w:rFonts w:hint="eastAsia"/>
                              </w:rPr>
                            </w:pPr>
                            <w:r>
                              <w:rPr>
                                <w:lang w:bidi="nl-NL"/>
                              </w:rPr>
                              <w:t>Onderzoek 2</w:t>
                            </w:r>
                          </w:p>
                          <w:p w14:paraId="16683E45" w14:textId="77BE454D" w:rsidR="00505AB3" w:rsidRDefault="00BB522E" w:rsidP="007E3F54">
                            <w:pPr>
                              <w:ind w:right="750"/>
                            </w:pPr>
                            <w:r>
                              <w:rPr>
                                <w:lang w:bidi="nl-NL"/>
                              </w:rPr>
                              <w:t xml:space="preserve">In mijn studiegedrag komt uitstelgedrag vaak naar voren. Ik probeer dit tegen te gaan door planningen voor mijzelf te maken. Zo weet ik precies wat ik elke dag moet doen en waar ik aan toe ben. De progressie in mijn </w:t>
                            </w:r>
                            <w:r w:rsidR="00B25888">
                              <w:rPr>
                                <w:lang w:bidi="nl-NL"/>
                              </w:rPr>
                              <w:t>doelen</w:t>
                            </w:r>
                            <w:r>
                              <w:rPr>
                                <w:lang w:bidi="nl-NL"/>
                              </w:rPr>
                              <w:t xml:space="preserve"> doen mij motiveren. Mijn omgeving heeft niet veel invloed op mijn studiegedrag, wanneer ik aan school moet werken wil ik dit ook graag af maken.</w:t>
                            </w:r>
                            <w:r w:rsidR="00B90903">
                              <w:rPr>
                                <w:lang w:bidi="nl-NL"/>
                              </w:rPr>
                              <w:br/>
                              <w:t>Ik plan mijn studie door v</w:t>
                            </w:r>
                            <w:r w:rsidR="0098394E">
                              <w:rPr>
                                <w:lang w:bidi="nl-NL"/>
                              </w:rPr>
                              <w:t>óó</w:t>
                            </w:r>
                            <w:r w:rsidR="00B90903">
                              <w:rPr>
                                <w:lang w:bidi="nl-NL"/>
                              </w:rPr>
                              <w:t xml:space="preserve">r elke les mijn samenvatting klaar te hebben zodat ik deze op het einde </w:t>
                            </w:r>
                            <w:r w:rsidR="00510328">
                              <w:rPr>
                                <w:lang w:bidi="nl-NL"/>
                              </w:rPr>
                              <w:t xml:space="preserve">van het blok </w:t>
                            </w:r>
                            <w:r w:rsidR="00B90903">
                              <w:rPr>
                                <w:lang w:bidi="nl-NL"/>
                              </w:rPr>
                              <w:t>alleen nog maar hoef te herhalen. De tijd die ik aan mijn studie besteed varieert per vak en per week. Wanneer ik veel leerstof heb en moeilijke onderwerpen door moet spitten kan ik hier gerust een paar uur mee bezig zijn. Makkelijkere taken gaan mij meestal binnen 1 á 2 uur af.</w:t>
                            </w:r>
                            <w:r w:rsidR="00B90903">
                              <w:rPr>
                                <w:lang w:bidi="nl-NL"/>
                              </w:rPr>
                              <w:br/>
                            </w:r>
                            <w:r w:rsidR="007E5884">
                              <w:rPr>
                                <w:lang w:bidi="nl-NL"/>
                              </w:rPr>
                              <w:br/>
                            </w:r>
                            <w:r w:rsidR="00B90903">
                              <w:t xml:space="preserve">In een test waar </w:t>
                            </w:r>
                            <w:r w:rsidR="00A415D7">
                              <w:t>je je leerstijl kan onderzoeken, is bij mij het volgende uitgekomen:</w:t>
                            </w:r>
                            <w:r w:rsidR="007E3F54">
                              <w:br/>
                            </w:r>
                            <w:r w:rsidR="007E3F54">
                              <w:br/>
                            </w:r>
                            <w:r w:rsidR="007E3F54" w:rsidRPr="007E3F54">
                              <w:rPr>
                                <w:b/>
                                <w:bCs/>
                              </w:rPr>
                              <w:t>Je hebt een nadenkende leerstijl.</w:t>
                            </w:r>
                            <w:r w:rsidR="007E3F54" w:rsidRPr="007E3F54">
                              <w:br/>
                              <w:t>Dat wil zeggen dat je het liefste leert door goed na te denken. Je gebruikt graag je gezonde verstand en houdt van redeneren. Je analyseert de leerstof aandachtig en probeert de grote verbanden er in te ontdekken. Daardoor kun je goed omgaan met abstracte en, voor anderen vaak onduidelijke, informatie. Omdat je zo slim en kritisch bent, erger je je aan slecht onderbouwde leerstof of docenten wiens verhaal niet sluitend is. Je leerstijl heeft grote voordelen. Je laat je niet verwarren door details, maar blijft oog houden voor het grotere geheel. Daardoor kun jij vaak problemen oplossen die anderen heel moeilijk vinden.</w:t>
                            </w:r>
                          </w:p>
                        </w:txbxContent>
                      </v:textbox>
                    </v:shape>
                  </w:pict>
                </mc:Fallback>
              </mc:AlternateContent>
            </w:r>
            <w:r w:rsidR="00515218" w:rsidRPr="000B4502">
              <w:rPr>
                <w:noProof/>
                <w:lang w:bidi="nl-NL"/>
              </w:rPr>
              <mc:AlternateContent>
                <mc:Choice Requires="wps">
                  <w:drawing>
                    <wp:inline distT="0" distB="0" distL="0" distR="0" wp14:anchorId="084FF05F" wp14:editId="7DC51AAA">
                      <wp:extent cx="3008630" cy="1502875"/>
                      <wp:effectExtent l="0" t="0" r="0" b="2540"/>
                      <wp:docPr id="12" name="Tekstvak 12"/>
                      <wp:cNvGraphicFramePr/>
                      <a:graphic xmlns:a="http://schemas.openxmlformats.org/drawingml/2006/main">
                        <a:graphicData uri="http://schemas.microsoft.com/office/word/2010/wordprocessingShape">
                          <wps:wsp>
                            <wps:cNvSpPr txBox="1"/>
                            <wps:spPr>
                              <a:xfrm>
                                <a:off x="0" y="0"/>
                                <a:ext cx="3008630" cy="1502875"/>
                              </a:xfrm>
                              <a:prstGeom prst="rect">
                                <a:avLst/>
                              </a:prstGeom>
                              <a:noFill/>
                              <a:ln w="6350">
                                <a:noFill/>
                              </a:ln>
                            </wps:spPr>
                            <wps:txbx>
                              <w:txbxContent>
                                <w:p w14:paraId="7D9803D7" w14:textId="6DDA81A7" w:rsidR="00505AB3" w:rsidRPr="000B4502" w:rsidRDefault="00505AB3" w:rsidP="00A25F03">
                                  <w:pPr>
                                    <w:pStyle w:val="Geenafstand"/>
                                    <w:ind w:right="229"/>
                                    <w:rPr>
                                      <w:color w:val="44546A" w:themeColor="text2"/>
                                    </w:rPr>
                                  </w:pPr>
                                  <w:r>
                                    <w:rPr>
                                      <w:lang w:bidi="nl-NL"/>
                                    </w:rPr>
                                    <w:t>Blok 2 is gericht op het (leren) studeren. Het eerste blok zit erop en dat betekent dat jij nu een beetje weet hoe de tentamens bij jouw opleiding verlopen. Het doel van deze periode is erachter te komen hoe jij het beste studeert. Hierdoor kan studievertraging wellicht voorkomen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FF05F" id="Tekstvak 12" o:spid="_x0000_s1033" type="#_x0000_t202" style="width:236.9pt;height:11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" filled="f" stroked="f" strokeweight=".5pt">
                      <v:textbox>
                        <w:txbxContent>
                          <w:p w14:paraId="7D9803D7" w14:textId="6DDA81A7" w:rsidR="00505AB3" w:rsidRPr="000B4502" w:rsidRDefault="00505AB3" w:rsidP="00A25F03">
                            <w:pPr>
                              <w:pStyle w:val="Geenafstand"/>
                              <w:ind w:right="229"/>
                              <w:rPr>
                                <w:color w:val="44546A" w:themeColor="text2"/>
                              </w:rPr>
                            </w:pPr>
                            <w:r>
                              <w:rPr>
                                <w:lang w:bidi="nl-NL"/>
                              </w:rPr>
                              <w:t>Blok 2 is gericht op het (leren) studeren. Het eerste blok zit erop en dat betekent dat jij nu een beetje weet hoe de tentamens bij jouw opleiding verlopen. Het doel van deze periode is erachter te komen hoe jij het beste studeert. Hierdoor kan studievertraging wellicht voorkomen worden.</w:t>
                            </w:r>
                          </w:p>
                        </w:txbxContent>
                      </v:textbox>
                      <w10:anchorlock/>
                    </v:shape>
                  </w:pict>
                </mc:Fallback>
              </mc:AlternateContent>
            </w:r>
          </w:p>
        </w:tc>
      </w:tr>
      <w:tr w:rsidR="000B4502" w14:paraId="41471F11" w14:textId="77777777" w:rsidTr="00D86614">
        <w:trPr>
          <w:trHeight w:val="8604"/>
        </w:trPr>
        <w:tc>
          <w:tcPr>
            <w:tcW w:w="3489" w:type="dxa"/>
          </w:tcPr>
          <w:p w14:paraId="213B883F" w14:textId="63A83652" w:rsidR="000B4502" w:rsidRDefault="00505AB3">
            <w:r w:rsidRPr="000B4502">
              <w:rPr>
                <w:noProof/>
                <w:lang w:bidi="nl-NL"/>
              </w:rPr>
              <mc:AlternateContent>
                <mc:Choice Requires="wps">
                  <w:drawing>
                    <wp:anchor distT="0" distB="0" distL="114300" distR="114300" simplePos="0" relativeHeight="251658243" behindDoc="0" locked="0" layoutInCell="1" allowOverlap="1" wp14:anchorId="7A3E2012" wp14:editId="3AF47526">
                      <wp:simplePos x="0" y="0"/>
                      <wp:positionH relativeFrom="column">
                        <wp:posOffset>-1270</wp:posOffset>
                      </wp:positionH>
                      <wp:positionV relativeFrom="page">
                        <wp:posOffset>2639060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1F449714" w14:textId="77777777" w:rsidR="00505AB3" w:rsidRDefault="00505AB3" w:rsidP="000B4502">
                                  <w:pPr>
                                    <w:pStyle w:val="Kop1"/>
                                    <w:rPr>
                                      <w:rFonts w:hint="eastAsia"/>
                                    </w:rPr>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3E2012" id="Tekstvak 15" o:spid="_x0000_s1034" type="#_x0000_t202" style="position:absolute;margin-left:-.1pt;margin-top:207.8pt;width:48.35pt;height:53.25pt;z-index:251658243;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" fillcolor="white [3201]" stroked="f" strokeweight=".5pt">
                      <v:textbox>
                        <w:txbxContent>
                          <w:p w14:paraId="1F449714" w14:textId="77777777" w:rsidR="00505AB3" w:rsidRDefault="00505AB3" w:rsidP="000B4502">
                            <w:pPr>
                              <w:pStyle w:val="Kop1"/>
                              <w:rPr>
                                <w:rFonts w:hint="eastAsia"/>
                              </w:rPr>
                            </w:pPr>
                            <w:r>
                              <w:rPr>
                                <w:lang w:bidi="nl-NL"/>
                              </w:rPr>
                              <w:t>02</w:t>
                            </w:r>
                          </w:p>
                        </w:txbxContent>
                      </v:textbox>
                      <w10:wrap anchory="page"/>
                    </v:shape>
                  </w:pict>
                </mc:Fallback>
              </mc:AlternateContent>
            </w:r>
            <w:r w:rsidRPr="000B4502">
              <w:rPr>
                <w:noProof/>
                <w:lang w:bidi="nl-NL"/>
              </w:rPr>
              <mc:AlternateContent>
                <mc:Choice Requires="wps">
                  <w:drawing>
                    <wp:anchor distT="0" distB="0" distL="114300" distR="114300" simplePos="0" relativeHeight="251658241" behindDoc="0" locked="0" layoutInCell="1" allowOverlap="1" wp14:anchorId="1C5C8C6C" wp14:editId="63868317">
                      <wp:simplePos x="0" y="0"/>
                      <wp:positionH relativeFrom="column">
                        <wp:posOffset>17145</wp:posOffset>
                      </wp:positionH>
                      <wp:positionV relativeFrom="page">
                        <wp:posOffset>4399280</wp:posOffset>
                      </wp:positionV>
                      <wp:extent cx="614045" cy="676275"/>
                      <wp:effectExtent l="0" t="0" r="0" b="9525"/>
                      <wp:wrapNone/>
                      <wp:docPr id="18" name="Tekstvak 18"/>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0C9CB208" w14:textId="77777777" w:rsidR="00505AB3" w:rsidRDefault="00505AB3" w:rsidP="000B4502">
                                  <w:pPr>
                                    <w:pStyle w:val="Kop1"/>
                                    <w:rPr>
                                      <w:rFonts w:hint="eastAsia"/>
                                    </w:rPr>
                                  </w:pPr>
                                  <w:r>
                                    <w:rPr>
                                      <w:lang w:bidi="nl-NL"/>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5C8C6C" id="Tekstvak 18" o:spid="_x0000_s1035" type="#_x0000_t202" style="position:absolute;margin-left:1.35pt;margin-top:346.4pt;width:48.35pt;height:53.25pt;z-index:251658241;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" fillcolor="white [3201]" stroked="f" strokeweight=".5pt">
                      <v:textbox>
                        <w:txbxContent>
                          <w:p w14:paraId="0C9CB208" w14:textId="77777777" w:rsidR="00505AB3" w:rsidRDefault="00505AB3" w:rsidP="000B4502">
                            <w:pPr>
                              <w:pStyle w:val="Kop1"/>
                              <w:rPr>
                                <w:rFonts w:hint="eastAsia"/>
                              </w:rPr>
                            </w:pPr>
                            <w:r>
                              <w:rPr>
                                <w:lang w:bidi="nl-NL"/>
                              </w:rPr>
                              <w:t>03</w:t>
                            </w:r>
                          </w:p>
                        </w:txbxContent>
                      </v:textbox>
                      <w10:wrap anchory="page"/>
                    </v:shape>
                  </w:pict>
                </mc:Fallback>
              </mc:AlternateContent>
            </w:r>
            <w:r w:rsidRPr="000B4502">
              <w:rPr>
                <w:noProof/>
                <w:lang w:bidi="nl-NL"/>
              </w:rPr>
              <mc:AlternateContent>
                <mc:Choice Requires="wps">
                  <w:drawing>
                    <wp:anchor distT="0" distB="0" distL="114300" distR="114300" simplePos="0" relativeHeight="251658242" behindDoc="0" locked="0" layoutInCell="1" allowOverlap="1" wp14:anchorId="4DD89404" wp14:editId="6E15D68E">
                      <wp:simplePos x="0" y="0"/>
                      <wp:positionH relativeFrom="column">
                        <wp:posOffset>646430</wp:posOffset>
                      </wp:positionH>
                      <wp:positionV relativeFrom="paragraph">
                        <wp:posOffset>4521200</wp:posOffset>
                      </wp:positionV>
                      <wp:extent cx="1673860" cy="2354580"/>
                      <wp:effectExtent l="0" t="0" r="2540" b="7620"/>
                      <wp:wrapNone/>
                      <wp:docPr id="17" name="Tekstvak 17"/>
                      <wp:cNvGraphicFramePr/>
                      <a:graphic xmlns:a="http://schemas.openxmlformats.org/drawingml/2006/main">
                        <a:graphicData uri="http://schemas.microsoft.com/office/word/2010/wordprocessingShape">
                          <wps:wsp>
                            <wps:cNvSpPr txBox="1"/>
                            <wps:spPr>
                              <a:xfrm>
                                <a:off x="0" y="0"/>
                                <a:ext cx="1673860" cy="2354580"/>
                              </a:xfrm>
                              <a:prstGeom prst="rect">
                                <a:avLst/>
                              </a:prstGeom>
                              <a:solidFill>
                                <a:schemeClr val="lt1"/>
                              </a:solidFill>
                              <a:ln w="6350">
                                <a:noFill/>
                              </a:ln>
                            </wps:spPr>
                            <wps:txbx>
                              <w:txbxContent>
                                <w:p w14:paraId="61ACE911" w14:textId="1909E614" w:rsidR="00505AB3" w:rsidRDefault="00505AB3" w:rsidP="000B4502">
                                  <w:pPr>
                                    <w:pStyle w:val="Kop3"/>
                                    <w:rPr>
                                      <w:rFonts w:hint="eastAsia"/>
                                    </w:rPr>
                                  </w:pPr>
                                  <w:r>
                                    <w:t>Noteer voor wat goed gaat en wat beter kan op studiegebied. Welke doelen stel jij jezelf? Dit kun je achterhalen met behulp van de leerdoelen per vak en project. Wat wil je bereiken in dit blok? Hoe pak je dat 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89404" id="Tekstvak 17" o:spid="_x0000_s1036" type="#_x0000_t202" style="position:absolute;margin-left:50.9pt;margin-top:356pt;width:131.8pt;height:185.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" fillcolor="white [3201]" stroked="f" strokeweight=".5pt">
                      <v:textbox>
                        <w:txbxContent>
                          <w:p w14:paraId="61ACE911" w14:textId="1909E614" w:rsidR="00505AB3" w:rsidRDefault="00505AB3" w:rsidP="000B4502">
                            <w:pPr>
                              <w:pStyle w:val="Kop3"/>
                              <w:rPr>
                                <w:rFonts w:hint="eastAsia"/>
                              </w:rPr>
                            </w:pPr>
                            <w:r>
                              <w:t>Noteer voor wat goed gaat en wat beter kan op studiegebied. Welke doelen stel jij jezelf? Dit kun je achterhalen met behulp van de leerdoelen per vak en project. Wat wil je bereiken in dit blok? Hoe pak je dat aan?</w:t>
                            </w:r>
                          </w:p>
                        </w:txbxContent>
                      </v:textbox>
                    </v:shape>
                  </w:pict>
                </mc:Fallback>
              </mc:AlternateContent>
            </w:r>
            <w:r w:rsidRPr="000B4502">
              <w:rPr>
                <w:noProof/>
                <w:lang w:bidi="nl-NL"/>
              </w:rPr>
              <mc:AlternateContent>
                <mc:Choice Requires="wps">
                  <w:drawing>
                    <wp:anchor distT="0" distB="0" distL="114300" distR="114300" simplePos="0" relativeHeight="251658244" behindDoc="0" locked="0" layoutInCell="1" allowOverlap="1" wp14:anchorId="7A882D99" wp14:editId="2689B63E">
                      <wp:simplePos x="0" y="0"/>
                      <wp:positionH relativeFrom="column">
                        <wp:posOffset>646430</wp:posOffset>
                      </wp:positionH>
                      <wp:positionV relativeFrom="paragraph">
                        <wp:posOffset>2776220</wp:posOffset>
                      </wp:positionV>
                      <wp:extent cx="1673860" cy="1714500"/>
                      <wp:effectExtent l="0" t="0" r="2540" b="0"/>
                      <wp:wrapNone/>
                      <wp:docPr id="14" name="Tekstvak 14"/>
                      <wp:cNvGraphicFramePr/>
                      <a:graphic xmlns:a="http://schemas.openxmlformats.org/drawingml/2006/main">
                        <a:graphicData uri="http://schemas.microsoft.com/office/word/2010/wordprocessingShape">
                          <wps:wsp>
                            <wps:cNvSpPr txBox="1"/>
                            <wps:spPr>
                              <a:xfrm>
                                <a:off x="0" y="0"/>
                                <a:ext cx="1673860" cy="1714500"/>
                              </a:xfrm>
                              <a:prstGeom prst="rect">
                                <a:avLst/>
                              </a:prstGeom>
                              <a:solidFill>
                                <a:schemeClr val="lt1"/>
                              </a:solidFill>
                              <a:ln w="6350">
                                <a:noFill/>
                              </a:ln>
                            </wps:spPr>
                            <wps:txbx>
                              <w:txbxContent>
                                <w:p w14:paraId="2224EF94" w14:textId="7DFEE86E" w:rsidR="00505AB3" w:rsidRDefault="00505AB3" w:rsidP="000B4502">
                                  <w:pPr>
                                    <w:pStyle w:val="Kop3"/>
                                    <w:rPr>
                                      <w:rFonts w:hint="eastAsia"/>
                                    </w:rPr>
                                  </w:pPr>
                                  <w:r>
                                    <w:t>Onderzoek hoe jij studeert: denk daarbij aan houding, gedrag en omgeving. Hoe organiseer en plan jij jouw studie? Hoeveel tijd besteed je aan jouw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82D99" id="Tekstvak 14" o:spid="_x0000_s1037" type="#_x0000_t202" style="position:absolute;margin-left:50.9pt;margin-top:218.6pt;width:131.8pt;height:13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" fillcolor="white [3201]" stroked="f" strokeweight=".5pt">
                      <v:textbox>
                        <w:txbxContent>
                          <w:p w14:paraId="2224EF94" w14:textId="7DFEE86E" w:rsidR="00505AB3" w:rsidRDefault="00505AB3" w:rsidP="000B4502">
                            <w:pPr>
                              <w:pStyle w:val="Kop3"/>
                              <w:rPr>
                                <w:rFonts w:hint="eastAsia"/>
                              </w:rPr>
                            </w:pPr>
                            <w:r>
                              <w:t>Onderzoek hoe jij studeert: denk daarbij aan houding, gedrag en omgeving. Hoe organiseer en plan jij jouw studie? Hoeveel tijd besteed je aan jouw studie?</w:t>
                            </w:r>
                          </w:p>
                        </w:txbxContent>
                      </v:textbox>
                    </v:shape>
                  </w:pict>
                </mc:Fallback>
              </mc:AlternateContent>
            </w:r>
          </w:p>
        </w:tc>
        <w:tc>
          <w:tcPr>
            <w:tcW w:w="8190" w:type="dxa"/>
            <w:gridSpan w:val="2"/>
          </w:tcPr>
          <w:p w14:paraId="03E69DF9" w14:textId="6C41E325" w:rsidR="000B4502" w:rsidRDefault="000B4502"/>
        </w:tc>
      </w:tr>
      <w:tr w:rsidR="000B4502" w14:paraId="1B0B4112" w14:textId="77777777" w:rsidTr="00D86614">
        <w:trPr>
          <w:trHeight w:val="2727"/>
        </w:trPr>
        <w:tc>
          <w:tcPr>
            <w:tcW w:w="11677" w:type="dxa"/>
            <w:gridSpan w:val="3"/>
            <w:vAlign w:val="center"/>
          </w:tcPr>
          <w:p w14:paraId="64F4B607" w14:textId="77777777" w:rsidR="00505AB3" w:rsidRDefault="00505AB3" w:rsidP="00D86614">
            <w:pPr>
              <w:ind w:left="720"/>
              <w:rPr>
                <w:lang w:bidi="nl-NL"/>
              </w:rPr>
            </w:pPr>
          </w:p>
          <w:p w14:paraId="3A1D1AA2" w14:textId="77777777" w:rsidR="00505AB3" w:rsidRDefault="00505AB3" w:rsidP="00D86614">
            <w:pPr>
              <w:ind w:left="720"/>
              <w:rPr>
                <w:lang w:bidi="nl-NL"/>
              </w:rPr>
            </w:pPr>
          </w:p>
          <w:p w14:paraId="70976D7A" w14:textId="77777777" w:rsidR="00505AB3" w:rsidRDefault="00505AB3" w:rsidP="00D86614">
            <w:pPr>
              <w:ind w:left="720"/>
              <w:rPr>
                <w:lang w:bidi="nl-NL"/>
              </w:rPr>
            </w:pPr>
          </w:p>
          <w:p w14:paraId="1BEE0D12" w14:textId="77777777" w:rsidR="00505AB3" w:rsidRDefault="00505AB3" w:rsidP="00D86614">
            <w:pPr>
              <w:ind w:left="720"/>
              <w:rPr>
                <w:lang w:bidi="nl-NL"/>
              </w:rPr>
            </w:pPr>
          </w:p>
          <w:p w14:paraId="2D39AF5F" w14:textId="77777777" w:rsidR="00BB522E" w:rsidRDefault="00BB522E" w:rsidP="00D86614">
            <w:pPr>
              <w:ind w:left="720"/>
              <w:rPr>
                <w:lang w:bidi="nl-NL"/>
              </w:rPr>
            </w:pPr>
          </w:p>
          <w:p w14:paraId="22F1F086" w14:textId="77777777" w:rsidR="00BB522E" w:rsidRDefault="00BB522E" w:rsidP="00D86614">
            <w:pPr>
              <w:ind w:left="720"/>
              <w:rPr>
                <w:lang w:bidi="nl-NL"/>
              </w:rPr>
            </w:pPr>
          </w:p>
          <w:p w14:paraId="7568BED1" w14:textId="77777777" w:rsidR="00BB522E" w:rsidRDefault="00BB522E" w:rsidP="00D86614">
            <w:pPr>
              <w:ind w:left="720"/>
              <w:rPr>
                <w:lang w:bidi="nl-NL"/>
              </w:rPr>
            </w:pPr>
          </w:p>
          <w:p w14:paraId="51A19557" w14:textId="77777777" w:rsidR="00BB522E" w:rsidRDefault="00BB522E" w:rsidP="00D86614">
            <w:pPr>
              <w:ind w:left="720"/>
              <w:rPr>
                <w:lang w:bidi="nl-NL"/>
              </w:rPr>
            </w:pPr>
          </w:p>
          <w:p w14:paraId="5B9D1DFC" w14:textId="77777777" w:rsidR="00BB522E" w:rsidRDefault="00BB522E" w:rsidP="00D86614">
            <w:pPr>
              <w:ind w:left="720"/>
              <w:rPr>
                <w:lang w:bidi="nl-NL"/>
              </w:rPr>
            </w:pPr>
          </w:p>
          <w:p w14:paraId="1445DF74" w14:textId="77777777" w:rsidR="00BB522E" w:rsidRDefault="00BB522E" w:rsidP="00D86614">
            <w:pPr>
              <w:ind w:left="720"/>
              <w:rPr>
                <w:lang w:bidi="nl-NL"/>
              </w:rPr>
            </w:pPr>
          </w:p>
          <w:p w14:paraId="4D8F987E" w14:textId="77777777" w:rsidR="00BB522E" w:rsidRDefault="00BB522E" w:rsidP="00D86614">
            <w:pPr>
              <w:ind w:left="720"/>
              <w:rPr>
                <w:lang w:bidi="nl-NL"/>
              </w:rPr>
            </w:pPr>
          </w:p>
          <w:p w14:paraId="7D5DB474" w14:textId="77777777" w:rsidR="00BB522E" w:rsidRDefault="00BB522E" w:rsidP="00D86614">
            <w:pPr>
              <w:ind w:left="720"/>
              <w:rPr>
                <w:lang w:bidi="nl-NL"/>
              </w:rPr>
            </w:pPr>
          </w:p>
          <w:p w14:paraId="5E17E74E" w14:textId="77777777" w:rsidR="00BB522E" w:rsidRDefault="00BB522E" w:rsidP="00D86614">
            <w:pPr>
              <w:ind w:left="720"/>
              <w:rPr>
                <w:lang w:bidi="nl-NL"/>
              </w:rPr>
            </w:pPr>
          </w:p>
          <w:p w14:paraId="7A808636" w14:textId="77777777" w:rsidR="00BB522E" w:rsidRDefault="00BB522E" w:rsidP="00D86614">
            <w:pPr>
              <w:ind w:left="720"/>
              <w:rPr>
                <w:lang w:bidi="nl-NL"/>
              </w:rPr>
            </w:pPr>
          </w:p>
          <w:p w14:paraId="3E26A5E5" w14:textId="77777777" w:rsidR="00A82B7A" w:rsidRDefault="00A82B7A" w:rsidP="00D86614">
            <w:pPr>
              <w:ind w:left="720"/>
              <w:rPr>
                <w:lang w:bidi="nl-NL"/>
              </w:rPr>
            </w:pPr>
          </w:p>
          <w:p w14:paraId="0980A89A" w14:textId="2BDD75C8" w:rsidR="00804FE9" w:rsidRPr="00804FE9" w:rsidRDefault="00A82B7A" w:rsidP="00804FE9">
            <w:pPr>
              <w:ind w:left="720"/>
              <w:rPr>
                <w:lang w:bidi="nl-NL"/>
              </w:rPr>
            </w:pPr>
            <w:r w:rsidRPr="00A82B7A">
              <w:rPr>
                <w:b/>
                <w:bCs/>
                <w:lang w:bidi="nl-NL"/>
              </w:rPr>
              <w:t>Jouw motto is:</w:t>
            </w:r>
            <w:r w:rsidRPr="00A82B7A">
              <w:rPr>
                <w:lang w:bidi="nl-NL"/>
              </w:rPr>
              <w:br/>
              <w:t>Vertrouw op je gezonde verstand!</w:t>
            </w:r>
            <w:r w:rsidRPr="00A82B7A">
              <w:rPr>
                <w:lang w:bidi="nl-NL"/>
              </w:rPr>
              <w:br/>
              <w:t>Tip: Vertrouw je in álle situaties op de nadenkende leerstijl dan kun je tegen jezelf aanlopen. Bijvoorbeeld in situaties waarin je met je handen moet werken of anderszins actief iets moet doen. Probeer in dat geval even goed te ontspannen. Wees niet te bang om fouten te maken en te improviseren. Je zult ontdekken dat 'doen' leuker is dan je denkt.</w:t>
            </w:r>
            <w:r>
              <w:rPr>
                <w:lang w:bidi="nl-NL"/>
              </w:rPr>
              <w:br/>
            </w:r>
            <w:r w:rsidR="00804FE9" w:rsidRPr="00804FE9">
              <w:rPr>
                <w:b/>
                <w:bCs/>
                <w:lang w:bidi="nl-NL"/>
              </w:rPr>
              <w:t>Beroep of studie:</w:t>
            </w:r>
            <w:r w:rsidR="00804FE9" w:rsidRPr="00804FE9">
              <w:rPr>
                <w:lang w:bidi="nl-NL"/>
              </w:rPr>
              <w:br/>
              <w:t>Bij deze leerstijl past elke studie en/of beroep waarin je je intellectueel geprikkeld voelt. Denk bijvoorbeeld aan beroepen zoals wiskundige, accountant, journalist of onderzoeker. Bij studie of werk dat te makkelijk voor je brein is, dut jij in.</w:t>
            </w:r>
            <w:r w:rsidR="00804FE9">
              <w:rPr>
                <w:lang w:bidi="nl-NL"/>
              </w:rPr>
              <w:br/>
            </w:r>
            <w:r w:rsidR="00804FE9" w:rsidRPr="00804FE9">
              <w:rPr>
                <w:b/>
                <w:bCs/>
                <w:lang w:bidi="nl-NL"/>
              </w:rPr>
              <w:t>En verder:</w:t>
            </w:r>
            <w:r w:rsidR="00804FE9" w:rsidRPr="00804FE9">
              <w:rPr>
                <w:lang w:bidi="nl-NL"/>
              </w:rPr>
              <w:br/>
              <w:t>Dat je een nadenkende leerstijl hebt, wil niet zeggen dat je niet op een andere manier kúnt leren of geen andere studies of beroepen kunt doen. Zoals gezegd, beschikken mensen over meerdere leerstijlen. Uit de test kwam dat je minst favoriete stijl de praktische leerstijl is.</w:t>
            </w:r>
          </w:p>
          <w:p w14:paraId="27D0D531" w14:textId="77777777" w:rsidR="00804FE9" w:rsidRDefault="00804FE9" w:rsidP="00804FE9">
            <w:pPr>
              <w:ind w:left="720"/>
              <w:rPr>
                <w:lang w:bidi="nl-NL"/>
              </w:rPr>
            </w:pPr>
            <w:r w:rsidRPr="00804FE9">
              <w:rPr>
                <w:lang w:bidi="nl-NL"/>
              </w:rPr>
              <w:t>Mensen met een praktische leerstijl leren juist het liefst </w:t>
            </w:r>
            <w:r w:rsidRPr="00804FE9">
              <w:rPr>
                <w:i/>
                <w:iCs/>
                <w:lang w:bidi="nl-NL"/>
              </w:rPr>
              <w:t>door te doen</w:t>
            </w:r>
            <w:r w:rsidRPr="00804FE9">
              <w:rPr>
                <w:lang w:bidi="nl-NL"/>
              </w:rPr>
              <w:t>. Door dingen (met hun handen) uit te proberen, komen zij erachter hoe iets in elkaar steekt en in zijn werk gaat. Ze gaan daarbij vooral op hun gevoel af, zonder meteen heel diep na te denken of te kijken hoe iets moet.</w:t>
            </w:r>
          </w:p>
          <w:p w14:paraId="10759799" w14:textId="2140C1B7" w:rsidR="007E5884" w:rsidRPr="00804FE9" w:rsidRDefault="007E5884" w:rsidP="00804FE9">
            <w:pPr>
              <w:ind w:left="720"/>
              <w:rPr>
                <w:lang w:bidi="nl-NL"/>
              </w:rPr>
            </w:pPr>
            <w:r>
              <w:rPr>
                <w:lang w:bidi="nl-NL"/>
              </w:rPr>
              <w:t xml:space="preserve">Met de resultaten uit </w:t>
            </w:r>
            <w:r w:rsidR="00D21BD2">
              <w:rPr>
                <w:lang w:bidi="nl-NL"/>
              </w:rPr>
              <w:t>deze test ben ik het he</w:t>
            </w:r>
            <w:r w:rsidR="00F010FA">
              <w:rPr>
                <w:lang w:bidi="nl-NL"/>
              </w:rPr>
              <w:t>lemaal eens. Dit omschrijft mijn leerstijl en ook mij als persoon zeer goed. Ik vind het leuk om te zien mijzelf hierin te herkennen.</w:t>
            </w:r>
          </w:p>
          <w:p w14:paraId="3C58DD92" w14:textId="77777777" w:rsidR="007E3F54" w:rsidRDefault="007E3F54" w:rsidP="00D86614">
            <w:pPr>
              <w:ind w:left="720"/>
              <w:rPr>
                <w:lang w:bidi="nl-NL"/>
              </w:rPr>
            </w:pPr>
          </w:p>
          <w:p w14:paraId="6F2A7036" w14:textId="77777777" w:rsidR="007E3F54" w:rsidRDefault="007E3F54" w:rsidP="00B25888">
            <w:pPr>
              <w:pStyle w:val="Kop3"/>
              <w:ind w:left="720"/>
              <w:rPr>
                <w:rFonts w:hint="eastAsia"/>
              </w:rPr>
            </w:pPr>
            <w:r>
              <w:rPr>
                <w:lang w:bidi="nl-NL"/>
              </w:rPr>
              <w:t>Vraagstuk 3</w:t>
            </w:r>
          </w:p>
          <w:p w14:paraId="607F9F33" w14:textId="1E438B6B" w:rsidR="000B4502" w:rsidRPr="000B4502" w:rsidRDefault="007B3737" w:rsidP="00D86614">
            <w:pPr>
              <w:ind w:left="720"/>
            </w:pPr>
            <w:r>
              <w:rPr>
                <w:lang w:bidi="nl-NL"/>
              </w:rPr>
              <w:t xml:space="preserve">Het studeren gaat mij goed af en ik ben dan ook zeer tevreden over deze opleiding. In slim studeren ben ik erg goed en dit geeft mij dan ook geruststelling in de voorbereidingen voor mijn tentamens. Samenvattend en doelgericht leren zijn mijn methodes om </w:t>
            </w:r>
            <w:r w:rsidR="00F87CE4">
              <w:rPr>
                <w:lang w:bidi="nl-NL"/>
              </w:rPr>
              <w:t>mij voor te bereiden op mijn tentamens. Ik vind dan ook dat mijn tentamens goed</w:t>
            </w:r>
            <w:r w:rsidR="007D54F2">
              <w:rPr>
                <w:lang w:bidi="nl-NL"/>
              </w:rPr>
              <w:t xml:space="preserve"> zijn</w:t>
            </w:r>
            <w:r w:rsidR="00F87CE4">
              <w:rPr>
                <w:lang w:bidi="nl-NL"/>
              </w:rPr>
              <w:t xml:space="preserve"> </w:t>
            </w:r>
            <w:r w:rsidR="007D54F2">
              <w:rPr>
                <w:lang w:bidi="nl-NL"/>
              </w:rPr>
              <w:t>verlopen</w:t>
            </w:r>
            <w:r w:rsidR="00F87CE4">
              <w:rPr>
                <w:lang w:bidi="nl-NL"/>
              </w:rPr>
              <w:t xml:space="preserve"> en </w:t>
            </w:r>
            <w:r w:rsidR="007D54F2">
              <w:rPr>
                <w:lang w:bidi="nl-NL"/>
              </w:rPr>
              <w:t>ik de stof goed begrepen heb</w:t>
            </w:r>
            <w:r w:rsidR="00F87CE4">
              <w:rPr>
                <w:lang w:bidi="nl-NL"/>
              </w:rPr>
              <w:t>.</w:t>
            </w:r>
            <w:r w:rsidR="007D54F2">
              <w:rPr>
                <w:lang w:bidi="nl-NL"/>
              </w:rPr>
              <w:t xml:space="preserve"> Mijn resultaten zijn allemaal mooie</w:t>
            </w:r>
            <w:r w:rsidR="00176716">
              <w:rPr>
                <w:lang w:bidi="nl-NL"/>
              </w:rPr>
              <w:t xml:space="preserve"> voldoendes. Ik hoop dit zo voort te zetten.</w:t>
            </w:r>
            <w:r w:rsidR="007D54F2">
              <w:rPr>
                <w:lang w:bidi="nl-NL"/>
              </w:rPr>
              <w:br/>
            </w:r>
            <w:r w:rsidR="00882F30">
              <w:rPr>
                <w:lang w:bidi="nl-NL"/>
              </w:rPr>
              <w:t>In dit blok</w:t>
            </w:r>
            <w:r w:rsidR="000304C5">
              <w:rPr>
                <w:lang w:bidi="nl-NL"/>
              </w:rPr>
              <w:t xml:space="preserve"> wil ik</w:t>
            </w:r>
            <w:r w:rsidR="00882F30">
              <w:rPr>
                <w:lang w:bidi="nl-NL"/>
              </w:rPr>
              <w:t xml:space="preserve"> vooral mijn samenwerken en presenteren</w:t>
            </w:r>
            <w:r w:rsidR="00C62BC6">
              <w:rPr>
                <w:lang w:bidi="nl-NL"/>
              </w:rPr>
              <w:t xml:space="preserve"> verbeteren</w:t>
            </w:r>
            <w:r w:rsidR="00882F30">
              <w:rPr>
                <w:lang w:bidi="nl-NL"/>
              </w:rPr>
              <w:t xml:space="preserve">. </w:t>
            </w:r>
            <w:r w:rsidR="00C62BC6">
              <w:rPr>
                <w:lang w:bidi="nl-NL"/>
              </w:rPr>
              <w:t>Omdat ik later een manage</w:t>
            </w:r>
            <w:r w:rsidR="00176716">
              <w:rPr>
                <w:lang w:bidi="nl-NL"/>
              </w:rPr>
              <w:t>ment</w:t>
            </w:r>
            <w:r w:rsidR="00C62BC6">
              <w:rPr>
                <w:lang w:bidi="nl-NL"/>
              </w:rPr>
              <w:t>functie wil vervullen, wil ik</w:t>
            </w:r>
            <w:r w:rsidR="00882F30">
              <w:rPr>
                <w:lang w:bidi="nl-NL"/>
              </w:rPr>
              <w:t xml:space="preserve"> mijn leiderschap zo goed mogelijk ontwikkelen. Ik zal dan ook nog hard moeten werken aan mijn presenteren omdat ik het lastig vind om concreet en </w:t>
            </w:r>
            <w:r w:rsidR="00C62BC6">
              <w:rPr>
                <w:lang w:bidi="nl-NL"/>
              </w:rPr>
              <w:t xml:space="preserve">een </w:t>
            </w:r>
            <w:r w:rsidR="00882F30">
              <w:rPr>
                <w:lang w:bidi="nl-NL"/>
              </w:rPr>
              <w:t>vloeiend verhaal te vertellen.</w:t>
            </w:r>
            <w:r w:rsidR="00C62BC6">
              <w:rPr>
                <w:lang w:bidi="nl-NL"/>
              </w:rPr>
              <w:br/>
            </w:r>
            <w:r w:rsidR="00C62BC6">
              <w:t>Een doel wat ik mijzelf stel is mijn ICT vaardigheden verbeteren, omdat in dit blok voor het vak Project een website ontwikkel</w:t>
            </w:r>
            <w:r w:rsidR="001F4D35">
              <w:t>d</w:t>
            </w:r>
            <w:r w:rsidR="00C62BC6">
              <w:t xml:space="preserve"> moet worden. </w:t>
            </w:r>
            <w:r w:rsidR="007D54F2">
              <w:t xml:space="preserve">Om dit doel te bereiken wil ik hulp vragen aan naasten die hier </w:t>
            </w:r>
            <w:r w:rsidR="00EB5200">
              <w:t xml:space="preserve">over </w:t>
            </w:r>
            <w:r w:rsidR="007D54F2">
              <w:t xml:space="preserve">goede kennis over beschikken. </w:t>
            </w:r>
            <w:r w:rsidR="00C62BC6">
              <w:t>Een ander doel wat ik belangrijk vind</w:t>
            </w:r>
            <w:r w:rsidR="0021272D">
              <w:t>,</w:t>
            </w:r>
            <w:r w:rsidR="00C62BC6">
              <w:t xml:space="preserve"> is de aanpak van zelfstudie voor Engels. In Blok 1 is Nederlands mij heel goed afgegaan en heb ik hiervoor een certificaat mogen ontvangen. Ik wil ditzelfde bereiken voor het vak Engels.</w:t>
            </w:r>
            <w:r w:rsidR="007D54F2">
              <w:t xml:space="preserve"> Dit pak ik aan door wekelijks oefen</w:t>
            </w:r>
            <w:r w:rsidR="00176716">
              <w:t>ingen</w:t>
            </w:r>
            <w:r w:rsidR="007D54F2">
              <w:t xml:space="preserve"> te maken en tussendoor al toetsen te oefenen.</w:t>
            </w:r>
            <w:r w:rsidR="00176716">
              <w:t xml:space="preserve"> Zo hoop ik dit blok ook weer succesvol af te sluiten!</w:t>
            </w:r>
          </w:p>
        </w:tc>
      </w:tr>
      <w:tr w:rsidR="00A1111B" w14:paraId="42F59E1E" w14:textId="77777777" w:rsidTr="00D86614">
        <w:trPr>
          <w:trHeight w:val="630"/>
        </w:trPr>
        <w:tc>
          <w:tcPr>
            <w:tcW w:w="11677" w:type="dxa"/>
            <w:gridSpan w:val="3"/>
            <w:vAlign w:val="bottom"/>
          </w:tcPr>
          <w:p w14:paraId="19CC0557" w14:textId="30F7C522" w:rsidR="00A1111B" w:rsidRDefault="00A1111B" w:rsidP="00962CE6">
            <w:pPr>
              <w:ind w:left="720" w:right="1020"/>
              <w:jc w:val="right"/>
            </w:pPr>
          </w:p>
        </w:tc>
      </w:tr>
    </w:tbl>
    <w:p w14:paraId="63BFB1A0" w14:textId="77777777" w:rsidR="00392FA9" w:rsidRDefault="00392FA9"/>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altName w:val="Franklin Gothic Heavy"/>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0DC"/>
    <w:rsid w:val="000140DC"/>
    <w:rsid w:val="00021C04"/>
    <w:rsid w:val="000304C5"/>
    <w:rsid w:val="000B4502"/>
    <w:rsid w:val="00104080"/>
    <w:rsid w:val="00142563"/>
    <w:rsid w:val="00176716"/>
    <w:rsid w:val="001C0EE5"/>
    <w:rsid w:val="001F4D35"/>
    <w:rsid w:val="0021272D"/>
    <w:rsid w:val="0025042B"/>
    <w:rsid w:val="002B4AE8"/>
    <w:rsid w:val="0030320A"/>
    <w:rsid w:val="00392FA9"/>
    <w:rsid w:val="003A25C7"/>
    <w:rsid w:val="003B16F7"/>
    <w:rsid w:val="00505AB3"/>
    <w:rsid w:val="00510328"/>
    <w:rsid w:val="00515218"/>
    <w:rsid w:val="00604F97"/>
    <w:rsid w:val="006C300F"/>
    <w:rsid w:val="006D2497"/>
    <w:rsid w:val="00706A27"/>
    <w:rsid w:val="00714AA5"/>
    <w:rsid w:val="00745C53"/>
    <w:rsid w:val="007A0FC1"/>
    <w:rsid w:val="007B3737"/>
    <w:rsid w:val="007D54F2"/>
    <w:rsid w:val="007E3F54"/>
    <w:rsid w:val="007E5884"/>
    <w:rsid w:val="00804FE9"/>
    <w:rsid w:val="00827676"/>
    <w:rsid w:val="0083600B"/>
    <w:rsid w:val="00882F30"/>
    <w:rsid w:val="009520E0"/>
    <w:rsid w:val="00962CE6"/>
    <w:rsid w:val="0098394E"/>
    <w:rsid w:val="009D7A34"/>
    <w:rsid w:val="009E2477"/>
    <w:rsid w:val="00A1111B"/>
    <w:rsid w:val="00A25F03"/>
    <w:rsid w:val="00A415D7"/>
    <w:rsid w:val="00A804EE"/>
    <w:rsid w:val="00A82B7A"/>
    <w:rsid w:val="00B25888"/>
    <w:rsid w:val="00B309C4"/>
    <w:rsid w:val="00B90903"/>
    <w:rsid w:val="00BB13BB"/>
    <w:rsid w:val="00BB522E"/>
    <w:rsid w:val="00C62BC6"/>
    <w:rsid w:val="00CC6D31"/>
    <w:rsid w:val="00D21BD2"/>
    <w:rsid w:val="00D76AB2"/>
    <w:rsid w:val="00D86614"/>
    <w:rsid w:val="00EB5200"/>
    <w:rsid w:val="00EF0754"/>
    <w:rsid w:val="00F010FA"/>
    <w:rsid w:val="00F87CE4"/>
    <w:rsid w:val="2641730F"/>
    <w:rsid w:val="4C9BC3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CEC07"/>
  <w15:chartTrackingRefBased/>
  <w15:docId w15:val="{3F5F5752-C7EC-4F86-A9F2-AC082558A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86614"/>
    <w:pPr>
      <w:spacing w:line="240" w:lineRule="auto"/>
    </w:pPr>
    <w:rPr>
      <w:sz w:val="21"/>
    </w:rPr>
  </w:style>
  <w:style w:type="paragraph" w:styleId="Kop1">
    <w:name w:val="heading 1"/>
    <w:basedOn w:val="Standaard"/>
    <w:next w:val="Standaard"/>
    <w:link w:val="Kop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Kop2">
    <w:name w:val="heading 2"/>
    <w:basedOn w:val="Standaard"/>
    <w:next w:val="Standaard"/>
    <w:link w:val="Kop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Kop3">
    <w:name w:val="heading 3"/>
    <w:basedOn w:val="Standaard"/>
    <w:next w:val="Standaard"/>
    <w:link w:val="Kop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86614"/>
    <w:pPr>
      <w:spacing w:after="0"/>
      <w:ind w:left="720"/>
      <w:contextualSpacing/>
    </w:pPr>
    <w:rPr>
      <w:rFonts w:asciiTheme="majorHAnsi" w:eastAsiaTheme="majorEastAsia" w:hAnsiTheme="majorHAnsi" w:cstheme="majorBidi"/>
      <w:spacing w:val="-10"/>
      <w:kern w:val="28"/>
      <w:sz w:val="74"/>
      <w:szCs w:val="56"/>
    </w:rPr>
  </w:style>
  <w:style w:type="character" w:customStyle="1" w:styleId="TitelChar">
    <w:name w:val="Titel Char"/>
    <w:basedOn w:val="Standaardalinea-lettertype"/>
    <w:link w:val="Titel"/>
    <w:uiPriority w:val="10"/>
    <w:rsid w:val="00D86614"/>
    <w:rPr>
      <w:rFonts w:asciiTheme="majorHAnsi" w:eastAsiaTheme="majorEastAsia" w:hAnsiTheme="majorHAnsi" w:cstheme="majorBidi"/>
      <w:spacing w:val="-10"/>
      <w:kern w:val="28"/>
      <w:sz w:val="74"/>
      <w:szCs w:val="56"/>
    </w:rPr>
  </w:style>
  <w:style w:type="paragraph" w:styleId="Ondertitel">
    <w:name w:val="Subtitle"/>
    <w:basedOn w:val="Standaard"/>
    <w:next w:val="Standaard"/>
    <w:link w:val="Ondertitel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OndertitelChar">
    <w:name w:val="Ondertitel Char"/>
    <w:basedOn w:val="Standaardalinea-lettertype"/>
    <w:link w:val="Ondertitel"/>
    <w:uiPriority w:val="11"/>
    <w:rsid w:val="000B4502"/>
    <w:rPr>
      <w:rFonts w:eastAsiaTheme="minorEastAsia"/>
      <w:color w:val="F2F2F2" w:themeColor="background1" w:themeShade="F2"/>
      <w:spacing w:val="15"/>
      <w:sz w:val="48"/>
    </w:rPr>
  </w:style>
  <w:style w:type="character" w:customStyle="1" w:styleId="Kop1Char">
    <w:name w:val="Kop 1 Char"/>
    <w:basedOn w:val="Standaardalinea-lettertype"/>
    <w:link w:val="Kop1"/>
    <w:uiPriority w:val="9"/>
    <w:rsid w:val="00104080"/>
    <w:rPr>
      <w:rFonts w:asciiTheme="majorHAnsi" w:eastAsiaTheme="majorEastAsia" w:hAnsiTheme="majorHAnsi" w:cstheme="majorBidi"/>
      <w:color w:val="000000" w:themeColor="text1"/>
      <w:sz w:val="44"/>
      <w:szCs w:val="32"/>
    </w:rPr>
  </w:style>
  <w:style w:type="character" w:customStyle="1" w:styleId="Kop2Char">
    <w:name w:val="Kop 2 Char"/>
    <w:basedOn w:val="Standaardalinea-lettertype"/>
    <w:link w:val="Kop2"/>
    <w:uiPriority w:val="9"/>
    <w:rsid w:val="00104080"/>
    <w:rPr>
      <w:rFonts w:asciiTheme="majorHAnsi" w:eastAsiaTheme="majorEastAsia" w:hAnsiTheme="majorHAnsi" w:cstheme="majorBidi"/>
      <w:color w:val="000000" w:themeColor="text1"/>
      <w:sz w:val="36"/>
      <w:szCs w:val="26"/>
    </w:rPr>
  </w:style>
  <w:style w:type="paragraph" w:styleId="Geenafstand">
    <w:name w:val="No Spacing"/>
    <w:uiPriority w:val="1"/>
    <w:qFormat/>
    <w:rsid w:val="00D86614"/>
    <w:pPr>
      <w:spacing w:after="0" w:line="240" w:lineRule="auto"/>
    </w:pPr>
    <w:rPr>
      <w:sz w:val="21"/>
    </w:rPr>
  </w:style>
  <w:style w:type="character" w:customStyle="1" w:styleId="Kop3Char">
    <w:name w:val="Kop 3 Char"/>
    <w:basedOn w:val="Standaardalinea-lettertype"/>
    <w:link w:val="Kop3"/>
    <w:uiPriority w:val="9"/>
    <w:rsid w:val="00104080"/>
    <w:rPr>
      <w:rFonts w:asciiTheme="majorHAnsi" w:eastAsiaTheme="majorEastAsia" w:hAnsiTheme="majorHAnsi" w:cstheme="majorBidi"/>
      <w:color w:val="000000" w:themeColor="text1"/>
      <w:sz w:val="24"/>
      <w:szCs w:val="24"/>
    </w:rPr>
  </w:style>
  <w:style w:type="paragraph" w:styleId="Normaalweb">
    <w:name w:val="Normal (Web)"/>
    <w:basedOn w:val="Standaard"/>
    <w:uiPriority w:val="99"/>
    <w:semiHidden/>
    <w:unhideWhenUsed/>
    <w:rsid w:val="00804FE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092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5" Type="http://schemas.openxmlformats.org/officeDocument/2006/relationships/styles" Target="styles.xml"/><Relationship Id="rId1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C89A35-F543-42F0-8A14-9DF5E7187E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06D87A8-0D77-4EAE-8421-8545E92B6317}">
  <ds:schemaRefs>
    <ds:schemaRef ds:uri="http://schemas.microsoft.com/sharepoint/v3/contenttype/forms"/>
  </ds:schemaRefs>
</ds:datastoreItem>
</file>

<file path=customXml/itemProps3.xml><?xml version="1.0" encoding="utf-8"?>
<ds:datastoreItem xmlns:ds="http://schemas.openxmlformats.org/officeDocument/2006/customXml" ds:itemID="{5C6D9AE6-7471-4D69-B1B7-CDDF655DD1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Rapport%20(thema%20Stedelijk)</Template>
  <TotalTime>917</TotalTime>
  <Pages>3</Pages>
  <Words>439</Words>
  <Characters>2420</Characters>
  <Application>Microsoft Office Word</Application>
  <DocSecurity>0</DocSecurity>
  <Lines>20</Lines>
  <Paragraphs>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19</cp:revision>
  <dcterms:created xsi:type="dcterms:W3CDTF">2020-06-14T02:14:00Z</dcterms:created>
  <dcterms:modified xsi:type="dcterms:W3CDTF">2020-06-24T12:00:00Z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