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E22DE" w14:textId="77777777" w:rsidR="00021C04" w:rsidRDefault="00714AA5">
      <w:r>
        <w:rPr>
          <w:noProof/>
          <w:lang w:bidi="nl-NL"/>
        </w:rPr>
        <w:drawing>
          <wp:anchor distT="0" distB="0" distL="114300" distR="114300" simplePos="0" relativeHeight="251658240" behindDoc="1" locked="0" layoutInCell="1" allowOverlap="1" wp14:anchorId="4A498AF9" wp14:editId="0265577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D7C292" w14:textId="77777777" w:rsidTr="00745C53">
        <w:trPr>
          <w:trHeight w:val="14130"/>
        </w:trPr>
        <w:tc>
          <w:tcPr>
            <w:tcW w:w="12229" w:type="dxa"/>
          </w:tcPr>
          <w:p w14:paraId="02BC6768" w14:textId="77777777" w:rsidR="00021C04" w:rsidRDefault="00D76AB2" w:rsidP="00745C53">
            <w:pPr>
              <w:ind w:left="720"/>
              <w:jc w:val="right"/>
            </w:pPr>
            <w:r>
              <w:rPr>
                <w:noProof/>
                <w:lang w:bidi="nl-NL"/>
              </w:rPr>
              <mc:AlternateContent>
                <mc:Choice Requires="wpg">
                  <w:drawing>
                    <wp:inline distT="0" distB="0" distL="0" distR="0" wp14:anchorId="04D91E04" wp14:editId="18613242">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2A4AF918" w14:textId="1CDCFD23" w:rsidR="00D76AB2" w:rsidRPr="00745C53" w:rsidRDefault="006C54A2" w:rsidP="00D76AB2">
                                    <w:pPr>
                                      <w:pStyle w:val="Kop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Kop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396F1B7B" w14:textId="609F7D56" w:rsidR="00D76AB2" w:rsidRPr="000B4502" w:rsidRDefault="006C54A2" w:rsidP="00104080">
                                    <w:pPr>
                                      <w:pStyle w:val="Titel"/>
                                      <w:ind w:left="0"/>
                                      <w:jc w:val="right"/>
                                    </w:pPr>
                                    <w:r>
                                      <w:t>Verkennen</w:t>
                                    </w:r>
                                  </w:p>
                                  <w:p w14:paraId="767DFFC4" w14:textId="77777777" w:rsidR="00104080" w:rsidRDefault="00104080" w:rsidP="00104080">
                                    <w:pPr>
                                      <w:pStyle w:val="Ondertitel"/>
                                      <w:ind w:left="0"/>
                                      <w:jc w:val="right"/>
                                      <w:rPr>
                                        <w:color w:val="595959" w:themeColor="text1" w:themeTint="A6"/>
                                      </w:rPr>
                                    </w:pPr>
                                  </w:p>
                                  <w:p w14:paraId="5ACA0A59" w14:textId="07B6CF8C" w:rsidR="00D76AB2" w:rsidRPr="00745C53" w:rsidRDefault="006C54A2" w:rsidP="00104080">
                                    <w:pPr>
                                      <w:pStyle w:val="Ondertitel"/>
                                      <w:ind w:left="0"/>
                                      <w:jc w:val="right"/>
                                      <w:rPr>
                                        <w:color w:val="595959" w:themeColor="text1" w:themeTint="A6"/>
                                      </w:rPr>
                                    </w:pPr>
                                    <w:r>
                                      <w:rPr>
                                        <w:color w:val="595959" w:themeColor="text1" w:themeTint="A6"/>
                                      </w:rPr>
                                      <w:t>Blok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D91E04"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2A4AF918" w14:textId="1CDCFD23" w:rsidR="00D76AB2" w:rsidRPr="00745C53" w:rsidRDefault="006C54A2" w:rsidP="00D76AB2">
                              <w:pPr>
                                <w:pStyle w:val="Kop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Kop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96F1B7B" w14:textId="609F7D56" w:rsidR="00D76AB2" w:rsidRPr="000B4502" w:rsidRDefault="006C54A2" w:rsidP="00104080">
                              <w:pPr>
                                <w:pStyle w:val="Titel"/>
                                <w:ind w:left="0"/>
                                <w:jc w:val="right"/>
                              </w:pPr>
                              <w:r>
                                <w:t>Verkennen</w:t>
                              </w:r>
                            </w:p>
                            <w:p w14:paraId="767DFFC4" w14:textId="77777777" w:rsidR="00104080" w:rsidRDefault="00104080" w:rsidP="00104080">
                              <w:pPr>
                                <w:pStyle w:val="Ondertitel"/>
                                <w:ind w:left="0"/>
                                <w:jc w:val="right"/>
                                <w:rPr>
                                  <w:color w:val="595959" w:themeColor="text1" w:themeTint="A6"/>
                                </w:rPr>
                              </w:pPr>
                            </w:p>
                            <w:p w14:paraId="5ACA0A59" w14:textId="07B6CF8C" w:rsidR="00D76AB2" w:rsidRPr="00745C53" w:rsidRDefault="006C54A2" w:rsidP="00104080">
                              <w:pPr>
                                <w:pStyle w:val="Ondertitel"/>
                                <w:ind w:left="0"/>
                                <w:jc w:val="right"/>
                                <w:rPr>
                                  <w:color w:val="595959" w:themeColor="text1" w:themeTint="A6"/>
                                </w:rPr>
                              </w:pPr>
                              <w:r>
                                <w:rPr>
                                  <w:color w:val="595959" w:themeColor="text1" w:themeTint="A6"/>
                                </w:rPr>
                                <w:t>Blok 1</w:t>
                              </w:r>
                            </w:p>
                          </w:txbxContent>
                        </v:textbox>
                      </v:shape>
                      <w10:anchorlock/>
                    </v:group>
                  </w:pict>
                </mc:Fallback>
              </mc:AlternateContent>
            </w:r>
          </w:p>
        </w:tc>
      </w:tr>
      <w:tr w:rsidR="00A1111B" w14:paraId="5D0CE6D0" w14:textId="77777777" w:rsidTr="00A1111B">
        <w:trPr>
          <w:trHeight w:val="900"/>
        </w:trPr>
        <w:tc>
          <w:tcPr>
            <w:tcW w:w="12229" w:type="dxa"/>
            <w:vAlign w:val="bottom"/>
          </w:tcPr>
          <w:p w14:paraId="405020F3" w14:textId="77777777" w:rsidR="00A1111B" w:rsidRDefault="00A1111B" w:rsidP="00A1111B">
            <w:pPr>
              <w:ind w:left="720"/>
              <w:jc w:val="right"/>
            </w:pPr>
          </w:p>
        </w:tc>
      </w:tr>
    </w:tbl>
    <w:p w14:paraId="52FF9FEA" w14:textId="77777777" w:rsidR="00745C53" w:rsidRDefault="00745C53"/>
    <w:p w14:paraId="33A6B27E" w14:textId="239889E3" w:rsidR="000B4502" w:rsidRDefault="000B4502"/>
    <w:tbl>
      <w:tblPr>
        <w:tblW w:w="11679" w:type="dxa"/>
        <w:tblInd w:w="55" w:type="dxa"/>
        <w:tblCellMar>
          <w:left w:w="115" w:type="dxa"/>
          <w:right w:w="720" w:type="dxa"/>
        </w:tblCellMar>
        <w:tblLook w:val="0000" w:firstRow="0" w:lastRow="0" w:firstColumn="0" w:lastColumn="0" w:noHBand="0" w:noVBand="0"/>
      </w:tblPr>
      <w:tblGrid>
        <w:gridCol w:w="4787"/>
        <w:gridCol w:w="1247"/>
        <w:gridCol w:w="5817"/>
      </w:tblGrid>
      <w:tr w:rsidR="00515218" w14:paraId="52969569" w14:textId="77777777" w:rsidTr="00D86614">
        <w:trPr>
          <w:trHeight w:val="2970"/>
        </w:trPr>
        <w:tc>
          <w:tcPr>
            <w:tcW w:w="5189" w:type="dxa"/>
            <w:gridSpan w:val="2"/>
          </w:tcPr>
          <w:p w14:paraId="1D1A677D" w14:textId="49BB5123" w:rsidR="00515218" w:rsidRDefault="006C54A2" w:rsidP="000B4502">
            <w:r w:rsidRPr="000B4502">
              <w:rPr>
                <w:noProof/>
                <w:lang w:bidi="nl-NL"/>
              </w:rPr>
              <mc:AlternateContent>
                <mc:Choice Requires="wps">
                  <w:drawing>
                    <wp:anchor distT="0" distB="0" distL="114300" distR="114300" simplePos="0" relativeHeight="251658244" behindDoc="1" locked="0" layoutInCell="1" allowOverlap="1" wp14:anchorId="7C3F09B2" wp14:editId="321C591D">
                      <wp:simplePos x="0" y="0"/>
                      <wp:positionH relativeFrom="column">
                        <wp:posOffset>13970</wp:posOffset>
                      </wp:positionH>
                      <wp:positionV relativeFrom="paragraph">
                        <wp:posOffset>1774190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0ED2D1F2" w14:textId="77777777" w:rsidR="000B4502" w:rsidRDefault="000B4502"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F09B2" id="Tekstvak 13" o:spid="_x0000_s1029" type="#_x0000_t202" style="position:absolute;margin-left:1.1pt;margin-top:139.7pt;width:48.35pt;height:53.2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" fillcolor="white [3201]" stroked="f" strokeweight=".5pt">
                      <v:textbox>
                        <w:txbxContent>
                          <w:p w14:paraId="0ED2D1F2" w14:textId="77777777" w:rsidR="000B4502" w:rsidRDefault="000B4502" w:rsidP="000B4502">
                            <w:pPr>
                              <w:pStyle w:val="Kop1"/>
                            </w:pPr>
                            <w:r>
                              <w:rPr>
                                <w:lang w:bidi="nl-NL"/>
                              </w:rPr>
                              <w:t>01</w:t>
                            </w:r>
                          </w:p>
                        </w:txbxContent>
                      </v:textbox>
                    </v:shape>
                  </w:pict>
                </mc:Fallback>
              </mc:AlternateContent>
            </w:r>
            <w:r w:rsidR="00515218" w:rsidRPr="000B4502">
              <w:rPr>
                <w:noProof/>
                <w:lang w:bidi="nl-NL"/>
              </w:rPr>
              <mc:AlternateContent>
                <mc:Choice Requires="wps">
                  <w:drawing>
                    <wp:inline distT="0" distB="0" distL="0" distR="0" wp14:anchorId="63D1DE4A" wp14:editId="229B3829">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3EF9F0D0" w14:textId="1E6A62CC" w:rsidR="00515218" w:rsidRPr="000B4502" w:rsidRDefault="006C54A2" w:rsidP="000B4502">
                                  <w:pPr>
                                    <w:pStyle w:val="Titel"/>
                                    <w:rPr>
                                      <w:color w:val="44546A" w:themeColor="text2"/>
                                    </w:rPr>
                                  </w:pPr>
                                  <w:r>
                                    <w:rPr>
                                      <w:color w:val="44546A" w:themeColor="text2"/>
                                      <w:lang w:bidi="nl-NL"/>
                                    </w:rPr>
                                    <w:t>Verken</w:t>
                                  </w:r>
                                </w:p>
                                <w:p w14:paraId="15982705" w14:textId="03FCF056" w:rsidR="00515218" w:rsidRPr="000B4502" w:rsidRDefault="006C54A2" w:rsidP="000B4502">
                                  <w:pPr>
                                    <w:pStyle w:val="Ondertitel"/>
                                    <w:rPr>
                                      <w:color w:val="44546A" w:themeColor="text2"/>
                                    </w:rPr>
                                  </w:pPr>
                                  <w:r>
                                    <w:rPr>
                                      <w:color w:val="44546A" w:themeColor="text2"/>
                                      <w:lang w:bidi="nl-NL"/>
                                    </w:rPr>
                                    <w:t>jouw opleiding en beroep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D1DE4A" id="Tekstvak 10" o:spid="_x0000_s1030"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ek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Ad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Cve5ekNQIAAFsEAAAOAAAAAAAAAAAAAAAA&#10;AC4CAABkcnMvZTJvRG9jLnhtbFBLAQItABQABgAIAAAAIQBNwuDP3QAAAAUBAAAPAAAAAAAAAAAA&#10;AAAAAI8EAABkcnMvZG93bnJldi54bWxQSwUGAAAAAAQABADzAAAAmQUAAAAA&#10;" filled="f" stroked="f" strokeweight=".5pt">
                      <v:textbox>
                        <w:txbxContent>
                          <w:p w14:paraId="3EF9F0D0" w14:textId="1E6A62CC" w:rsidR="00515218" w:rsidRPr="000B4502" w:rsidRDefault="006C54A2" w:rsidP="000B4502">
                            <w:pPr>
                              <w:pStyle w:val="Titel"/>
                              <w:rPr>
                                <w:color w:val="44546A" w:themeColor="text2"/>
                              </w:rPr>
                            </w:pPr>
                            <w:r>
                              <w:rPr>
                                <w:color w:val="44546A" w:themeColor="text2"/>
                                <w:lang w:bidi="nl-NL"/>
                              </w:rPr>
                              <w:t>Verken</w:t>
                            </w:r>
                          </w:p>
                          <w:p w14:paraId="15982705" w14:textId="03FCF056" w:rsidR="00515218" w:rsidRPr="000B4502" w:rsidRDefault="006C54A2" w:rsidP="000B4502">
                            <w:pPr>
                              <w:pStyle w:val="Ondertitel"/>
                              <w:rPr>
                                <w:color w:val="44546A" w:themeColor="text2"/>
                              </w:rPr>
                            </w:pPr>
                            <w:r>
                              <w:rPr>
                                <w:color w:val="44546A" w:themeColor="text2"/>
                                <w:lang w:bidi="nl-NL"/>
                              </w:rPr>
                              <w:t>jouw opleiding en beroep</w:t>
                            </w:r>
                          </w:p>
                        </w:txbxContent>
                      </v:textbox>
                      <w10:anchorlock/>
                    </v:shape>
                  </w:pict>
                </mc:Fallback>
              </mc:AlternateContent>
            </w:r>
          </w:p>
        </w:tc>
        <w:tc>
          <w:tcPr>
            <w:tcW w:w="6488" w:type="dxa"/>
          </w:tcPr>
          <w:p w14:paraId="1900E67A" w14:textId="717EABFA" w:rsidR="00515218" w:rsidRDefault="00C14F3B"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45D12EEA" wp14:editId="4E8CC7E7">
                      <wp:simplePos x="0" y="0"/>
                      <wp:positionH relativeFrom="column">
                        <wp:posOffset>-769620</wp:posOffset>
                      </wp:positionH>
                      <wp:positionV relativeFrom="paragraph">
                        <wp:posOffset>1652270</wp:posOffset>
                      </wp:positionV>
                      <wp:extent cx="4200808" cy="6294120"/>
                      <wp:effectExtent l="0" t="0" r="9525" b="0"/>
                      <wp:wrapNone/>
                      <wp:docPr id="11" name="Tekstvak 11"/>
                      <wp:cNvGraphicFramePr/>
                      <a:graphic xmlns:a="http://schemas.openxmlformats.org/drawingml/2006/main">
                        <a:graphicData uri="http://schemas.microsoft.com/office/word/2010/wordprocessingShape">
                          <wps:wsp>
                            <wps:cNvSpPr txBox="1"/>
                            <wps:spPr>
                              <a:xfrm>
                                <a:off x="0" y="0"/>
                                <a:ext cx="4200808" cy="6294120"/>
                              </a:xfrm>
                              <a:prstGeom prst="rect">
                                <a:avLst/>
                              </a:prstGeom>
                              <a:solidFill>
                                <a:schemeClr val="lt1"/>
                              </a:solidFill>
                              <a:ln w="6350">
                                <a:noFill/>
                              </a:ln>
                            </wps:spPr>
                            <wps:txbx>
                              <w:txbxContent>
                                <w:p w14:paraId="086F8527" w14:textId="6B42A816" w:rsidR="000B4502" w:rsidRDefault="00931B56" w:rsidP="000B4502">
                                  <w:pPr>
                                    <w:pStyle w:val="Kop1"/>
                                  </w:pPr>
                                  <w:r>
                                    <w:rPr>
                                      <w:lang w:bidi="nl-NL"/>
                                    </w:rPr>
                                    <w:t>Vraagstuk 1</w:t>
                                  </w:r>
                                </w:p>
                                <w:p w14:paraId="3953EF14" w14:textId="515942A7" w:rsidR="000B4502" w:rsidRDefault="006658CF" w:rsidP="00962CE6">
                                  <w:pPr>
                                    <w:ind w:right="750"/>
                                    <w:rPr>
                                      <w:lang w:bidi="nl-NL"/>
                                    </w:rPr>
                                  </w:pPr>
                                  <w:r>
                                    <w:rPr>
                                      <w:lang w:bidi="nl-NL"/>
                                    </w:rPr>
                                    <w:t>Wat ik ervaar als e</w:t>
                                  </w:r>
                                  <w:r w:rsidR="00931B56">
                                    <w:rPr>
                                      <w:lang w:bidi="nl-NL"/>
                                    </w:rPr>
                                    <w:t>en groot verschil</w:t>
                                  </w:r>
                                  <w:r w:rsidR="00452A58">
                                    <w:rPr>
                                      <w:lang w:bidi="nl-NL"/>
                                    </w:rPr>
                                    <w:t>,</w:t>
                                  </w:r>
                                  <w:r w:rsidR="00931B56">
                                    <w:rPr>
                                      <w:lang w:bidi="nl-NL"/>
                                    </w:rPr>
                                    <w:t xml:space="preserve">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 xml:space="preserve">Ik merkte dat ik tijdens een les veel informatie op </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Kop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Na het propedeuse jaar begint de hoofdfase. Ook leerjaar twee bestaat uit vier theoretische blokken waarin de nadruk ligt op professionele ontwikkeling. In het derde jaar ga je</w:t>
                                  </w:r>
                                  <w:r w:rsidR="00750831">
                                    <w:rPr>
                                      <w:lang w:bidi="nl-NL"/>
                                    </w:rPr>
                                    <w:t xml:space="preserve"> </w:t>
                                  </w:r>
                                  <w:r w:rsidR="00750831">
                                    <w:rPr>
                                      <w:lang w:bidi="nl-NL"/>
                                    </w:rPr>
                                    <w:t xml:space="preserve">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2EEA" id="Tekstvak 11" o:spid="_x0000_s1031" type="#_x0000_t202" style="position:absolute;margin-left:-60.6pt;margin-top:130.1pt;width:330.75pt;height:495.6pt;z-index:-251658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" fillcolor="white [3201]" stroked="f" strokeweight=".5pt">
                      <v:textbox>
                        <w:txbxContent>
                          <w:p w14:paraId="086F8527" w14:textId="6B42A816" w:rsidR="000B4502" w:rsidRDefault="00931B56" w:rsidP="000B4502">
                            <w:pPr>
                              <w:pStyle w:val="Kop1"/>
                            </w:pPr>
                            <w:r>
                              <w:rPr>
                                <w:lang w:bidi="nl-NL"/>
                              </w:rPr>
                              <w:t>Vraagstuk 1</w:t>
                            </w:r>
                          </w:p>
                          <w:p w14:paraId="3953EF14" w14:textId="515942A7" w:rsidR="000B4502" w:rsidRDefault="006658CF" w:rsidP="00962CE6">
                            <w:pPr>
                              <w:ind w:right="750"/>
                              <w:rPr>
                                <w:lang w:bidi="nl-NL"/>
                              </w:rPr>
                            </w:pPr>
                            <w:r>
                              <w:rPr>
                                <w:lang w:bidi="nl-NL"/>
                              </w:rPr>
                              <w:t>Wat ik ervaar als e</w:t>
                            </w:r>
                            <w:r w:rsidR="00931B56">
                              <w:rPr>
                                <w:lang w:bidi="nl-NL"/>
                              </w:rPr>
                              <w:t>en groot verschil</w:t>
                            </w:r>
                            <w:r w:rsidR="00452A58">
                              <w:rPr>
                                <w:lang w:bidi="nl-NL"/>
                              </w:rPr>
                              <w:t>,</w:t>
                            </w:r>
                            <w:r w:rsidR="00931B56">
                              <w:rPr>
                                <w:lang w:bidi="nl-NL"/>
                              </w:rPr>
                              <w:t xml:space="preserve">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 xml:space="preserve">Ik merkte dat ik tijdens een les veel informatie op </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Kop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Na het propedeuse jaar begint de hoofdfase. Ook leerjaar twee bestaat uit vier theoretische blokken waarin de nadruk ligt op professionele ontwikkeling. In het derde jaar ga je</w:t>
                            </w:r>
                            <w:r w:rsidR="00750831">
                              <w:rPr>
                                <w:lang w:bidi="nl-NL"/>
                              </w:rPr>
                              <w:t xml:space="preserve"> </w:t>
                            </w:r>
                            <w:r w:rsidR="00750831">
                              <w:rPr>
                                <w:lang w:bidi="nl-NL"/>
                              </w:rPr>
                              <w:t xml:space="preserve">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v:textbox>
                    </v:shape>
                  </w:pict>
                </mc:Fallback>
              </mc:AlternateContent>
            </w:r>
            <w:r w:rsidR="00515218" w:rsidRPr="000B4502">
              <w:rPr>
                <w:noProof/>
                <w:lang w:bidi="nl-NL"/>
              </w:rPr>
              <mc:AlternateContent>
                <mc:Choice Requires="wps">
                  <w:drawing>
                    <wp:inline distT="0" distB="0" distL="0" distR="0" wp14:anchorId="7500E390" wp14:editId="49C88238">
                      <wp:extent cx="3008630" cy="1143000"/>
                      <wp:effectExtent l="0" t="0" r="0" b="0"/>
                      <wp:docPr id="12" name="Tekstvak 12"/>
                      <wp:cNvGraphicFramePr/>
                      <a:graphic xmlns:a="http://schemas.openxmlformats.org/drawingml/2006/main">
                        <a:graphicData uri="http://schemas.microsoft.com/office/word/2010/wordprocessingShape">
                          <wps:wsp>
                            <wps:cNvSpPr txBox="1"/>
                            <wps:spPr>
                              <a:xfrm>
                                <a:off x="0" y="0"/>
                                <a:ext cx="3008630" cy="1143000"/>
                              </a:xfrm>
                              <a:prstGeom prst="rect">
                                <a:avLst/>
                              </a:prstGeom>
                              <a:noFill/>
                              <a:ln w="6350">
                                <a:noFill/>
                              </a:ln>
                            </wps:spPr>
                            <wps:txbx>
                              <w:txbxContent>
                                <w:p w14:paraId="4FCD1ABD" w14:textId="24A15AA3" w:rsidR="00515218" w:rsidRPr="000B4502" w:rsidRDefault="006C54A2" w:rsidP="00A25F03">
                                  <w:pPr>
                                    <w:pStyle w:val="Geenafstand"/>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00E390" id="Tekstvak 12" o:spid="_x0000_s1032" type="#_x0000_t202" style="width:236.9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" filled="f" stroked="f" strokeweight=".5pt">
                      <v:textbox>
                        <w:txbxContent>
                          <w:p w14:paraId="4FCD1ABD" w14:textId="24A15AA3" w:rsidR="00515218" w:rsidRPr="000B4502" w:rsidRDefault="006C54A2" w:rsidP="00A25F03">
                            <w:pPr>
                              <w:pStyle w:val="Geenafstand"/>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v:textbox>
                      <w10:anchorlock/>
                    </v:shape>
                  </w:pict>
                </mc:Fallback>
              </mc:AlternateContent>
            </w:r>
          </w:p>
        </w:tc>
      </w:tr>
      <w:tr w:rsidR="000B4502" w14:paraId="311DDC04" w14:textId="77777777" w:rsidTr="00D86614">
        <w:trPr>
          <w:trHeight w:val="8604"/>
        </w:trPr>
        <w:tc>
          <w:tcPr>
            <w:tcW w:w="3489" w:type="dxa"/>
          </w:tcPr>
          <w:p w14:paraId="75EEB4BC" w14:textId="51D78D61" w:rsidR="000B4502" w:rsidRDefault="00931B56">
            <w:r w:rsidRPr="000B4502">
              <w:rPr>
                <w:noProof/>
                <w:lang w:bidi="nl-NL"/>
              </w:rPr>
              <mc:AlternateContent>
                <mc:Choice Requires="wps">
                  <w:drawing>
                    <wp:anchor distT="0" distB="0" distL="114300" distR="114300" simplePos="0" relativeHeight="251658241" behindDoc="1" locked="0" layoutInCell="1" allowOverlap="1" wp14:anchorId="52E9DA9D" wp14:editId="1F49382A">
                      <wp:simplePos x="0" y="0"/>
                      <wp:positionH relativeFrom="column">
                        <wp:posOffset>600710</wp:posOffset>
                      </wp:positionH>
                      <wp:positionV relativeFrom="paragraph">
                        <wp:posOffset>2326640</wp:posOffset>
                      </wp:positionV>
                      <wp:extent cx="1673860" cy="2613660"/>
                      <wp:effectExtent l="0" t="0" r="2540" b="0"/>
                      <wp:wrapTight wrapText="bothSides">
                        <wp:wrapPolygon edited="0">
                          <wp:start x="0" y="0"/>
                          <wp:lineTo x="0" y="21411"/>
                          <wp:lineTo x="21387" y="21411"/>
                          <wp:lineTo x="21387" y="0"/>
                          <wp:lineTo x="0" y="0"/>
                        </wp:wrapPolygon>
                      </wp:wrapTight>
                      <wp:docPr id="17" name="Tekstvak 17"/>
                      <wp:cNvGraphicFramePr/>
                      <a:graphic xmlns:a="http://schemas.openxmlformats.org/drawingml/2006/main">
                        <a:graphicData uri="http://schemas.microsoft.com/office/word/2010/wordprocessingShape">
                          <wps:wsp>
                            <wps:cNvSpPr txBox="1"/>
                            <wps:spPr>
                              <a:xfrm>
                                <a:off x="0" y="0"/>
                                <a:ext cx="1673860" cy="2613660"/>
                              </a:xfrm>
                              <a:prstGeom prst="rect">
                                <a:avLst/>
                              </a:prstGeom>
                              <a:solidFill>
                                <a:schemeClr val="lt1"/>
                              </a:solidFill>
                              <a:ln w="6350">
                                <a:noFill/>
                              </a:ln>
                            </wps:spPr>
                            <wps:txbx>
                              <w:txbxContent>
                                <w:p w14:paraId="1D2C774B" w14:textId="4A1FBBF2" w:rsidR="000B4502" w:rsidRDefault="00931B56" w:rsidP="000B4502">
                                  <w:pPr>
                                    <w:pStyle w:val="Kop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9DA9D" id="Tekstvak 17" o:spid="_x0000_s1033" type="#_x0000_t202" style="position:absolute;margin-left:47.3pt;margin-top:183.2pt;width:131.8pt;height:205.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" fillcolor="white [3201]" stroked="f" strokeweight=".5pt">
                      <v:textbox>
                        <w:txbxContent>
                          <w:p w14:paraId="1D2C774B" w14:textId="4A1FBBF2" w:rsidR="000B4502" w:rsidRDefault="00931B56" w:rsidP="000B4502">
                            <w:pPr>
                              <w:pStyle w:val="Kop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v:textbox>
                      <w10:wrap type="tight"/>
                    </v:shape>
                  </w:pict>
                </mc:Fallback>
              </mc:AlternateContent>
            </w:r>
            <w:r w:rsidRPr="000B4502">
              <w:rPr>
                <w:noProof/>
                <w:lang w:bidi="nl-NL"/>
              </w:rPr>
              <mc:AlternateContent>
                <mc:Choice Requires="wps">
                  <w:drawing>
                    <wp:anchor distT="0" distB="0" distL="114300" distR="114300" simplePos="0" relativeHeight="251658245" behindDoc="1" locked="0" layoutInCell="1" allowOverlap="1" wp14:anchorId="1D328A82" wp14:editId="70888222">
                      <wp:simplePos x="0" y="0"/>
                      <wp:positionH relativeFrom="column">
                        <wp:posOffset>1905</wp:posOffset>
                      </wp:positionH>
                      <wp:positionV relativeFrom="paragraph">
                        <wp:posOffset>1290320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F5E905" w14:textId="77777777" w:rsidR="000B4502" w:rsidRDefault="000B4502"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328A82" id="Tekstvak 15" o:spid="_x0000_s1034" type="#_x0000_t202" style="position:absolute;margin-left:.15pt;margin-top:101.6pt;width:48.35pt;height:53.2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" fillcolor="white [3201]" stroked="f" strokeweight=".5pt">
                      <v:textbox>
                        <w:txbxContent>
                          <w:p w14:paraId="33F5E905" w14:textId="77777777" w:rsidR="000B4502" w:rsidRDefault="000B4502" w:rsidP="000B4502">
                            <w:pPr>
                              <w:pStyle w:val="Kop1"/>
                            </w:pPr>
                            <w:r>
                              <w:rPr>
                                <w:lang w:bidi="nl-NL"/>
                              </w:rPr>
                              <w:t>02</w:t>
                            </w:r>
                          </w:p>
                        </w:txbxContent>
                      </v:textbox>
                    </v:shape>
                  </w:pict>
                </mc:Fallback>
              </mc:AlternateContent>
            </w:r>
            <w:r w:rsidRPr="000B4502">
              <w:rPr>
                <w:noProof/>
                <w:lang w:bidi="nl-NL"/>
              </w:rPr>
              <mc:AlternateContent>
                <mc:Choice Requires="wps">
                  <w:drawing>
                    <wp:anchor distT="0" distB="0" distL="114300" distR="114300" simplePos="0" relativeHeight="251658246" behindDoc="1" locked="0" layoutInCell="1" allowOverlap="1" wp14:anchorId="09D06189" wp14:editId="4D38104A">
                      <wp:simplePos x="0" y="0"/>
                      <wp:positionH relativeFrom="column">
                        <wp:posOffset>13970</wp:posOffset>
                      </wp:positionH>
                      <wp:positionV relativeFrom="paragraph">
                        <wp:posOffset>2212340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C2319DB" w14:textId="77777777" w:rsidR="000B4502" w:rsidRDefault="000B4502" w:rsidP="000B4502">
                                  <w:pPr>
                                    <w:pStyle w:val="Kop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06189" id="Tekstvak 18" o:spid="_x0000_s1035" type="#_x0000_t202" style="position:absolute;margin-left:1.1pt;margin-top:174.2pt;width:48.35pt;height:53.2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" fillcolor="white [3201]" stroked="f" strokeweight=".5pt">
                      <v:textbox>
                        <w:txbxContent>
                          <w:p w14:paraId="4C2319DB" w14:textId="77777777" w:rsidR="000B4502" w:rsidRDefault="000B4502" w:rsidP="000B4502">
                            <w:pPr>
                              <w:pStyle w:val="Kop1"/>
                            </w:pPr>
                            <w:r>
                              <w:rPr>
                                <w:lang w:bidi="nl-NL"/>
                              </w:rPr>
                              <w:t>03</w:t>
                            </w:r>
                          </w:p>
                        </w:txbxContent>
                      </v:textbox>
                    </v:shape>
                  </w:pict>
                </mc:Fallback>
              </mc:AlternateContent>
            </w:r>
            <w:r w:rsidRPr="000B4502">
              <w:rPr>
                <w:noProof/>
                <w:lang w:bidi="nl-NL"/>
              </w:rPr>
              <mc:AlternateContent>
                <mc:Choice Requires="wps">
                  <w:drawing>
                    <wp:anchor distT="0" distB="0" distL="114300" distR="114300" simplePos="0" relativeHeight="251658242" behindDoc="1" locked="0" layoutInCell="1" allowOverlap="1" wp14:anchorId="7122A534" wp14:editId="3FA11C9B">
                      <wp:simplePos x="0" y="0"/>
                      <wp:positionH relativeFrom="column">
                        <wp:posOffset>615950</wp:posOffset>
                      </wp:positionH>
                      <wp:positionV relativeFrom="paragraph">
                        <wp:posOffset>1419860</wp:posOffset>
                      </wp:positionV>
                      <wp:extent cx="1673860" cy="845820"/>
                      <wp:effectExtent l="0" t="0" r="2540" b="0"/>
                      <wp:wrapTight wrapText="bothSides">
                        <wp:wrapPolygon edited="0">
                          <wp:start x="0" y="0"/>
                          <wp:lineTo x="0" y="20919"/>
                          <wp:lineTo x="21387" y="20919"/>
                          <wp:lineTo x="21387" y="0"/>
                          <wp:lineTo x="0" y="0"/>
                        </wp:wrapPolygon>
                      </wp:wrapTight>
                      <wp:docPr id="14" name="Tekstvak 14"/>
                      <wp:cNvGraphicFramePr/>
                      <a:graphic xmlns:a="http://schemas.openxmlformats.org/drawingml/2006/main">
                        <a:graphicData uri="http://schemas.microsoft.com/office/word/2010/wordprocessingShape">
                          <wps:wsp>
                            <wps:cNvSpPr txBox="1"/>
                            <wps:spPr>
                              <a:xfrm>
                                <a:off x="0" y="0"/>
                                <a:ext cx="1673860" cy="845820"/>
                              </a:xfrm>
                              <a:prstGeom prst="rect">
                                <a:avLst/>
                              </a:prstGeom>
                              <a:solidFill>
                                <a:schemeClr val="lt1"/>
                              </a:solidFill>
                              <a:ln w="6350">
                                <a:noFill/>
                              </a:ln>
                            </wps:spPr>
                            <wps:txbx>
                              <w:txbxContent>
                                <w:p w14:paraId="226A15C7" w14:textId="0127C581" w:rsidR="000B4502" w:rsidRDefault="00931B56" w:rsidP="000B4502">
                                  <w:pPr>
                                    <w:pStyle w:val="Kop3"/>
                                  </w:pPr>
                                  <w:r>
                                    <w:rPr>
                                      <w:lang w:bidi="nl-NL"/>
                                    </w:rPr>
                                    <w:t>Onderzoek hoe jouw studie de komende vier jaar is opgebouwd.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2A534" id="Tekstvak 14" o:spid="_x0000_s1036" type="#_x0000_t202" style="position:absolute;margin-left:48.5pt;margin-top:111.8pt;width:131.8pt;height:66.6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" fillcolor="white [3201]" stroked="f" strokeweight=".5pt">
                      <v:textbox>
                        <w:txbxContent>
                          <w:p w14:paraId="226A15C7" w14:textId="0127C581" w:rsidR="000B4502" w:rsidRDefault="00931B56" w:rsidP="000B4502">
                            <w:pPr>
                              <w:pStyle w:val="Kop3"/>
                            </w:pPr>
                            <w:r>
                              <w:rPr>
                                <w:lang w:bidi="nl-NL"/>
                              </w:rPr>
                              <w:t>Onderzoek hoe jouw studie de komende vier jaar is opgebouwd.</w:t>
                            </w:r>
                          </w:p>
                        </w:txbxContent>
                      </v:textbox>
                      <w10:wrap type="tight"/>
                    </v:shape>
                  </w:pict>
                </mc:Fallback>
              </mc:AlternateContent>
            </w:r>
            <w:r w:rsidR="006C54A2" w:rsidRPr="000B4502">
              <w:rPr>
                <w:noProof/>
                <w:lang w:bidi="nl-NL"/>
              </w:rPr>
              <mc:AlternateContent>
                <mc:Choice Requires="wps">
                  <w:drawing>
                    <wp:anchor distT="0" distB="0" distL="114300" distR="114300" simplePos="0" relativeHeight="251658243" behindDoc="1" locked="0" layoutInCell="1" allowOverlap="1" wp14:anchorId="289656BE" wp14:editId="721029B9">
                      <wp:simplePos x="0" y="0"/>
                      <wp:positionH relativeFrom="column">
                        <wp:posOffset>615950</wp:posOffset>
                      </wp:positionH>
                      <wp:positionV relativeFrom="paragraph">
                        <wp:posOffset>2540</wp:posOffset>
                      </wp:positionV>
                      <wp:extent cx="1673860" cy="1356360"/>
                      <wp:effectExtent l="0" t="0" r="2540" b="0"/>
                      <wp:wrapTight wrapText="bothSides">
                        <wp:wrapPolygon edited="0">
                          <wp:start x="0" y="0"/>
                          <wp:lineTo x="0" y="21236"/>
                          <wp:lineTo x="21387" y="21236"/>
                          <wp:lineTo x="21387" y="0"/>
                          <wp:lineTo x="0" y="0"/>
                        </wp:wrapPolygon>
                      </wp:wrapTight>
                      <wp:docPr id="16" name="Tekstvak 16"/>
                      <wp:cNvGraphicFramePr/>
                      <a:graphic xmlns:a="http://schemas.openxmlformats.org/drawingml/2006/main">
                        <a:graphicData uri="http://schemas.microsoft.com/office/word/2010/wordprocessingShape">
                          <wps:wsp>
                            <wps:cNvSpPr txBox="1"/>
                            <wps:spPr>
                              <a:xfrm>
                                <a:off x="0" y="0"/>
                                <a:ext cx="1673860" cy="1356360"/>
                              </a:xfrm>
                              <a:prstGeom prst="rect">
                                <a:avLst/>
                              </a:prstGeom>
                              <a:solidFill>
                                <a:schemeClr val="lt1"/>
                              </a:solidFill>
                              <a:ln w="6350">
                                <a:noFill/>
                              </a:ln>
                            </wps:spPr>
                            <wps:txbx>
                              <w:txbxContent>
                                <w:p w14:paraId="7606D1A5" w14:textId="49C69AEF" w:rsidR="000B4502" w:rsidRDefault="006C54A2" w:rsidP="000B4502">
                                  <w:pPr>
                                    <w:pStyle w:val="Kop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656BE" id="Tekstvak 16" o:spid="_x0000_s1037" type="#_x0000_t202" style="position:absolute;margin-left:48.5pt;margin-top:.2pt;width:131.8pt;height:106.8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" fillcolor="white [3201]" stroked="f" strokeweight=".5pt">
                      <v:textbox>
                        <w:txbxContent>
                          <w:p w14:paraId="7606D1A5" w14:textId="49C69AEF" w:rsidR="000B4502" w:rsidRDefault="006C54A2" w:rsidP="000B4502">
                            <w:pPr>
                              <w:pStyle w:val="Kop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v:textbox>
                      <w10:wrap type="tight"/>
                    </v:shape>
                  </w:pict>
                </mc:Fallback>
              </mc:AlternateContent>
            </w:r>
          </w:p>
        </w:tc>
        <w:tc>
          <w:tcPr>
            <w:tcW w:w="8190" w:type="dxa"/>
            <w:gridSpan w:val="2"/>
          </w:tcPr>
          <w:p w14:paraId="61987719" w14:textId="24B0EFCE" w:rsidR="000B4502" w:rsidRDefault="000B4502"/>
        </w:tc>
      </w:tr>
      <w:tr w:rsidR="000B4502" w14:paraId="2A7DD95D" w14:textId="77777777" w:rsidTr="00E11902">
        <w:trPr>
          <w:trHeight w:val="2835"/>
        </w:trPr>
        <w:tc>
          <w:tcPr>
            <w:tcW w:w="11677" w:type="dxa"/>
            <w:gridSpan w:val="3"/>
            <w:vAlign w:val="center"/>
          </w:tcPr>
          <w:p w14:paraId="31795F7D" w14:textId="77777777" w:rsidR="00E50E96" w:rsidRDefault="00FA43DB" w:rsidP="006D217C">
            <w:pPr>
              <w:ind w:left="720" w:right="750"/>
              <w:rPr>
                <w:lang w:bidi="nl-NL"/>
              </w:rPr>
            </w:pPr>
            <w:r>
              <w:rPr>
                <w:lang w:bidi="nl-NL"/>
              </w:rPr>
              <w:br/>
            </w:r>
          </w:p>
          <w:p w14:paraId="38E302B8" w14:textId="77777777" w:rsidR="00612704" w:rsidRDefault="00612704" w:rsidP="006D217C">
            <w:pPr>
              <w:ind w:left="720" w:right="750"/>
              <w:rPr>
                <w:lang w:bidi="nl-NL"/>
              </w:rPr>
            </w:pPr>
          </w:p>
          <w:p w14:paraId="1EF5626C" w14:textId="333A8E6E" w:rsidR="0080406F" w:rsidRDefault="00612704" w:rsidP="006D217C">
            <w:pPr>
              <w:ind w:left="720" w:right="750"/>
              <w:rPr>
                <w:lang w:bidi="nl-NL"/>
              </w:rPr>
            </w:pPr>
            <w:r>
              <w:rPr>
                <w:lang w:bidi="nl-NL"/>
              </w:rPr>
              <w:br/>
            </w:r>
            <w:r w:rsidR="00ED1055">
              <w:rPr>
                <w:lang w:bidi="nl-NL"/>
              </w:rPr>
              <w:t>In de OER zijn de onderwijs- en examenregelingen vastgelegd. Voor ieder examen waar ik aan deelneem zijn de regels van toepassing. Alle keuzes over examens, zoals beoordeling</w:t>
            </w:r>
            <w:r w:rsidR="007F0A99">
              <w:rPr>
                <w:lang w:bidi="nl-NL"/>
              </w:rPr>
              <w:t>en</w:t>
            </w:r>
            <w:r w:rsidR="00ED1055">
              <w:rPr>
                <w:lang w:bidi="nl-NL"/>
              </w:rPr>
              <w:t xml:space="preserve"> of herkansing</w:t>
            </w:r>
            <w:r w:rsidR="007F0A99">
              <w:rPr>
                <w:lang w:bidi="nl-NL"/>
              </w:rPr>
              <w:t>en</w:t>
            </w:r>
            <w:r w:rsidR="00ED1055">
              <w:rPr>
                <w:lang w:bidi="nl-NL"/>
              </w:rPr>
              <w:t xml:space="preserve">, worden door de examenmissie gemaakt. Wanneer je het niet eens met bent de beoordeling, kun je bij de examencommissie terecht. </w:t>
            </w:r>
            <w:r w:rsidR="007F0A99">
              <w:rPr>
                <w:lang w:bidi="nl-NL"/>
              </w:rPr>
              <w:t xml:space="preserve">                                                                                                                                                                      </w:t>
            </w:r>
            <w:r w:rsidR="00ED1055">
              <w:rPr>
                <w:lang w:bidi="nl-NL"/>
              </w:rPr>
              <w:t>De kwaliteitscommissie zorgen ze voor de kwaliteit van de opleiding. Wanneer ik verbeterpunten heb, kan ik deze hier aangeven. De OC, opleidingscommissies geven opleidingsgerichte opmerkingen en verbeterpunten door aan de IRM. Daarnaast proberen ze met zoveel mogelijk commissies samen te werken</w:t>
            </w:r>
            <w:r w:rsidR="00EE082E">
              <w:rPr>
                <w:lang w:bidi="nl-NL"/>
              </w:rPr>
              <w:t xml:space="preserve"> om </w:t>
            </w:r>
            <w:r w:rsidR="003E1FD6">
              <w:rPr>
                <w:lang w:bidi="nl-NL"/>
              </w:rPr>
              <w:t xml:space="preserve">te kijken wat studenten samen met </w:t>
            </w:r>
            <w:proofErr w:type="spellStart"/>
            <w:r w:rsidR="003E1FD6">
              <w:rPr>
                <w:lang w:bidi="nl-NL"/>
              </w:rPr>
              <w:t>Fontys</w:t>
            </w:r>
            <w:proofErr w:type="spellEnd"/>
            <w:r w:rsidR="003E1FD6">
              <w:rPr>
                <w:lang w:bidi="nl-NL"/>
              </w:rPr>
              <w:t xml:space="preserve"> kunnen verbeteren aan het onderwijs</w:t>
            </w:r>
            <w:r w:rsidR="00ED1055">
              <w:rPr>
                <w:lang w:bidi="nl-NL"/>
              </w:rPr>
              <w:t>.</w:t>
            </w:r>
            <w:r w:rsidR="00DD6ADF">
              <w:rPr>
                <w:lang w:bidi="nl-NL"/>
              </w:rPr>
              <w:t xml:space="preserve"> De IRM bestaat uit </w:t>
            </w:r>
            <w:r w:rsidR="00396E88">
              <w:rPr>
                <w:lang w:bidi="nl-NL"/>
              </w:rPr>
              <w:t>studenten en medewerkers, en heeft regelmatig vergaderingen met de directie van FHEC over het beleid van de hoge school</w:t>
            </w:r>
            <w:r w:rsidR="00036398">
              <w:rPr>
                <w:lang w:bidi="nl-NL"/>
              </w:rPr>
              <w:t>. Ik kan contact opnemen met de IRM om mijn mening te geven hierover.</w:t>
            </w:r>
            <w:r w:rsidR="00D16679">
              <w:rPr>
                <w:lang w:bidi="nl-NL"/>
              </w:rPr>
              <w:t xml:space="preserve"> </w:t>
            </w:r>
            <w:r w:rsidR="00286807">
              <w:rPr>
                <w:lang w:bidi="nl-NL"/>
              </w:rPr>
              <w:t xml:space="preserve">                                     </w:t>
            </w:r>
            <w:r w:rsidR="00D43505">
              <w:rPr>
                <w:lang w:bidi="nl-NL"/>
              </w:rPr>
              <w:t xml:space="preserve">                                                                                                        </w:t>
            </w:r>
            <w:r w:rsidR="00286807">
              <w:rPr>
                <w:lang w:bidi="nl-NL"/>
              </w:rPr>
              <w:t xml:space="preserve">          </w:t>
            </w:r>
          </w:p>
          <w:p w14:paraId="03DA3474" w14:textId="77777777" w:rsidR="003C4314" w:rsidRDefault="003C4314" w:rsidP="006D217C">
            <w:pPr>
              <w:ind w:left="720" w:right="750"/>
            </w:pPr>
          </w:p>
          <w:p w14:paraId="57FDC786" w14:textId="77777777" w:rsidR="003C4314" w:rsidRDefault="003C4314" w:rsidP="006D217C">
            <w:pPr>
              <w:ind w:left="720" w:right="750"/>
            </w:pPr>
          </w:p>
          <w:p w14:paraId="47DBEF5B" w14:textId="77777777" w:rsidR="003C4314" w:rsidRDefault="003C4314" w:rsidP="006D217C">
            <w:pPr>
              <w:ind w:left="720" w:right="750"/>
            </w:pPr>
          </w:p>
          <w:p w14:paraId="1C6FB1FA" w14:textId="77777777" w:rsidR="00C8101E" w:rsidRDefault="00C8101E" w:rsidP="00ED1055">
            <w:pPr>
              <w:pStyle w:val="Kop3"/>
              <w:rPr>
                <w:lang w:bidi="nl-NL"/>
              </w:rPr>
            </w:pPr>
          </w:p>
          <w:p w14:paraId="341D4683" w14:textId="77777777" w:rsidR="00132A42" w:rsidRDefault="00132A42" w:rsidP="00132A42">
            <w:pPr>
              <w:ind w:left="720" w:right="750"/>
              <w:rPr>
                <w:lang w:bidi="nl-NL"/>
              </w:rPr>
            </w:pPr>
          </w:p>
          <w:p w14:paraId="1460DD1E" w14:textId="09FFA96F" w:rsidR="00132A42" w:rsidRDefault="00132A42" w:rsidP="00132A42">
            <w:pPr>
              <w:ind w:left="720" w:right="750"/>
              <w:rPr>
                <w:lang w:bidi="nl-NL"/>
              </w:rPr>
            </w:pPr>
            <w:r>
              <w:rPr>
                <w:lang w:bidi="nl-NL"/>
              </w:rPr>
              <w:t xml:space="preserve">De studievereniging van Bedrijfskunde heet </w:t>
            </w:r>
            <w:proofErr w:type="spellStart"/>
            <w:r>
              <w:rPr>
                <w:lang w:bidi="nl-NL"/>
              </w:rPr>
              <w:t>Averroës</w:t>
            </w:r>
            <w:proofErr w:type="spellEnd"/>
            <w:r>
              <w:rPr>
                <w:lang w:bidi="nl-NL"/>
              </w:rPr>
              <w:t>, hierbij zou ik mij kunnen aansluiten om mijn medestudenten beter te leren kennen. De administratie is voor mij belangrijk omdat ik hier terecht kan wanneer ik administratieve problemen heb.</w:t>
            </w:r>
          </w:p>
          <w:p w14:paraId="2B5C70D1" w14:textId="77777777" w:rsidR="00132A42" w:rsidRDefault="00132A42" w:rsidP="000936B4">
            <w:pPr>
              <w:pStyle w:val="Kop3"/>
              <w:ind w:left="720"/>
              <w:rPr>
                <w:lang w:bidi="nl-NL"/>
              </w:rPr>
            </w:pPr>
          </w:p>
          <w:p w14:paraId="2E6BB0DF" w14:textId="0309D5D1" w:rsidR="00ED1055" w:rsidRDefault="00ED1055" w:rsidP="000936B4">
            <w:pPr>
              <w:pStyle w:val="Kop3"/>
              <w:ind w:left="720"/>
            </w:pPr>
            <w:r>
              <w:rPr>
                <w:lang w:bidi="nl-NL"/>
              </w:rPr>
              <w:t>Onderzoek 3</w:t>
            </w:r>
          </w:p>
          <w:p w14:paraId="6F4A9CA2" w14:textId="77777777" w:rsidR="004C7C4D" w:rsidRDefault="00293774" w:rsidP="004E4D0C">
            <w:pPr>
              <w:ind w:left="720"/>
              <w:rPr>
                <w:lang w:bidi="nl-NL"/>
              </w:rPr>
            </w:pPr>
            <w:r>
              <w:rPr>
                <w:lang w:bidi="nl-NL"/>
              </w:rPr>
              <w:t xml:space="preserve">Eigenschappen </w:t>
            </w:r>
            <w:r w:rsidR="008715B2">
              <w:rPr>
                <w:lang w:bidi="nl-NL"/>
              </w:rPr>
              <w:t xml:space="preserve">zijn persoonskenmerken </w:t>
            </w:r>
            <w:r w:rsidR="00EB4D6D">
              <w:rPr>
                <w:lang w:bidi="nl-NL"/>
              </w:rPr>
              <w:t xml:space="preserve">die los staan van wat we hebben aangeleerd (vaardigheden). </w:t>
            </w:r>
            <w:r w:rsidR="00CF07D5">
              <w:rPr>
                <w:lang w:bidi="nl-NL"/>
              </w:rPr>
              <w:t>In vraagstuk 1</w:t>
            </w:r>
            <w:r w:rsidR="00D81AC3">
              <w:rPr>
                <w:lang w:bidi="nl-NL"/>
              </w:rPr>
              <w:t xml:space="preserve"> </w:t>
            </w:r>
            <w:r w:rsidR="00AA7D52">
              <w:rPr>
                <w:lang w:bidi="nl-NL"/>
              </w:rPr>
              <w:t>heb ik a</w:t>
            </w:r>
            <w:r w:rsidR="00AC63B7">
              <w:rPr>
                <w:lang w:bidi="nl-NL"/>
              </w:rPr>
              <w:t xml:space="preserve">l hele belangrijke </w:t>
            </w:r>
            <w:r w:rsidR="00A70740">
              <w:rPr>
                <w:lang w:bidi="nl-NL"/>
              </w:rPr>
              <w:t xml:space="preserve">eigenschappen van mij genoemd. </w:t>
            </w:r>
            <w:r w:rsidR="00BE48C1">
              <w:rPr>
                <w:lang w:bidi="nl-NL"/>
              </w:rPr>
              <w:t>Verder wil ik even ingaan op de volgende drie</w:t>
            </w:r>
            <w:r w:rsidR="00023E38">
              <w:rPr>
                <w:lang w:bidi="nl-NL"/>
              </w:rPr>
              <w:t xml:space="preserve"> eigenschappen</w:t>
            </w:r>
            <w:r w:rsidR="00BE48C1">
              <w:rPr>
                <w:lang w:bidi="nl-NL"/>
              </w:rPr>
              <w:t xml:space="preserve">: </w:t>
            </w:r>
            <w:r w:rsidR="000E4D8D">
              <w:rPr>
                <w:lang w:bidi="nl-NL"/>
              </w:rPr>
              <w:t xml:space="preserve">Nauwkeurig, gedreven en </w:t>
            </w:r>
            <w:r w:rsidR="00161037">
              <w:rPr>
                <w:lang w:bidi="nl-NL"/>
              </w:rPr>
              <w:t>inspirere</w:t>
            </w:r>
            <w:r w:rsidR="008705F5">
              <w:rPr>
                <w:lang w:bidi="nl-NL"/>
              </w:rPr>
              <w:t>nd.</w:t>
            </w:r>
            <w:r w:rsidR="00A04ACF">
              <w:rPr>
                <w:lang w:bidi="nl-NL"/>
              </w:rPr>
              <w:t xml:space="preserve"> Door mijn perfectionisme </w:t>
            </w:r>
            <w:r w:rsidR="000C07E2">
              <w:rPr>
                <w:lang w:bidi="nl-NL"/>
              </w:rPr>
              <w:t xml:space="preserve">ben ik een ontzettend </w:t>
            </w:r>
            <w:r w:rsidR="000C07E2" w:rsidRPr="00BC5F3E">
              <w:rPr>
                <w:b/>
                <w:bCs/>
                <w:lang w:bidi="nl-NL"/>
              </w:rPr>
              <w:t>nauwkeurig</w:t>
            </w:r>
            <w:r w:rsidR="000C07E2">
              <w:rPr>
                <w:lang w:bidi="nl-NL"/>
              </w:rPr>
              <w:t xml:space="preserve"> persoon met oog voor detail. </w:t>
            </w:r>
            <w:r w:rsidR="00154AB8">
              <w:rPr>
                <w:lang w:bidi="nl-NL"/>
              </w:rPr>
              <w:t>Ik sta hier bij mensen</w:t>
            </w:r>
            <w:r w:rsidR="00F73EA2">
              <w:rPr>
                <w:lang w:bidi="nl-NL"/>
              </w:rPr>
              <w:t>,</w:t>
            </w:r>
            <w:r w:rsidR="00154AB8">
              <w:rPr>
                <w:lang w:bidi="nl-NL"/>
              </w:rPr>
              <w:t xml:space="preserve"> heel snel</w:t>
            </w:r>
            <w:r w:rsidR="00E8547F">
              <w:rPr>
                <w:lang w:bidi="nl-NL"/>
              </w:rPr>
              <w:t>,</w:t>
            </w:r>
            <w:r w:rsidR="00154AB8">
              <w:rPr>
                <w:lang w:bidi="nl-NL"/>
              </w:rPr>
              <w:t xml:space="preserve"> bekend om</w:t>
            </w:r>
            <w:r w:rsidR="002F5DB8">
              <w:rPr>
                <w:lang w:bidi="nl-NL"/>
              </w:rPr>
              <w:t xml:space="preserve">. </w:t>
            </w:r>
            <w:r w:rsidR="00D343D2">
              <w:rPr>
                <w:lang w:bidi="nl-NL"/>
              </w:rPr>
              <w:t>Netjes werk</w:t>
            </w:r>
            <w:r w:rsidR="00ED372A">
              <w:rPr>
                <w:lang w:bidi="nl-NL"/>
              </w:rPr>
              <w:t>en</w:t>
            </w:r>
            <w:r w:rsidR="00D343D2">
              <w:rPr>
                <w:lang w:bidi="nl-NL"/>
              </w:rPr>
              <w:t xml:space="preserve"> vind ik belangrijk</w:t>
            </w:r>
            <w:r w:rsidR="002109E3">
              <w:rPr>
                <w:lang w:bidi="nl-NL"/>
              </w:rPr>
              <w:t xml:space="preserve"> en hier voel ik mij dan ook het prettigst bij. </w:t>
            </w:r>
            <w:r w:rsidR="007778FB">
              <w:rPr>
                <w:lang w:bidi="nl-NL"/>
              </w:rPr>
              <w:t>Tevreden ben ik pas wanneer iets volledig, kwaliteitsvol en nauwkeurig is.</w:t>
            </w:r>
            <w:r w:rsidR="00A50EE4">
              <w:rPr>
                <w:lang w:bidi="nl-NL"/>
              </w:rPr>
              <w:t xml:space="preserve"> Mijn </w:t>
            </w:r>
            <w:r w:rsidR="00A50EE4" w:rsidRPr="00BC5F3E">
              <w:rPr>
                <w:b/>
                <w:bCs/>
                <w:lang w:bidi="nl-NL"/>
              </w:rPr>
              <w:t>gedrevenheid</w:t>
            </w:r>
            <w:r w:rsidR="00A50EE4">
              <w:rPr>
                <w:lang w:bidi="nl-NL"/>
              </w:rPr>
              <w:t xml:space="preserve"> </w:t>
            </w:r>
            <w:r w:rsidR="00180F2E">
              <w:rPr>
                <w:lang w:bidi="nl-NL"/>
              </w:rPr>
              <w:t>wordt gevoed door</w:t>
            </w:r>
            <w:r w:rsidR="00030EDF">
              <w:rPr>
                <w:lang w:bidi="nl-NL"/>
              </w:rPr>
              <w:t xml:space="preserve"> deze eigenschap</w:t>
            </w:r>
            <w:r w:rsidR="00EF60A0">
              <w:rPr>
                <w:lang w:bidi="nl-NL"/>
              </w:rPr>
              <w:t>.</w:t>
            </w:r>
            <w:r w:rsidR="00842F6C">
              <w:rPr>
                <w:lang w:bidi="nl-NL"/>
              </w:rPr>
              <w:t xml:space="preserve"> </w:t>
            </w:r>
            <w:r w:rsidR="00C90A85">
              <w:rPr>
                <w:lang w:bidi="nl-NL"/>
              </w:rPr>
              <w:t>Ik wil graag dingen bereiken en ben bereid daar veel voor te doen</w:t>
            </w:r>
            <w:r w:rsidR="00064148">
              <w:rPr>
                <w:lang w:bidi="nl-NL"/>
              </w:rPr>
              <w:t xml:space="preserve">. Ik kan dan ook erg </w:t>
            </w:r>
            <w:r w:rsidR="00064148" w:rsidRPr="00BC5F3E">
              <w:rPr>
                <w:b/>
                <w:bCs/>
                <w:lang w:bidi="nl-NL"/>
              </w:rPr>
              <w:t>inspirerend</w:t>
            </w:r>
            <w:r w:rsidR="00064148">
              <w:rPr>
                <w:lang w:bidi="nl-NL"/>
              </w:rPr>
              <w:t xml:space="preserve"> over komen naar andere mensen. Wanneer iemand </w:t>
            </w:r>
            <w:r w:rsidR="004B7BD7">
              <w:rPr>
                <w:lang w:bidi="nl-NL"/>
              </w:rPr>
              <w:t xml:space="preserve">zich negatief voelt </w:t>
            </w:r>
            <w:r w:rsidR="00E01E36">
              <w:rPr>
                <w:lang w:bidi="nl-NL"/>
              </w:rPr>
              <w:t xml:space="preserve">inspireer ik die persoon met mijn optimisme en </w:t>
            </w:r>
            <w:r w:rsidR="00BB56FB">
              <w:rPr>
                <w:lang w:bidi="nl-NL"/>
              </w:rPr>
              <w:t>genuanceerde blik.</w:t>
            </w:r>
            <w:r w:rsidR="001C7AB2">
              <w:rPr>
                <w:lang w:bidi="nl-NL"/>
              </w:rPr>
              <w:t xml:space="preserve"> </w:t>
            </w:r>
            <w:r w:rsidR="0070452C">
              <w:rPr>
                <w:lang w:bidi="nl-NL"/>
              </w:rPr>
              <w:t>Veel mensen weten dat ze altijd bij mij terecht kunnen</w:t>
            </w:r>
            <w:r w:rsidR="008A500E">
              <w:rPr>
                <w:lang w:bidi="nl-NL"/>
              </w:rPr>
              <w:t xml:space="preserve"> en vertrouwen mij dan ook.</w:t>
            </w:r>
            <w:r w:rsidR="006C297D">
              <w:rPr>
                <w:lang w:bidi="nl-NL"/>
              </w:rPr>
              <w:br/>
            </w:r>
            <w:r w:rsidR="00761A70">
              <w:rPr>
                <w:lang w:bidi="nl-NL"/>
              </w:rPr>
              <w:br/>
            </w:r>
            <w:r w:rsidR="00CB5893">
              <w:rPr>
                <w:lang w:bidi="nl-NL"/>
              </w:rPr>
              <w:t>Mijn drie belangrijkste vaardigheden zijn:</w:t>
            </w:r>
            <w:r w:rsidR="00B06B19">
              <w:rPr>
                <w:lang w:bidi="nl-NL"/>
              </w:rPr>
              <w:t xml:space="preserve"> taakgericht leiderschap,</w:t>
            </w:r>
            <w:r w:rsidR="0025442B">
              <w:rPr>
                <w:lang w:bidi="nl-NL"/>
              </w:rPr>
              <w:t xml:space="preserve"> </w:t>
            </w:r>
            <w:r w:rsidR="00F633F9">
              <w:rPr>
                <w:lang w:bidi="nl-NL"/>
              </w:rPr>
              <w:t xml:space="preserve">leervermogen </w:t>
            </w:r>
            <w:r w:rsidR="00DC3246">
              <w:rPr>
                <w:lang w:bidi="nl-NL"/>
              </w:rPr>
              <w:t xml:space="preserve">en </w:t>
            </w:r>
            <w:r w:rsidR="00F633F9">
              <w:rPr>
                <w:lang w:bidi="nl-NL"/>
              </w:rPr>
              <w:t>zelfsturing</w:t>
            </w:r>
            <w:r w:rsidR="00CB18EB">
              <w:rPr>
                <w:lang w:bidi="nl-NL"/>
              </w:rPr>
              <w:t>.</w:t>
            </w:r>
            <w:r w:rsidR="00C23C23">
              <w:rPr>
                <w:lang w:bidi="nl-NL"/>
              </w:rPr>
              <w:t xml:space="preserve"> </w:t>
            </w:r>
            <w:r w:rsidR="008F0FEA">
              <w:rPr>
                <w:lang w:bidi="nl-NL"/>
              </w:rPr>
              <w:t xml:space="preserve">In een groepsverband neem ik altijd het </w:t>
            </w:r>
            <w:r w:rsidR="008F0FEA" w:rsidRPr="00767F95">
              <w:rPr>
                <w:b/>
                <w:bCs/>
                <w:lang w:bidi="nl-NL"/>
              </w:rPr>
              <w:t>leiderschap</w:t>
            </w:r>
            <w:r w:rsidR="008F0FEA">
              <w:rPr>
                <w:lang w:bidi="nl-NL"/>
              </w:rPr>
              <w:t xml:space="preserve"> op mij. </w:t>
            </w:r>
            <w:r w:rsidR="000A49FF">
              <w:rPr>
                <w:lang w:bidi="nl-NL"/>
              </w:rPr>
              <w:t xml:space="preserve">Mijn helicopterview helpt mij </w:t>
            </w:r>
            <w:r w:rsidR="009A4D9E">
              <w:rPr>
                <w:lang w:bidi="nl-NL"/>
              </w:rPr>
              <w:t xml:space="preserve">een overzicht </w:t>
            </w:r>
            <w:r w:rsidR="00651670">
              <w:rPr>
                <w:lang w:bidi="nl-NL"/>
              </w:rPr>
              <w:t xml:space="preserve">te krijgen. Hiermee kan ik op een resultaatgerichte en </w:t>
            </w:r>
            <w:r w:rsidR="0041701F">
              <w:rPr>
                <w:lang w:bidi="nl-NL"/>
              </w:rPr>
              <w:t>doelgerichte wijze sturing geven aan een team.</w:t>
            </w:r>
            <w:r w:rsidR="00596DC5">
              <w:rPr>
                <w:lang w:bidi="nl-NL"/>
              </w:rPr>
              <w:t xml:space="preserve"> </w:t>
            </w:r>
            <w:r w:rsidR="00C46618">
              <w:rPr>
                <w:lang w:bidi="nl-NL"/>
              </w:rPr>
              <w:t xml:space="preserve">Mijn </w:t>
            </w:r>
            <w:r w:rsidR="00C46618" w:rsidRPr="00E010EA">
              <w:rPr>
                <w:b/>
                <w:bCs/>
                <w:lang w:bidi="nl-NL"/>
              </w:rPr>
              <w:t>leervermogen</w:t>
            </w:r>
            <w:r w:rsidR="00C46618">
              <w:rPr>
                <w:lang w:bidi="nl-NL"/>
              </w:rPr>
              <w:t xml:space="preserve"> ondersteund mij hierin doordat ik heel snel </w:t>
            </w:r>
            <w:r w:rsidR="0022012F">
              <w:rPr>
                <w:lang w:bidi="nl-NL"/>
              </w:rPr>
              <w:t>nieuwe dingen leer en deze direct toe weet te passen.</w:t>
            </w:r>
            <w:r w:rsidR="001B73DF">
              <w:rPr>
                <w:lang w:bidi="nl-NL"/>
              </w:rPr>
              <w:t xml:space="preserve"> </w:t>
            </w:r>
            <w:r w:rsidR="00ED23C9">
              <w:rPr>
                <w:lang w:bidi="nl-NL"/>
              </w:rPr>
              <w:t xml:space="preserve">Ik kijk </w:t>
            </w:r>
            <w:r w:rsidR="00AB52C3">
              <w:rPr>
                <w:lang w:bidi="nl-NL"/>
              </w:rPr>
              <w:t>s</w:t>
            </w:r>
            <w:r w:rsidR="00960CDF">
              <w:rPr>
                <w:lang w:bidi="nl-NL"/>
              </w:rPr>
              <w:t xml:space="preserve">tappen vooruit om </w:t>
            </w:r>
            <w:r w:rsidR="001F3880">
              <w:rPr>
                <w:lang w:bidi="nl-NL"/>
              </w:rPr>
              <w:t>inzichten te creëren</w:t>
            </w:r>
            <w:r w:rsidR="0010658A">
              <w:rPr>
                <w:lang w:bidi="nl-NL"/>
              </w:rPr>
              <w:t xml:space="preserve">. Deze helpen mij </w:t>
            </w:r>
            <w:r w:rsidR="000D7F57">
              <w:rPr>
                <w:lang w:bidi="nl-NL"/>
              </w:rPr>
              <w:t xml:space="preserve">bij de taakverdeling </w:t>
            </w:r>
            <w:r w:rsidR="005C5049">
              <w:rPr>
                <w:lang w:bidi="nl-NL"/>
              </w:rPr>
              <w:t>en planning</w:t>
            </w:r>
            <w:r w:rsidR="00860A21">
              <w:rPr>
                <w:lang w:bidi="nl-NL"/>
              </w:rPr>
              <w:t xml:space="preserve">. </w:t>
            </w:r>
            <w:r w:rsidR="00556450">
              <w:rPr>
                <w:lang w:bidi="nl-NL"/>
              </w:rPr>
              <w:t xml:space="preserve">Ik ben zeer leergierig en sta dan ook altijd open voor nieuwe uitdagingen. </w:t>
            </w:r>
            <w:r w:rsidR="00667B4A">
              <w:rPr>
                <w:lang w:bidi="nl-NL"/>
              </w:rPr>
              <w:t xml:space="preserve">Nieuwe talenten ontwikkelingen en investeren in mijzelf </w:t>
            </w:r>
            <w:r w:rsidR="00307344">
              <w:rPr>
                <w:lang w:bidi="nl-NL"/>
              </w:rPr>
              <w:t xml:space="preserve">vind ik heel belangrijk. In mijn </w:t>
            </w:r>
            <w:r w:rsidR="00307344" w:rsidRPr="00307344">
              <w:rPr>
                <w:b/>
                <w:bCs/>
                <w:lang w:bidi="nl-NL"/>
              </w:rPr>
              <w:t>zelfsturing</w:t>
            </w:r>
            <w:r w:rsidR="00307344">
              <w:rPr>
                <w:lang w:bidi="nl-NL"/>
              </w:rPr>
              <w:t xml:space="preserve"> </w:t>
            </w:r>
            <w:r w:rsidR="00205DA9">
              <w:rPr>
                <w:lang w:bidi="nl-NL"/>
              </w:rPr>
              <w:t>kies ik een eigen koers die ik weet te realiseren</w:t>
            </w:r>
            <w:r w:rsidR="00034B4B">
              <w:rPr>
                <w:lang w:bidi="nl-NL"/>
              </w:rPr>
              <w:t>,</w:t>
            </w:r>
            <w:r w:rsidR="00205DA9">
              <w:rPr>
                <w:lang w:bidi="nl-NL"/>
              </w:rPr>
              <w:t xml:space="preserve"> rekening</w:t>
            </w:r>
            <w:r w:rsidR="00554E46">
              <w:rPr>
                <w:lang w:bidi="nl-NL"/>
              </w:rPr>
              <w:t xml:space="preserve"> </w:t>
            </w:r>
            <w:r w:rsidR="00205DA9">
              <w:rPr>
                <w:lang w:bidi="nl-NL"/>
              </w:rPr>
              <w:t xml:space="preserve">houdend </w:t>
            </w:r>
            <w:r w:rsidR="00554E46">
              <w:rPr>
                <w:lang w:bidi="nl-NL"/>
              </w:rPr>
              <w:t>met mijn sterke en zwakke kanten, interesses, waarden en ambities.</w:t>
            </w:r>
          </w:p>
          <w:p w14:paraId="618E4870" w14:textId="0833D78F" w:rsidR="00986F0B" w:rsidRPr="000B4502" w:rsidRDefault="0099344C" w:rsidP="00ED1055">
            <w:pPr>
              <w:ind w:left="720"/>
              <w:rPr>
                <w:lang w:bidi="nl-NL"/>
              </w:rPr>
            </w:pPr>
            <w:r>
              <w:rPr>
                <w:lang w:bidi="nl-NL"/>
              </w:rPr>
              <w:t xml:space="preserve">Voor de vaardigheid </w:t>
            </w:r>
            <w:r w:rsidR="00CB0EAB">
              <w:rPr>
                <w:lang w:bidi="nl-NL"/>
              </w:rPr>
              <w:t>leiderschap</w:t>
            </w:r>
            <w:r w:rsidR="007F2F99">
              <w:rPr>
                <w:lang w:bidi="nl-NL"/>
              </w:rPr>
              <w:t xml:space="preserve"> werk ik een </w:t>
            </w:r>
            <w:r w:rsidR="00B97475" w:rsidRPr="002D39CF">
              <w:rPr>
                <w:b/>
                <w:bCs/>
                <w:lang w:bidi="nl-NL"/>
              </w:rPr>
              <w:t>STARR</w:t>
            </w:r>
            <w:r w:rsidR="00B97475">
              <w:rPr>
                <w:lang w:bidi="nl-NL"/>
              </w:rPr>
              <w:t xml:space="preserve"> uit</w:t>
            </w:r>
            <w:r w:rsidR="00986D63">
              <w:rPr>
                <w:lang w:bidi="nl-NL"/>
              </w:rPr>
              <w:t>.</w:t>
            </w:r>
            <w:r w:rsidR="00986D63">
              <w:rPr>
                <w:lang w:bidi="nl-NL"/>
              </w:rPr>
              <w:br/>
            </w:r>
            <w:r w:rsidR="00A4561D">
              <w:rPr>
                <w:lang w:bidi="nl-NL"/>
              </w:rPr>
              <w:t xml:space="preserve">In mijn eerste </w:t>
            </w:r>
            <w:r w:rsidR="000977B8">
              <w:rPr>
                <w:lang w:bidi="nl-NL"/>
              </w:rPr>
              <w:t xml:space="preserve">blok zat ik </w:t>
            </w:r>
            <w:r w:rsidR="00E43237">
              <w:rPr>
                <w:lang w:bidi="nl-NL"/>
              </w:rPr>
              <w:t xml:space="preserve">in </w:t>
            </w:r>
            <w:r w:rsidR="000977B8">
              <w:rPr>
                <w:lang w:bidi="nl-NL"/>
              </w:rPr>
              <w:t xml:space="preserve">een projectgroepje met drie andere studenten. </w:t>
            </w:r>
            <w:r w:rsidR="00332E66">
              <w:rPr>
                <w:lang w:bidi="nl-NL"/>
              </w:rPr>
              <w:t xml:space="preserve">Midden </w:t>
            </w:r>
            <w:r w:rsidR="00CF5282">
              <w:rPr>
                <w:lang w:bidi="nl-NL"/>
              </w:rPr>
              <w:t xml:space="preserve">in het verloop van dit project verliet een van de studenten </w:t>
            </w:r>
            <w:r w:rsidR="002E675E">
              <w:rPr>
                <w:lang w:bidi="nl-NL"/>
              </w:rPr>
              <w:t>ons</w:t>
            </w:r>
            <w:r w:rsidR="000B64A4">
              <w:rPr>
                <w:lang w:bidi="nl-NL"/>
              </w:rPr>
              <w:t>.</w:t>
            </w:r>
            <w:r w:rsidR="007B6408">
              <w:rPr>
                <w:lang w:bidi="nl-NL"/>
              </w:rPr>
              <w:t xml:space="preserve"> Aangezien </w:t>
            </w:r>
            <w:r w:rsidR="002E675E">
              <w:rPr>
                <w:lang w:bidi="nl-NL"/>
              </w:rPr>
              <w:t>het groepje</w:t>
            </w:r>
            <w:r w:rsidR="007B6408">
              <w:rPr>
                <w:lang w:bidi="nl-NL"/>
              </w:rPr>
              <w:t xml:space="preserve"> al uit weinig</w:t>
            </w:r>
            <w:r w:rsidR="00426920">
              <w:rPr>
                <w:lang w:bidi="nl-NL"/>
              </w:rPr>
              <w:t xml:space="preserve"> leden</w:t>
            </w:r>
            <w:r w:rsidR="007B6408">
              <w:rPr>
                <w:lang w:bidi="nl-NL"/>
              </w:rPr>
              <w:t xml:space="preserve"> bestond, zorgde dit </w:t>
            </w:r>
            <w:r w:rsidR="00332C64">
              <w:rPr>
                <w:lang w:bidi="nl-NL"/>
              </w:rPr>
              <w:t>voor veel stress</w:t>
            </w:r>
            <w:r w:rsidR="002E675E">
              <w:rPr>
                <w:lang w:bidi="nl-NL"/>
              </w:rPr>
              <w:t xml:space="preserve"> en verwarring</w:t>
            </w:r>
            <w:r w:rsidR="00332C64">
              <w:rPr>
                <w:lang w:bidi="nl-NL"/>
              </w:rPr>
              <w:t xml:space="preserve"> (</w:t>
            </w:r>
            <w:r w:rsidR="00332C64" w:rsidRPr="00332C64">
              <w:rPr>
                <w:b/>
                <w:bCs/>
                <w:lang w:bidi="nl-NL"/>
              </w:rPr>
              <w:t>Situatie</w:t>
            </w:r>
            <w:r w:rsidR="00332C64">
              <w:rPr>
                <w:lang w:bidi="nl-NL"/>
              </w:rPr>
              <w:t>)</w:t>
            </w:r>
            <w:r w:rsidR="000C6044">
              <w:rPr>
                <w:lang w:bidi="nl-NL"/>
              </w:rPr>
              <w:t>.</w:t>
            </w:r>
            <w:r w:rsidR="00332C64">
              <w:rPr>
                <w:lang w:bidi="nl-NL"/>
              </w:rPr>
              <w:br/>
            </w:r>
            <w:r w:rsidR="00D56509">
              <w:rPr>
                <w:lang w:bidi="nl-NL"/>
              </w:rPr>
              <w:t xml:space="preserve">Het was mijn taak om als groepsleider dit kenbaar te maken bij de PL coach </w:t>
            </w:r>
            <w:r w:rsidR="00CD1CD8">
              <w:rPr>
                <w:lang w:bidi="nl-NL"/>
              </w:rPr>
              <w:t>en de groep aan te sturen in een vernieuwde situatie</w:t>
            </w:r>
            <w:r w:rsidR="000C6044">
              <w:rPr>
                <w:lang w:bidi="nl-NL"/>
              </w:rPr>
              <w:t xml:space="preserve"> (</w:t>
            </w:r>
            <w:r w:rsidR="000C6044" w:rsidRPr="000C6044">
              <w:rPr>
                <w:b/>
                <w:bCs/>
                <w:lang w:bidi="nl-NL"/>
              </w:rPr>
              <w:t>Taak</w:t>
            </w:r>
            <w:r w:rsidR="000C6044">
              <w:rPr>
                <w:lang w:bidi="nl-NL"/>
              </w:rPr>
              <w:t>).</w:t>
            </w:r>
            <w:r w:rsidR="002E253E">
              <w:rPr>
                <w:lang w:bidi="nl-NL"/>
              </w:rPr>
              <w:br/>
            </w:r>
            <w:r w:rsidR="008F30CC">
              <w:rPr>
                <w:lang w:bidi="nl-NL"/>
              </w:rPr>
              <w:t xml:space="preserve">Ik ben samen met mijn groepsgenoten een gesprek aangegaan met onze PL coach waarin </w:t>
            </w:r>
            <w:r w:rsidR="008C05D2">
              <w:rPr>
                <w:lang w:bidi="nl-NL"/>
              </w:rPr>
              <w:t xml:space="preserve">wij de situatie uitlegden. </w:t>
            </w:r>
            <w:r w:rsidR="006E5DC4">
              <w:rPr>
                <w:lang w:bidi="nl-NL"/>
              </w:rPr>
              <w:t>Het kwam er op neer dat we het met onze groepsleden moesten doen en er hard gewerkt moest gaan worden.</w:t>
            </w:r>
            <w:r w:rsidR="00D0652D">
              <w:rPr>
                <w:lang w:bidi="nl-NL"/>
              </w:rPr>
              <w:t xml:space="preserve"> </w:t>
            </w:r>
            <w:r w:rsidR="00EB2A8D">
              <w:rPr>
                <w:lang w:bidi="nl-NL"/>
              </w:rPr>
              <w:t xml:space="preserve">Als eerste heb ik het netjes afgerond met de studente die het groepje verliet en daarna ben ik de orde in het groepje gaan herstellen </w:t>
            </w:r>
            <w:r w:rsidR="001C7D73">
              <w:rPr>
                <w:lang w:bidi="nl-NL"/>
              </w:rPr>
              <w:t>(</w:t>
            </w:r>
            <w:r w:rsidR="001C7D73" w:rsidRPr="001C7D73">
              <w:rPr>
                <w:b/>
                <w:bCs/>
                <w:lang w:bidi="nl-NL"/>
              </w:rPr>
              <w:t>Actie</w:t>
            </w:r>
            <w:r w:rsidR="001C7D73">
              <w:rPr>
                <w:lang w:bidi="nl-NL"/>
              </w:rPr>
              <w:t>).</w:t>
            </w:r>
            <w:r w:rsidR="00515657">
              <w:rPr>
                <w:lang w:bidi="nl-NL"/>
              </w:rPr>
              <w:br/>
            </w:r>
            <w:r w:rsidR="000273EE">
              <w:rPr>
                <w:lang w:bidi="nl-NL"/>
              </w:rPr>
              <w:t>De groep heeft zich daardoor w</w:t>
            </w:r>
            <w:r w:rsidR="0046036C">
              <w:rPr>
                <w:lang w:bidi="nl-NL"/>
              </w:rPr>
              <w:t xml:space="preserve">eer weten te herpakken en we zijn hard aan de slag gegaan om ons eindresultaat er niet </w:t>
            </w:r>
            <w:r w:rsidR="00DC0BAB">
              <w:rPr>
                <w:lang w:bidi="nl-NL"/>
              </w:rPr>
              <w:t xml:space="preserve">onder te laten leiden. </w:t>
            </w:r>
            <w:r w:rsidR="00170F1A">
              <w:rPr>
                <w:lang w:bidi="nl-NL"/>
              </w:rPr>
              <w:t>Door mijn optimisme en motivatie kwam er weer energie in de groep</w:t>
            </w:r>
            <w:r w:rsidR="00AF3AE4">
              <w:rPr>
                <w:lang w:bidi="nl-NL"/>
              </w:rPr>
              <w:t xml:space="preserve"> </w:t>
            </w:r>
            <w:r w:rsidR="009A71FA">
              <w:rPr>
                <w:lang w:bidi="nl-NL"/>
              </w:rPr>
              <w:t>waardoor iedereen weer hard aan de slag ging</w:t>
            </w:r>
            <w:r w:rsidR="00AF3AE4">
              <w:rPr>
                <w:lang w:bidi="nl-NL"/>
              </w:rPr>
              <w:t>.</w:t>
            </w:r>
            <w:r w:rsidR="009A71FA">
              <w:rPr>
                <w:lang w:bidi="nl-NL"/>
              </w:rPr>
              <w:t xml:space="preserve"> Dit heeft tot een mooi resultaat geleid.</w:t>
            </w:r>
            <w:r w:rsidR="00AF3AE4">
              <w:rPr>
                <w:lang w:bidi="nl-NL"/>
              </w:rPr>
              <w:t xml:space="preserve"> Wij hebben uiteindelijk een 8 voor ons project mogen ontvangen</w:t>
            </w:r>
            <w:r w:rsidR="00986F0B">
              <w:rPr>
                <w:lang w:bidi="nl-NL"/>
              </w:rPr>
              <w:t xml:space="preserve"> (</w:t>
            </w:r>
            <w:r w:rsidR="00986F0B" w:rsidRPr="00986F0B">
              <w:rPr>
                <w:b/>
                <w:bCs/>
                <w:lang w:bidi="nl-NL"/>
              </w:rPr>
              <w:t>Resultaat</w:t>
            </w:r>
            <w:r w:rsidR="00986F0B">
              <w:rPr>
                <w:lang w:bidi="nl-NL"/>
              </w:rPr>
              <w:t>).</w:t>
            </w:r>
            <w:r w:rsidR="00986F0B">
              <w:rPr>
                <w:lang w:bidi="nl-NL"/>
              </w:rPr>
              <w:br/>
            </w:r>
            <w:r w:rsidR="00A250AC">
              <w:rPr>
                <w:lang w:bidi="nl-NL"/>
              </w:rPr>
              <w:t xml:space="preserve">In eerste instantie </w:t>
            </w:r>
            <w:r w:rsidR="00DB6319">
              <w:rPr>
                <w:lang w:bidi="nl-NL"/>
              </w:rPr>
              <w:t xml:space="preserve">vond ik het moeilijk om </w:t>
            </w:r>
            <w:r w:rsidR="00124B10">
              <w:rPr>
                <w:lang w:bidi="nl-NL"/>
              </w:rPr>
              <w:t>een nieuwe taakverdeling te maken door de verander</w:t>
            </w:r>
            <w:r w:rsidR="00DF568F">
              <w:rPr>
                <w:lang w:bidi="nl-NL"/>
              </w:rPr>
              <w:t>d</w:t>
            </w:r>
            <w:r w:rsidR="00124B10">
              <w:rPr>
                <w:lang w:bidi="nl-NL"/>
              </w:rPr>
              <w:t>e dynamiek</w:t>
            </w:r>
            <w:r w:rsidR="0053157A">
              <w:rPr>
                <w:lang w:bidi="nl-NL"/>
              </w:rPr>
              <w:t>. Maar door mijn leidershap heb ik op alle fronten de zaken netjes afgehandeld en besproken</w:t>
            </w:r>
            <w:r w:rsidR="00463938">
              <w:rPr>
                <w:lang w:bidi="nl-NL"/>
              </w:rPr>
              <w:t xml:space="preserve">. Ik </w:t>
            </w:r>
            <w:r w:rsidR="0053157A">
              <w:rPr>
                <w:lang w:bidi="nl-NL"/>
              </w:rPr>
              <w:t>ben met een pos</w:t>
            </w:r>
            <w:r w:rsidR="00B2377C">
              <w:rPr>
                <w:lang w:bidi="nl-NL"/>
              </w:rPr>
              <w:t>itieve gedachtegang mijn groepsgenoten gaan aansturen en motiveren</w:t>
            </w:r>
            <w:r w:rsidR="008A4B5A">
              <w:rPr>
                <w:lang w:bidi="nl-NL"/>
              </w:rPr>
              <w:t xml:space="preserve"> en ik ben blij met het resultaat</w:t>
            </w:r>
            <w:r w:rsidR="00463938">
              <w:rPr>
                <w:lang w:bidi="nl-NL"/>
              </w:rPr>
              <w:t xml:space="preserve"> </w:t>
            </w:r>
            <w:r w:rsidR="00B2377C">
              <w:rPr>
                <w:lang w:bidi="nl-NL"/>
              </w:rPr>
              <w:t>(</w:t>
            </w:r>
            <w:r w:rsidR="00B2377C" w:rsidRPr="00B2377C">
              <w:rPr>
                <w:b/>
                <w:bCs/>
                <w:lang w:bidi="nl-NL"/>
              </w:rPr>
              <w:t>Reflectie</w:t>
            </w:r>
            <w:r w:rsidR="00B2377C">
              <w:rPr>
                <w:lang w:bidi="nl-NL"/>
              </w:rPr>
              <w:t>)</w:t>
            </w:r>
            <w:r w:rsidR="00463938">
              <w:rPr>
                <w:lang w:bidi="nl-NL"/>
              </w:rPr>
              <w:t>.</w:t>
            </w:r>
          </w:p>
        </w:tc>
      </w:tr>
      <w:tr w:rsidR="00A1111B" w14:paraId="194D2239" w14:textId="77777777" w:rsidTr="00D86614">
        <w:trPr>
          <w:trHeight w:val="630"/>
        </w:trPr>
        <w:tc>
          <w:tcPr>
            <w:tcW w:w="11677" w:type="dxa"/>
            <w:gridSpan w:val="3"/>
            <w:vAlign w:val="bottom"/>
          </w:tcPr>
          <w:p w14:paraId="3908951C" w14:textId="69C343E8" w:rsidR="00A1111B" w:rsidRDefault="00A1111B" w:rsidP="00962CE6">
            <w:pPr>
              <w:ind w:left="720" w:right="1020"/>
              <w:jc w:val="right"/>
            </w:pPr>
          </w:p>
        </w:tc>
      </w:tr>
    </w:tbl>
    <w:p w14:paraId="3F26B063" w14:textId="14093B08" w:rsidR="00C14F3B" w:rsidRDefault="00C14F3B"/>
    <w:p w14:paraId="55861610" w14:textId="11161E94" w:rsidR="00392FA9" w:rsidRDefault="00392FA9" w:rsidP="008A6A5C">
      <w:pPr>
        <w:spacing w:line="259" w:lineRule="auto"/>
      </w:pPr>
    </w:p>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A2"/>
    <w:rsid w:val="00010692"/>
    <w:rsid w:val="00021C04"/>
    <w:rsid w:val="00023E38"/>
    <w:rsid w:val="000273EE"/>
    <w:rsid w:val="00030EDF"/>
    <w:rsid w:val="00034B4B"/>
    <w:rsid w:val="00036398"/>
    <w:rsid w:val="00064148"/>
    <w:rsid w:val="00066F7F"/>
    <w:rsid w:val="000936B4"/>
    <w:rsid w:val="000977B8"/>
    <w:rsid w:val="000A49FF"/>
    <w:rsid w:val="000B4502"/>
    <w:rsid w:val="000B64A4"/>
    <w:rsid w:val="000C07E2"/>
    <w:rsid w:val="000C6044"/>
    <w:rsid w:val="000D09B1"/>
    <w:rsid w:val="000D6459"/>
    <w:rsid w:val="000D7F57"/>
    <w:rsid w:val="000E4D8D"/>
    <w:rsid w:val="000F7068"/>
    <w:rsid w:val="00104080"/>
    <w:rsid w:val="00106307"/>
    <w:rsid w:val="0010658A"/>
    <w:rsid w:val="00124B10"/>
    <w:rsid w:val="00132A42"/>
    <w:rsid w:val="00142563"/>
    <w:rsid w:val="00154AB8"/>
    <w:rsid w:val="00161037"/>
    <w:rsid w:val="0016163C"/>
    <w:rsid w:val="00164075"/>
    <w:rsid w:val="00170B28"/>
    <w:rsid w:val="00170F1A"/>
    <w:rsid w:val="00180F2E"/>
    <w:rsid w:val="001B73DF"/>
    <w:rsid w:val="001C4769"/>
    <w:rsid w:val="001C7AB2"/>
    <w:rsid w:val="001C7D73"/>
    <w:rsid w:val="001D2414"/>
    <w:rsid w:val="001E54D6"/>
    <w:rsid w:val="001F18B7"/>
    <w:rsid w:val="001F1B35"/>
    <w:rsid w:val="001F3880"/>
    <w:rsid w:val="00205DA9"/>
    <w:rsid w:val="00206E58"/>
    <w:rsid w:val="002109E3"/>
    <w:rsid w:val="002136AF"/>
    <w:rsid w:val="002148CA"/>
    <w:rsid w:val="0022012F"/>
    <w:rsid w:val="00220507"/>
    <w:rsid w:val="00224A76"/>
    <w:rsid w:val="002445B8"/>
    <w:rsid w:val="002477E3"/>
    <w:rsid w:val="002529B9"/>
    <w:rsid w:val="0025442B"/>
    <w:rsid w:val="00256D45"/>
    <w:rsid w:val="00286807"/>
    <w:rsid w:val="0028743D"/>
    <w:rsid w:val="002913F1"/>
    <w:rsid w:val="00293774"/>
    <w:rsid w:val="002A51AC"/>
    <w:rsid w:val="002D39CF"/>
    <w:rsid w:val="002E0450"/>
    <w:rsid w:val="002E24B8"/>
    <w:rsid w:val="002E253E"/>
    <w:rsid w:val="002E2C30"/>
    <w:rsid w:val="002E675E"/>
    <w:rsid w:val="002E7A8E"/>
    <w:rsid w:val="002F2EA4"/>
    <w:rsid w:val="002F5DB8"/>
    <w:rsid w:val="003024FF"/>
    <w:rsid w:val="00302F1E"/>
    <w:rsid w:val="00307344"/>
    <w:rsid w:val="00332C64"/>
    <w:rsid w:val="00332E66"/>
    <w:rsid w:val="00337C39"/>
    <w:rsid w:val="00342789"/>
    <w:rsid w:val="00344BE6"/>
    <w:rsid w:val="0034654B"/>
    <w:rsid w:val="00365FA5"/>
    <w:rsid w:val="003720FD"/>
    <w:rsid w:val="00374D7D"/>
    <w:rsid w:val="00381604"/>
    <w:rsid w:val="00384A57"/>
    <w:rsid w:val="00391468"/>
    <w:rsid w:val="00392FA9"/>
    <w:rsid w:val="00396E88"/>
    <w:rsid w:val="003B6CAC"/>
    <w:rsid w:val="003C4314"/>
    <w:rsid w:val="003E1FD6"/>
    <w:rsid w:val="003F7407"/>
    <w:rsid w:val="00406A4C"/>
    <w:rsid w:val="00410A32"/>
    <w:rsid w:val="00410FB6"/>
    <w:rsid w:val="00413054"/>
    <w:rsid w:val="0041701F"/>
    <w:rsid w:val="0041755C"/>
    <w:rsid w:val="00426450"/>
    <w:rsid w:val="00426920"/>
    <w:rsid w:val="00452A58"/>
    <w:rsid w:val="0046036C"/>
    <w:rsid w:val="00463938"/>
    <w:rsid w:val="004763E5"/>
    <w:rsid w:val="004B13C2"/>
    <w:rsid w:val="004B7BD7"/>
    <w:rsid w:val="004C7C4D"/>
    <w:rsid w:val="004E4D0C"/>
    <w:rsid w:val="00501998"/>
    <w:rsid w:val="0050208C"/>
    <w:rsid w:val="00507E80"/>
    <w:rsid w:val="00515218"/>
    <w:rsid w:val="00515657"/>
    <w:rsid w:val="005207BA"/>
    <w:rsid w:val="00526F89"/>
    <w:rsid w:val="0053157A"/>
    <w:rsid w:val="00554E46"/>
    <w:rsid w:val="00556450"/>
    <w:rsid w:val="005665C0"/>
    <w:rsid w:val="00581AC3"/>
    <w:rsid w:val="00596DC5"/>
    <w:rsid w:val="005A0ADE"/>
    <w:rsid w:val="005A14F9"/>
    <w:rsid w:val="005C5049"/>
    <w:rsid w:val="005D4E66"/>
    <w:rsid w:val="005E5C36"/>
    <w:rsid w:val="005F370A"/>
    <w:rsid w:val="00612704"/>
    <w:rsid w:val="006330C7"/>
    <w:rsid w:val="00651670"/>
    <w:rsid w:val="00660452"/>
    <w:rsid w:val="006658CF"/>
    <w:rsid w:val="00667B4A"/>
    <w:rsid w:val="0067124F"/>
    <w:rsid w:val="00682070"/>
    <w:rsid w:val="006A2840"/>
    <w:rsid w:val="006A6F21"/>
    <w:rsid w:val="006C297D"/>
    <w:rsid w:val="006C54A2"/>
    <w:rsid w:val="006C7844"/>
    <w:rsid w:val="006D217C"/>
    <w:rsid w:val="006E1468"/>
    <w:rsid w:val="006E5DC4"/>
    <w:rsid w:val="0070452C"/>
    <w:rsid w:val="00714AA5"/>
    <w:rsid w:val="00730529"/>
    <w:rsid w:val="00745C53"/>
    <w:rsid w:val="00750831"/>
    <w:rsid w:val="00761A70"/>
    <w:rsid w:val="00767F95"/>
    <w:rsid w:val="007778FB"/>
    <w:rsid w:val="007849F3"/>
    <w:rsid w:val="00794AEC"/>
    <w:rsid w:val="007B399C"/>
    <w:rsid w:val="007B6408"/>
    <w:rsid w:val="007C3F89"/>
    <w:rsid w:val="007F0A99"/>
    <w:rsid w:val="007F2F99"/>
    <w:rsid w:val="0080406F"/>
    <w:rsid w:val="008145FA"/>
    <w:rsid w:val="00834D50"/>
    <w:rsid w:val="0083600B"/>
    <w:rsid w:val="008361BA"/>
    <w:rsid w:val="00842F6C"/>
    <w:rsid w:val="0085277B"/>
    <w:rsid w:val="00860A21"/>
    <w:rsid w:val="008705F5"/>
    <w:rsid w:val="008715B2"/>
    <w:rsid w:val="0089504C"/>
    <w:rsid w:val="008A047D"/>
    <w:rsid w:val="008A4B5A"/>
    <w:rsid w:val="008A500E"/>
    <w:rsid w:val="008A6A5C"/>
    <w:rsid w:val="008C03D2"/>
    <w:rsid w:val="008C05D2"/>
    <w:rsid w:val="008C6FB0"/>
    <w:rsid w:val="008F0FEA"/>
    <w:rsid w:val="008F2E48"/>
    <w:rsid w:val="008F30CC"/>
    <w:rsid w:val="00931B56"/>
    <w:rsid w:val="00935A31"/>
    <w:rsid w:val="0094106F"/>
    <w:rsid w:val="00942B45"/>
    <w:rsid w:val="00960CDF"/>
    <w:rsid w:val="00962CE6"/>
    <w:rsid w:val="00967551"/>
    <w:rsid w:val="00984F6A"/>
    <w:rsid w:val="009867FE"/>
    <w:rsid w:val="00986D63"/>
    <w:rsid w:val="00986F0B"/>
    <w:rsid w:val="0099344C"/>
    <w:rsid w:val="009A25FD"/>
    <w:rsid w:val="009A4D9E"/>
    <w:rsid w:val="009A71FA"/>
    <w:rsid w:val="009B20CE"/>
    <w:rsid w:val="009D6A1E"/>
    <w:rsid w:val="009D6A62"/>
    <w:rsid w:val="009E7AEC"/>
    <w:rsid w:val="009F04EE"/>
    <w:rsid w:val="009F26CD"/>
    <w:rsid w:val="00A030D0"/>
    <w:rsid w:val="00A04ACF"/>
    <w:rsid w:val="00A1111B"/>
    <w:rsid w:val="00A23664"/>
    <w:rsid w:val="00A24C90"/>
    <w:rsid w:val="00A250AC"/>
    <w:rsid w:val="00A25F03"/>
    <w:rsid w:val="00A27F13"/>
    <w:rsid w:val="00A4561D"/>
    <w:rsid w:val="00A50EE4"/>
    <w:rsid w:val="00A5233C"/>
    <w:rsid w:val="00A67602"/>
    <w:rsid w:val="00A70740"/>
    <w:rsid w:val="00A722D1"/>
    <w:rsid w:val="00AA7D52"/>
    <w:rsid w:val="00AB52C3"/>
    <w:rsid w:val="00AC40F0"/>
    <w:rsid w:val="00AC63B7"/>
    <w:rsid w:val="00AF20F8"/>
    <w:rsid w:val="00AF3AE4"/>
    <w:rsid w:val="00B06B19"/>
    <w:rsid w:val="00B10EA5"/>
    <w:rsid w:val="00B2377C"/>
    <w:rsid w:val="00B238F7"/>
    <w:rsid w:val="00B34AC5"/>
    <w:rsid w:val="00B54955"/>
    <w:rsid w:val="00B81CE5"/>
    <w:rsid w:val="00B97475"/>
    <w:rsid w:val="00BB13BB"/>
    <w:rsid w:val="00BB56FB"/>
    <w:rsid w:val="00BC5F3E"/>
    <w:rsid w:val="00BD3430"/>
    <w:rsid w:val="00BE1BB4"/>
    <w:rsid w:val="00BE3688"/>
    <w:rsid w:val="00BE48C1"/>
    <w:rsid w:val="00C14F3B"/>
    <w:rsid w:val="00C171ED"/>
    <w:rsid w:val="00C23C23"/>
    <w:rsid w:val="00C31A9B"/>
    <w:rsid w:val="00C32BC2"/>
    <w:rsid w:val="00C42924"/>
    <w:rsid w:val="00C46618"/>
    <w:rsid w:val="00C534CE"/>
    <w:rsid w:val="00C8101E"/>
    <w:rsid w:val="00C90A85"/>
    <w:rsid w:val="00CA0E6B"/>
    <w:rsid w:val="00CB0EAB"/>
    <w:rsid w:val="00CB18EB"/>
    <w:rsid w:val="00CB3CC3"/>
    <w:rsid w:val="00CB5893"/>
    <w:rsid w:val="00CC6D31"/>
    <w:rsid w:val="00CD1CD8"/>
    <w:rsid w:val="00CF07D5"/>
    <w:rsid w:val="00CF5282"/>
    <w:rsid w:val="00D0652D"/>
    <w:rsid w:val="00D16679"/>
    <w:rsid w:val="00D343D2"/>
    <w:rsid w:val="00D34A35"/>
    <w:rsid w:val="00D366D8"/>
    <w:rsid w:val="00D43505"/>
    <w:rsid w:val="00D56509"/>
    <w:rsid w:val="00D76AB2"/>
    <w:rsid w:val="00D76B0A"/>
    <w:rsid w:val="00D81AC3"/>
    <w:rsid w:val="00D86614"/>
    <w:rsid w:val="00D92A3E"/>
    <w:rsid w:val="00DB4F76"/>
    <w:rsid w:val="00DB5DD0"/>
    <w:rsid w:val="00DB6319"/>
    <w:rsid w:val="00DC0BAB"/>
    <w:rsid w:val="00DC3246"/>
    <w:rsid w:val="00DD299B"/>
    <w:rsid w:val="00DD3296"/>
    <w:rsid w:val="00DD6ADF"/>
    <w:rsid w:val="00DE16FB"/>
    <w:rsid w:val="00DF568F"/>
    <w:rsid w:val="00E010EA"/>
    <w:rsid w:val="00E01E36"/>
    <w:rsid w:val="00E11902"/>
    <w:rsid w:val="00E43237"/>
    <w:rsid w:val="00E50E96"/>
    <w:rsid w:val="00E664B1"/>
    <w:rsid w:val="00E66985"/>
    <w:rsid w:val="00E735C0"/>
    <w:rsid w:val="00E80AEA"/>
    <w:rsid w:val="00E8547F"/>
    <w:rsid w:val="00EB064A"/>
    <w:rsid w:val="00EB2A8D"/>
    <w:rsid w:val="00EB4D6D"/>
    <w:rsid w:val="00ED1055"/>
    <w:rsid w:val="00ED23C9"/>
    <w:rsid w:val="00ED372A"/>
    <w:rsid w:val="00EE082E"/>
    <w:rsid w:val="00EF01B5"/>
    <w:rsid w:val="00EF60A0"/>
    <w:rsid w:val="00EF649F"/>
    <w:rsid w:val="00F0572D"/>
    <w:rsid w:val="00F05C72"/>
    <w:rsid w:val="00F342D0"/>
    <w:rsid w:val="00F43788"/>
    <w:rsid w:val="00F555CA"/>
    <w:rsid w:val="00F558D5"/>
    <w:rsid w:val="00F633F9"/>
    <w:rsid w:val="00F64476"/>
    <w:rsid w:val="00F73EA2"/>
    <w:rsid w:val="00F92FB9"/>
    <w:rsid w:val="00FA43DB"/>
    <w:rsid w:val="00FC0679"/>
    <w:rsid w:val="00FC2CEA"/>
    <w:rsid w:val="00FC54FA"/>
    <w:rsid w:val="00FD31E7"/>
    <w:rsid w:val="00FD794C"/>
    <w:rsid w:val="00FE0E1D"/>
    <w:rsid w:val="00FE6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6F016"/>
  <w15:chartTrackingRefBased/>
  <w15:docId w15:val="{C319EC33-1C00-40D6-88D5-217B99C76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Local\Packages\Microsoft.Office.Desktop_8wekyb3d8bbwe\LocalCache\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C37551-AE67-4217-9D67-DAE34ACF91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D601E1-F6E0-4EB8-8DF8-4359B83DAA7B}">
  <ds:schemaRefs>
    <ds:schemaRef ds:uri="http://schemas.microsoft.com/sharepoint/v3/contenttype/forms"/>
  </ds:schemaRefs>
</ds:datastoreItem>
</file>

<file path=customXml/itemProps3.xml><?xml version="1.0" encoding="utf-8"?>
<ds:datastoreItem xmlns:ds="http://schemas.openxmlformats.org/officeDocument/2006/customXml" ds:itemID="{59D7C33F-492C-4E24-8EDA-BA0E9F0887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(thema Stedelijk)</Template>
  <TotalTime>870</TotalTime>
  <Pages>3</Pages>
  <Words>733</Words>
  <Characters>4032</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219</cp:revision>
  <dcterms:created xsi:type="dcterms:W3CDTF">2020-06-13T01:08:00Z</dcterms:created>
  <dcterms:modified xsi:type="dcterms:W3CDTF">2020-06-14T02:10:00Z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