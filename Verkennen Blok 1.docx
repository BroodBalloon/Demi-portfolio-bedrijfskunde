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EE22DE" w14:textId="77777777" w:rsidR="00021C04" w:rsidRDefault="00714AA5">
      <w:r>
        <w:rPr>
          <w:noProof/>
          <w:lang w:bidi="nl-NL"/>
        </w:rPr>
        <w:drawing>
          <wp:anchor distT="0" distB="0" distL="114300" distR="114300" simplePos="0" relativeHeight="251658240" behindDoc="1" locked="0" layoutInCell="1" allowOverlap="1" wp14:anchorId="4A498AF9" wp14:editId="02655777">
            <wp:simplePos x="0" y="0"/>
            <wp:positionH relativeFrom="column">
              <wp:posOffset>0</wp:posOffset>
            </wp:positionH>
            <wp:positionV relativeFrom="page">
              <wp:posOffset>0</wp:posOffset>
            </wp:positionV>
            <wp:extent cx="7800975" cy="10791825"/>
            <wp:effectExtent l="0" t="0" r="9525" b="9525"/>
            <wp:wrapNone/>
            <wp:docPr id="1" name="Afbeelding 1" descr="geb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10D7C292" w14:textId="77777777" w:rsidTr="00745C53">
        <w:trPr>
          <w:trHeight w:val="14130"/>
        </w:trPr>
        <w:tc>
          <w:tcPr>
            <w:tcW w:w="12229" w:type="dxa"/>
          </w:tcPr>
          <w:p w14:paraId="02BC6768" w14:textId="77777777" w:rsidR="00021C04" w:rsidRDefault="00D76AB2" w:rsidP="00745C53">
            <w:pPr>
              <w:ind w:left="720"/>
              <w:jc w:val="right"/>
            </w:pPr>
            <w:r>
              <w:rPr>
                <w:noProof/>
                <w:lang w:bidi="nl-NL"/>
              </w:rPr>
              <mc:AlternateContent>
                <mc:Choice Requires="wpg">
                  <w:drawing>
                    <wp:inline distT="0" distB="0" distL="0" distR="0" wp14:anchorId="04D91E04" wp14:editId="18613242">
                      <wp:extent cx="6824820" cy="9410700"/>
                      <wp:effectExtent l="0" t="0" r="0" b="0"/>
                      <wp:docPr id="9" name="Groep 9" descr="Titel en teks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kstvak 7"/>
                              <wps:cNvSpPr txBox="1"/>
                              <wps:spPr>
                                <a:xfrm>
                                  <a:off x="112429" y="9908274"/>
                                  <a:ext cx="3004185" cy="1068705"/>
                                </a:xfrm>
                                <a:prstGeom prst="rect">
                                  <a:avLst/>
                                </a:prstGeom>
                                <a:solidFill>
                                  <a:schemeClr val="tx1"/>
                                </a:solidFill>
                                <a:ln w="6350">
                                  <a:noFill/>
                                </a:ln>
                              </wps:spPr>
                              <wps:txbx>
                                <w:txbxContent>
                                  <w:p w14:paraId="2A4AF918" w14:textId="1CDCFD23" w:rsidR="00D76AB2" w:rsidRPr="00745C53" w:rsidRDefault="006C54A2" w:rsidP="00D76AB2">
                                    <w:pPr>
                                      <w:pStyle w:val="Kop1"/>
                                      <w:ind w:left="720"/>
                                      <w:rPr>
                                        <w:color w:val="FFFFFF" w:themeColor="background1"/>
                                      </w:rPr>
                                    </w:pPr>
                                    <w:r>
                                      <w:rPr>
                                        <w:color w:val="FFFFFF" w:themeColor="background1"/>
                                        <w:lang w:bidi="nl-NL"/>
                                      </w:rPr>
                                      <w:t>Demi Smit</w:t>
                                    </w:r>
                                  </w:p>
                                  <w:p w14:paraId="1942C671" w14:textId="4567BA8E" w:rsidR="00D76AB2" w:rsidRPr="00745C53" w:rsidRDefault="00B34AC5" w:rsidP="00D76AB2">
                                    <w:pPr>
                                      <w:pStyle w:val="Kop2"/>
                                      <w:ind w:left="720"/>
                                      <w:rPr>
                                        <w:color w:val="FFFFFF" w:themeColor="background1"/>
                                      </w:rPr>
                                    </w:pPr>
                                    <w:r>
                                      <w:rPr>
                                        <w:color w:val="FFFFFF" w:themeColor="background1"/>
                                        <w:lang w:bidi="nl-NL"/>
                                      </w:rPr>
                                      <w:t>24</w:t>
                                    </w:r>
                                    <w:r w:rsidR="006C54A2">
                                      <w:rPr>
                                        <w:color w:val="FFFFFF" w:themeColor="background1"/>
                                        <w:lang w:bidi="nl-NL"/>
                                      </w:rPr>
                                      <w:t xml:space="preserve"> </w:t>
                                    </w:r>
                                    <w:r>
                                      <w:rPr>
                                        <w:color w:val="FFFFFF" w:themeColor="background1"/>
                                        <w:lang w:bidi="nl-NL"/>
                                      </w:rPr>
                                      <w:t>Okt</w:t>
                                    </w:r>
                                    <w:r w:rsidR="006C54A2">
                                      <w:rPr>
                                        <w:color w:val="FFFFFF" w:themeColor="background1"/>
                                        <w:lang w:bidi="nl-NL"/>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kstvak 6"/>
                              <wps:cNvSpPr txBox="1"/>
                              <wps:spPr>
                                <a:xfrm>
                                  <a:off x="2287138" y="2300564"/>
                                  <a:ext cx="4650111" cy="4353636"/>
                                </a:xfrm>
                                <a:prstGeom prst="teardrop">
                                  <a:avLst/>
                                </a:prstGeom>
                                <a:solidFill>
                                  <a:schemeClr val="accent4"/>
                                </a:solidFill>
                                <a:ln w="6350">
                                  <a:noFill/>
                                </a:ln>
                              </wps:spPr>
                              <wps:txbx>
                                <w:txbxContent>
                                  <w:p w14:paraId="396F1B7B" w14:textId="609F7D56" w:rsidR="00D76AB2" w:rsidRPr="000B4502" w:rsidRDefault="006C54A2" w:rsidP="00104080">
                                    <w:pPr>
                                      <w:pStyle w:val="Titel"/>
                                      <w:ind w:left="0"/>
                                      <w:jc w:val="right"/>
                                    </w:pPr>
                                    <w:r>
                                      <w:t>Verkennen</w:t>
                                    </w:r>
                                  </w:p>
                                  <w:p w14:paraId="767DFFC4" w14:textId="77777777" w:rsidR="00104080" w:rsidRDefault="00104080" w:rsidP="00104080">
                                    <w:pPr>
                                      <w:pStyle w:val="Ondertitel"/>
                                      <w:ind w:left="0"/>
                                      <w:jc w:val="right"/>
                                      <w:rPr>
                                        <w:color w:val="595959" w:themeColor="text1" w:themeTint="A6"/>
                                      </w:rPr>
                                    </w:pPr>
                                  </w:p>
                                  <w:p w14:paraId="5ACA0A59" w14:textId="07B6CF8C" w:rsidR="00D76AB2" w:rsidRPr="00745C53" w:rsidRDefault="006C54A2" w:rsidP="00104080">
                                    <w:pPr>
                                      <w:pStyle w:val="Ondertitel"/>
                                      <w:ind w:left="0"/>
                                      <w:jc w:val="right"/>
                                      <w:rPr>
                                        <w:color w:val="595959" w:themeColor="text1" w:themeTint="A6"/>
                                      </w:rPr>
                                    </w:pPr>
                                    <w:r>
                                      <w:rPr>
                                        <w:color w:val="595959" w:themeColor="text1" w:themeTint="A6"/>
                                      </w:rPr>
                                      <w:t>Blok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D91E04" id="Groep 9" o:spid="_x0000_s1026" alt="Titel en tekst&#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">
                      <v:shapetype id="_x0000_t202" coordsize="21600,21600" o:spt="202" path="m,l,21600r21600,l21600,xe">
                        <v:stroke joinstyle="miter"/>
                        <v:path gradientshapeok="t" o:connecttype="rect"/>
                      </v:shapetype>
                      <v:shape id="Tekstvak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2A4AF918" w14:textId="1CDCFD23" w:rsidR="00D76AB2" w:rsidRPr="00745C53" w:rsidRDefault="006C54A2" w:rsidP="00D76AB2">
                              <w:pPr>
                                <w:pStyle w:val="Kop1"/>
                                <w:ind w:left="720"/>
                                <w:rPr>
                                  <w:color w:val="FFFFFF" w:themeColor="background1"/>
                                </w:rPr>
                              </w:pPr>
                              <w:r>
                                <w:rPr>
                                  <w:color w:val="FFFFFF" w:themeColor="background1"/>
                                  <w:lang w:bidi="nl-NL"/>
                                </w:rPr>
                                <w:t>Demi Smit</w:t>
                              </w:r>
                            </w:p>
                            <w:p w14:paraId="1942C671" w14:textId="4567BA8E" w:rsidR="00D76AB2" w:rsidRPr="00745C53" w:rsidRDefault="00B34AC5" w:rsidP="00D76AB2">
                              <w:pPr>
                                <w:pStyle w:val="Kop2"/>
                                <w:ind w:left="720"/>
                                <w:rPr>
                                  <w:color w:val="FFFFFF" w:themeColor="background1"/>
                                </w:rPr>
                              </w:pPr>
                              <w:r>
                                <w:rPr>
                                  <w:color w:val="FFFFFF" w:themeColor="background1"/>
                                  <w:lang w:bidi="nl-NL"/>
                                </w:rPr>
                                <w:t>24</w:t>
                              </w:r>
                              <w:r w:rsidR="006C54A2">
                                <w:rPr>
                                  <w:color w:val="FFFFFF" w:themeColor="background1"/>
                                  <w:lang w:bidi="nl-NL"/>
                                </w:rPr>
                                <w:t xml:space="preserve"> </w:t>
                              </w:r>
                              <w:r>
                                <w:rPr>
                                  <w:color w:val="FFFFFF" w:themeColor="background1"/>
                                  <w:lang w:bidi="nl-NL"/>
                                </w:rPr>
                                <w:t>Okt</w:t>
                              </w:r>
                              <w:r w:rsidR="006C54A2">
                                <w:rPr>
                                  <w:color w:val="FFFFFF" w:themeColor="background1"/>
                                  <w:lang w:bidi="nl-NL"/>
                                </w:rPr>
                                <w:t xml:space="preserve"> 2019</w:t>
                              </w:r>
                            </w:p>
                          </w:txbxContent>
                        </v:textbox>
                      </v:shape>
                      <v:shape id="Tekstvak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396F1B7B" w14:textId="609F7D56" w:rsidR="00D76AB2" w:rsidRPr="000B4502" w:rsidRDefault="006C54A2" w:rsidP="00104080">
                              <w:pPr>
                                <w:pStyle w:val="Titel"/>
                                <w:ind w:left="0"/>
                                <w:jc w:val="right"/>
                              </w:pPr>
                              <w:r>
                                <w:t>Verkennen</w:t>
                              </w:r>
                            </w:p>
                            <w:p w14:paraId="767DFFC4" w14:textId="77777777" w:rsidR="00104080" w:rsidRDefault="00104080" w:rsidP="00104080">
                              <w:pPr>
                                <w:pStyle w:val="Ondertitel"/>
                                <w:ind w:left="0"/>
                                <w:jc w:val="right"/>
                                <w:rPr>
                                  <w:color w:val="595959" w:themeColor="text1" w:themeTint="A6"/>
                                </w:rPr>
                              </w:pPr>
                            </w:p>
                            <w:p w14:paraId="5ACA0A59" w14:textId="07B6CF8C" w:rsidR="00D76AB2" w:rsidRPr="00745C53" w:rsidRDefault="006C54A2" w:rsidP="00104080">
                              <w:pPr>
                                <w:pStyle w:val="Ondertitel"/>
                                <w:ind w:left="0"/>
                                <w:jc w:val="right"/>
                                <w:rPr>
                                  <w:color w:val="595959" w:themeColor="text1" w:themeTint="A6"/>
                                </w:rPr>
                              </w:pPr>
                              <w:r>
                                <w:rPr>
                                  <w:color w:val="595959" w:themeColor="text1" w:themeTint="A6"/>
                                </w:rPr>
                                <w:t>Blok 1</w:t>
                              </w:r>
                            </w:p>
                          </w:txbxContent>
                        </v:textbox>
                      </v:shape>
                      <w10:anchorlock/>
                    </v:group>
                  </w:pict>
                </mc:Fallback>
              </mc:AlternateContent>
            </w:r>
          </w:p>
        </w:tc>
      </w:tr>
      <w:tr w:rsidR="00A1111B" w14:paraId="5D0CE6D0" w14:textId="77777777" w:rsidTr="00A1111B">
        <w:trPr>
          <w:trHeight w:val="900"/>
        </w:trPr>
        <w:tc>
          <w:tcPr>
            <w:tcW w:w="12229" w:type="dxa"/>
            <w:vAlign w:val="bottom"/>
          </w:tcPr>
          <w:p w14:paraId="405020F3" w14:textId="77777777" w:rsidR="00A1111B" w:rsidRDefault="00A1111B" w:rsidP="00A1111B">
            <w:pPr>
              <w:ind w:left="720"/>
              <w:jc w:val="right"/>
            </w:pPr>
          </w:p>
        </w:tc>
      </w:tr>
    </w:tbl>
    <w:p w14:paraId="52FF9FEA" w14:textId="77777777" w:rsidR="00745C53" w:rsidRDefault="00745C53"/>
    <w:p w14:paraId="33A6B27E" w14:textId="239889E3" w:rsidR="000B4502" w:rsidRDefault="000B4502"/>
    <w:tbl>
      <w:tblPr>
        <w:tblW w:w="11679" w:type="dxa"/>
        <w:tblInd w:w="55" w:type="dxa"/>
        <w:tblCellMar>
          <w:left w:w="115" w:type="dxa"/>
          <w:right w:w="720" w:type="dxa"/>
        </w:tblCellMar>
        <w:tblLook w:val="0000" w:firstRow="0" w:lastRow="0" w:firstColumn="0" w:lastColumn="0" w:noHBand="0" w:noVBand="0"/>
      </w:tblPr>
      <w:tblGrid>
        <w:gridCol w:w="4787"/>
        <w:gridCol w:w="1247"/>
        <w:gridCol w:w="5817"/>
      </w:tblGrid>
      <w:tr w:rsidR="00515218" w14:paraId="52969569" w14:textId="77777777" w:rsidTr="00D86614">
        <w:trPr>
          <w:trHeight w:val="2970"/>
        </w:trPr>
        <w:tc>
          <w:tcPr>
            <w:tcW w:w="5189" w:type="dxa"/>
            <w:gridSpan w:val="2"/>
          </w:tcPr>
          <w:p w14:paraId="1D1A677D" w14:textId="49BB5123" w:rsidR="00515218" w:rsidRDefault="006C54A2" w:rsidP="000B4502">
            <w:r w:rsidRPr="000B4502">
              <w:rPr>
                <w:noProof/>
                <w:lang w:bidi="nl-NL"/>
              </w:rPr>
              <mc:AlternateContent>
                <mc:Choice Requires="wps">
                  <w:drawing>
                    <wp:anchor distT="0" distB="0" distL="114300" distR="114300" simplePos="0" relativeHeight="251658244" behindDoc="1" locked="0" layoutInCell="1" allowOverlap="1" wp14:anchorId="7C3F09B2" wp14:editId="321C591D">
                      <wp:simplePos x="0" y="0"/>
                      <wp:positionH relativeFrom="column">
                        <wp:posOffset>13970</wp:posOffset>
                      </wp:positionH>
                      <wp:positionV relativeFrom="paragraph">
                        <wp:posOffset>1774190</wp:posOffset>
                      </wp:positionV>
                      <wp:extent cx="614045" cy="676275"/>
                      <wp:effectExtent l="0" t="0" r="0" b="9525"/>
                      <wp:wrapNone/>
                      <wp:docPr id="13" name="Tekstvak 1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0ED2D1F2" w14:textId="77777777" w:rsidR="000B4502" w:rsidRDefault="000B4502" w:rsidP="000B4502">
                                  <w:pPr>
                                    <w:pStyle w:val="Kop1"/>
                                  </w:pPr>
                                  <w:r>
                                    <w:rPr>
                                      <w:lang w:bidi="nl-NL"/>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3F09B2" id="Tekstvak 13" o:spid="_x0000_s1029" type="#_x0000_t202" style="position:absolute;margin-left:1.1pt;margin-top:139.7pt;width:48.35pt;height:53.2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" fillcolor="white [3201]" stroked="f" strokeweight=".5pt">
                      <v:textbox>
                        <w:txbxContent>
                          <w:p w14:paraId="0ED2D1F2" w14:textId="77777777" w:rsidR="000B4502" w:rsidRDefault="000B4502" w:rsidP="000B4502">
                            <w:pPr>
                              <w:pStyle w:val="Kop1"/>
                            </w:pPr>
                            <w:r>
                              <w:rPr>
                                <w:lang w:bidi="nl-NL"/>
                              </w:rPr>
                              <w:t>01</w:t>
                            </w:r>
                          </w:p>
                        </w:txbxContent>
                      </v:textbox>
                    </v:shape>
                  </w:pict>
                </mc:Fallback>
              </mc:AlternateContent>
            </w:r>
            <w:r w:rsidR="00515218" w:rsidRPr="000B4502">
              <w:rPr>
                <w:noProof/>
                <w:lang w:bidi="nl-NL"/>
              </w:rPr>
              <mc:AlternateContent>
                <mc:Choice Requires="wps">
                  <w:drawing>
                    <wp:inline distT="0" distB="0" distL="0" distR="0" wp14:anchorId="63D1DE4A" wp14:editId="229B3829">
                      <wp:extent cx="3674553" cy="1389380"/>
                      <wp:effectExtent l="0" t="0" r="0" b="1270"/>
                      <wp:docPr id="10" name="Tekstvak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3EF9F0D0" w14:textId="1E6A62CC" w:rsidR="00515218" w:rsidRPr="000B4502" w:rsidRDefault="006C54A2" w:rsidP="000B4502">
                                  <w:pPr>
                                    <w:pStyle w:val="Titel"/>
                                    <w:rPr>
                                      <w:color w:val="44546A" w:themeColor="text2"/>
                                    </w:rPr>
                                  </w:pPr>
                                  <w:r>
                                    <w:rPr>
                                      <w:color w:val="44546A" w:themeColor="text2"/>
                                      <w:lang w:bidi="nl-NL"/>
                                    </w:rPr>
                                    <w:t>Verken</w:t>
                                  </w:r>
                                </w:p>
                                <w:p w14:paraId="15982705" w14:textId="03FCF056" w:rsidR="00515218" w:rsidRPr="000B4502" w:rsidRDefault="006C54A2" w:rsidP="000B4502">
                                  <w:pPr>
                                    <w:pStyle w:val="Ondertitel"/>
                                    <w:rPr>
                                      <w:color w:val="44546A" w:themeColor="text2"/>
                                    </w:rPr>
                                  </w:pPr>
                                  <w:r>
                                    <w:rPr>
                                      <w:color w:val="44546A" w:themeColor="text2"/>
                                      <w:lang w:bidi="nl-NL"/>
                                    </w:rPr>
                                    <w:t>jouw opleiding en beroep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D1DE4A" id="Tekstvak 10" o:spid="_x0000_s1030"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" filled="f" stroked="f" strokeweight=".5pt">
                      <v:textbox>
                        <w:txbxContent>
                          <w:p w14:paraId="3EF9F0D0" w14:textId="1E6A62CC" w:rsidR="00515218" w:rsidRPr="000B4502" w:rsidRDefault="006C54A2" w:rsidP="000B4502">
                            <w:pPr>
                              <w:pStyle w:val="Titel"/>
                              <w:rPr>
                                <w:color w:val="44546A" w:themeColor="text2"/>
                              </w:rPr>
                            </w:pPr>
                            <w:r>
                              <w:rPr>
                                <w:color w:val="44546A" w:themeColor="text2"/>
                                <w:lang w:bidi="nl-NL"/>
                              </w:rPr>
                              <w:t>Verken</w:t>
                            </w:r>
                          </w:p>
                          <w:p w14:paraId="15982705" w14:textId="03FCF056" w:rsidR="00515218" w:rsidRPr="000B4502" w:rsidRDefault="006C54A2" w:rsidP="000B4502">
                            <w:pPr>
                              <w:pStyle w:val="Ondertitel"/>
                              <w:rPr>
                                <w:color w:val="44546A" w:themeColor="text2"/>
                              </w:rPr>
                            </w:pPr>
                            <w:r>
                              <w:rPr>
                                <w:color w:val="44546A" w:themeColor="text2"/>
                                <w:lang w:bidi="nl-NL"/>
                              </w:rPr>
                              <w:t>jouw opleiding en beroep</w:t>
                            </w:r>
                          </w:p>
                        </w:txbxContent>
                      </v:textbox>
                      <w10:anchorlock/>
                    </v:shape>
                  </w:pict>
                </mc:Fallback>
              </mc:AlternateContent>
            </w:r>
          </w:p>
        </w:tc>
        <w:tc>
          <w:tcPr>
            <w:tcW w:w="6488" w:type="dxa"/>
          </w:tcPr>
          <w:p w14:paraId="1900E67A" w14:textId="717EABFA" w:rsidR="00515218" w:rsidRDefault="00C14F3B" w:rsidP="00962CE6">
            <w:pPr>
              <w:ind w:right="915"/>
            </w:pPr>
            <w:r w:rsidRPr="000B4502">
              <w:rPr>
                <w:noProof/>
                <w:lang w:bidi="nl-NL"/>
              </w:rPr>
              <mc:AlternateContent>
                <mc:Choice Requires="wps">
                  <w:drawing>
                    <wp:anchor distT="0" distB="0" distL="114300" distR="114300" simplePos="0" relativeHeight="251658247" behindDoc="1" locked="0" layoutInCell="1" allowOverlap="1" wp14:anchorId="45D12EEA" wp14:editId="4E8CC7E7">
                      <wp:simplePos x="0" y="0"/>
                      <wp:positionH relativeFrom="column">
                        <wp:posOffset>-769620</wp:posOffset>
                      </wp:positionH>
                      <wp:positionV relativeFrom="paragraph">
                        <wp:posOffset>1652270</wp:posOffset>
                      </wp:positionV>
                      <wp:extent cx="4200808" cy="6294120"/>
                      <wp:effectExtent l="0" t="0" r="9525" b="0"/>
                      <wp:wrapNone/>
                      <wp:docPr id="11" name="Tekstvak 11"/>
                      <wp:cNvGraphicFramePr/>
                      <a:graphic xmlns:a="http://schemas.openxmlformats.org/drawingml/2006/main">
                        <a:graphicData uri="http://schemas.microsoft.com/office/word/2010/wordprocessingShape">
                          <wps:wsp>
                            <wps:cNvSpPr txBox="1"/>
                            <wps:spPr>
                              <a:xfrm>
                                <a:off x="0" y="0"/>
                                <a:ext cx="4200808" cy="6294120"/>
                              </a:xfrm>
                              <a:prstGeom prst="rect">
                                <a:avLst/>
                              </a:prstGeom>
                              <a:solidFill>
                                <a:schemeClr val="lt1"/>
                              </a:solidFill>
                              <a:ln w="6350">
                                <a:noFill/>
                              </a:ln>
                            </wps:spPr>
                            <wps:txbx>
                              <w:txbxContent>
                                <w:p w14:paraId="086F8527" w14:textId="6B42A816" w:rsidR="000B4502" w:rsidRDefault="00931B56" w:rsidP="000B4502">
                                  <w:pPr>
                                    <w:pStyle w:val="Kop1"/>
                                  </w:pPr>
                                  <w:r>
                                    <w:rPr>
                                      <w:lang w:bidi="nl-NL"/>
                                    </w:rPr>
                                    <w:t>Vraagstuk 1</w:t>
                                  </w:r>
                                </w:p>
                                <w:p w14:paraId="3953EF14" w14:textId="76589279" w:rsidR="000B4502" w:rsidRDefault="006658CF" w:rsidP="00962CE6">
                                  <w:pPr>
                                    <w:ind w:right="750"/>
                                    <w:rPr>
                                      <w:lang w:bidi="nl-NL"/>
                                    </w:rPr>
                                  </w:pPr>
                                  <w:r>
                                    <w:rPr>
                                      <w:lang w:bidi="nl-NL"/>
                                    </w:rPr>
                                    <w:t>Wat ik ervaar als e</w:t>
                                  </w:r>
                                  <w:r w:rsidR="00931B56">
                                    <w:rPr>
                                      <w:lang w:bidi="nl-NL"/>
                                    </w:rPr>
                                    <w:t xml:space="preserve">en groot verschil </w:t>
                                  </w:r>
                                  <w:r w:rsidR="00164075">
                                    <w:rPr>
                                      <w:lang w:bidi="nl-NL"/>
                                    </w:rPr>
                                    <w:t>vergeleken met mijn vorige opleiding</w:t>
                                  </w:r>
                                  <w:r w:rsidR="00452A58">
                                    <w:rPr>
                                      <w:lang w:bidi="nl-NL"/>
                                    </w:rPr>
                                    <w:t>,</w:t>
                                  </w:r>
                                  <w:r w:rsidR="00164075">
                                    <w:rPr>
                                      <w:lang w:bidi="nl-NL"/>
                                    </w:rPr>
                                    <w:t xml:space="preserve"> is het werken in groepjes. Ik ben een zeer zelfstandig en perfectionistisch persoon </w:t>
                                  </w:r>
                                  <w:r w:rsidR="006C7844">
                                    <w:rPr>
                                      <w:lang w:bidi="nl-NL"/>
                                    </w:rPr>
                                    <w:t>wat maakt dat ik graag</w:t>
                                  </w:r>
                                  <w:r w:rsidR="00164075">
                                    <w:rPr>
                                      <w:lang w:bidi="nl-NL"/>
                                    </w:rPr>
                                    <w:t xml:space="preserve"> alleen werk.</w:t>
                                  </w:r>
                                  <w:r w:rsidR="00A24C90">
                                    <w:rPr>
                                      <w:lang w:bidi="nl-NL"/>
                                    </w:rPr>
                                    <w:t xml:space="preserve"> Tijdens</w:t>
                                  </w:r>
                                  <w:r w:rsidR="00164075">
                                    <w:rPr>
                                      <w:lang w:bidi="nl-NL"/>
                                    </w:rPr>
                                    <w:t xml:space="preserve"> deze opleiding wordt er</w:t>
                                  </w:r>
                                  <w:r w:rsidR="00A24C90">
                                    <w:rPr>
                                      <w:lang w:bidi="nl-NL"/>
                                    </w:rPr>
                                    <w:t xml:space="preserve"> veel</w:t>
                                  </w:r>
                                  <w:r w:rsidR="00164075">
                                    <w:rPr>
                                      <w:lang w:bidi="nl-NL"/>
                                    </w:rPr>
                                    <w:t xml:space="preserve"> samen</w:t>
                                  </w:r>
                                  <w:r w:rsidR="00A24C90">
                                    <w:rPr>
                                      <w:lang w:bidi="nl-NL"/>
                                    </w:rPr>
                                    <w:t>gewerkt</w:t>
                                  </w:r>
                                  <w:r w:rsidR="00164075">
                                    <w:rPr>
                                      <w:lang w:bidi="nl-NL"/>
                                    </w:rPr>
                                    <w:t xml:space="preserve">, </w:t>
                                  </w:r>
                                  <w:r w:rsidR="00A24C90">
                                    <w:rPr>
                                      <w:lang w:bidi="nl-NL"/>
                                    </w:rPr>
                                    <w:t>hier had</w:t>
                                  </w:r>
                                  <w:r w:rsidR="00164075">
                                    <w:rPr>
                                      <w:lang w:bidi="nl-NL"/>
                                    </w:rPr>
                                    <w:t xml:space="preserve"> ik voorheen nog weinig ervaring mee. </w:t>
                                  </w:r>
                                  <w:r w:rsidR="009B20CE">
                                    <w:rPr>
                                      <w:lang w:bidi="nl-NL"/>
                                    </w:rPr>
                                    <w:t>Wel</w:t>
                                  </w:r>
                                  <w:r w:rsidR="00C42924">
                                    <w:rPr>
                                      <w:lang w:bidi="nl-NL"/>
                                    </w:rPr>
                                    <w:t xml:space="preserve"> </w:t>
                                  </w:r>
                                  <w:r w:rsidR="00164075">
                                    <w:rPr>
                                      <w:lang w:bidi="nl-NL"/>
                                    </w:rPr>
                                    <w:t>ben ik heel sterk in leiderschap, organiseren en heb ik een sterke helicopterview. Deze vaardigheden kan ik goed toepassen bij het samenwerken in een groepje.</w:t>
                                  </w:r>
                                  <w:r w:rsidR="00FD794C">
                                    <w:rPr>
                                      <w:lang w:bidi="nl-NL"/>
                                    </w:rPr>
                                    <w:t xml:space="preserve">      </w:t>
                                  </w:r>
                                  <w:r w:rsidR="00F05C72">
                                    <w:rPr>
                                      <w:lang w:bidi="nl-NL"/>
                                    </w:rPr>
                                    <w:br/>
                                  </w:r>
                                  <w:r w:rsidR="00F05C72">
                                    <w:rPr>
                                      <w:lang w:bidi="nl-NL"/>
                                    </w:rPr>
                                    <w:br/>
                                  </w:r>
                                  <w:r w:rsidR="00164075">
                                    <w:rPr>
                                      <w:lang w:bidi="nl-NL"/>
                                    </w:rPr>
                                    <w:t xml:space="preserve">Een ander verschil is de hoeveelheid leerstof. Voorheen deed ik een heel jaar over twaalf hoofdstukken, nu </w:t>
                                  </w:r>
                                  <w:r w:rsidR="00EF649F">
                                    <w:rPr>
                                      <w:lang w:bidi="nl-NL"/>
                                    </w:rPr>
                                    <w:t>behandelen</w:t>
                                  </w:r>
                                  <w:r w:rsidR="009867FE">
                                    <w:rPr>
                                      <w:lang w:bidi="nl-NL"/>
                                    </w:rPr>
                                    <w:t xml:space="preserve"> we</w:t>
                                  </w:r>
                                  <w:r w:rsidR="00164075">
                                    <w:rPr>
                                      <w:lang w:bidi="nl-NL"/>
                                    </w:rPr>
                                    <w:t xml:space="preserve"> dit in één blok. Ik heb mij hierop aangepast door doelgericht en samenvattend te leren.</w:t>
                                  </w:r>
                                  <w:r w:rsidR="00FD794C">
                                    <w:rPr>
                                      <w:lang w:bidi="nl-NL"/>
                                    </w:rPr>
                                    <w:t xml:space="preserve">                       </w:t>
                                  </w:r>
                                  <w:r w:rsidR="00F05C72">
                                    <w:rPr>
                                      <w:lang w:bidi="nl-NL"/>
                                    </w:rPr>
                                    <w:br/>
                                  </w:r>
                                  <w:r w:rsidR="00E50E96">
                                    <w:rPr>
                                      <w:lang w:bidi="nl-NL"/>
                                    </w:rPr>
                                    <w:br/>
                                  </w:r>
                                  <w:r w:rsidR="00164075">
                                    <w:rPr>
                                      <w:lang w:bidi="nl-NL"/>
                                    </w:rPr>
                                    <w:t>Het grootste verschil wat ik ervaar</w:t>
                                  </w:r>
                                  <w:r w:rsidR="00105838">
                                    <w:rPr>
                                      <w:lang w:bidi="nl-NL"/>
                                    </w:rPr>
                                    <w:t>,</w:t>
                                  </w:r>
                                  <w:r w:rsidR="00164075">
                                    <w:rPr>
                                      <w:lang w:bidi="nl-NL"/>
                                    </w:rPr>
                                    <w:t xml:space="preserve"> is de vrijheid die je hebt. Aangezien er nauwelijks verplichte lesuren zijn, is het soms moeilijk om dan wel nog naar al de lessen</w:t>
                                  </w:r>
                                  <w:r w:rsidR="00A24C90">
                                    <w:rPr>
                                      <w:lang w:bidi="nl-NL"/>
                                    </w:rPr>
                                    <w:t xml:space="preserve"> te </w:t>
                                  </w:r>
                                  <w:r w:rsidR="00164075">
                                    <w:rPr>
                                      <w:lang w:bidi="nl-NL"/>
                                    </w:rPr>
                                    <w:t xml:space="preserve">gaan. </w:t>
                                  </w:r>
                                  <w:r w:rsidR="00A24C90">
                                    <w:rPr>
                                      <w:lang w:bidi="nl-NL"/>
                                    </w:rPr>
                                    <w:t>Ik merkte dat ik tijdens een les veel informatie op</w:t>
                                  </w:r>
                                  <w:r w:rsidR="00682070">
                                    <w:rPr>
                                      <w:lang w:bidi="nl-NL"/>
                                    </w:rPr>
                                    <w:t>n</w:t>
                                  </w:r>
                                  <w:r w:rsidR="00E66985">
                                    <w:rPr>
                                      <w:lang w:bidi="nl-NL"/>
                                    </w:rPr>
                                    <w:t>am</w:t>
                                  </w:r>
                                  <w:r w:rsidR="00A24C90">
                                    <w:rPr>
                                      <w:lang w:bidi="nl-NL"/>
                                    </w:rPr>
                                    <w:t xml:space="preserve"> en het leuk vond om actief bezig te zijn met de leraar en de leerstof. Dit zorgde ervoor dat ik gemotiveerd bleef om naar de lessen te gaan.</w:t>
                                  </w:r>
                                </w:p>
                                <w:p w14:paraId="1A087DDE" w14:textId="77777777" w:rsidR="00E50E96" w:rsidRDefault="00E50E96" w:rsidP="00962CE6">
                                  <w:pPr>
                                    <w:ind w:right="750"/>
                                  </w:pPr>
                                </w:p>
                                <w:p w14:paraId="640797CC" w14:textId="57E7B2EB" w:rsidR="000B4502" w:rsidRDefault="00E11902" w:rsidP="000B4502">
                                  <w:pPr>
                                    <w:pStyle w:val="Kop2"/>
                                  </w:pPr>
                                  <w:r>
                                    <w:rPr>
                                      <w:lang w:bidi="nl-NL"/>
                                    </w:rPr>
                                    <w:t>Onderzoek</w:t>
                                  </w:r>
                                  <w:r w:rsidR="000B4502">
                                    <w:rPr>
                                      <w:lang w:bidi="nl-NL"/>
                                    </w:rPr>
                                    <w:t xml:space="preserve"> 2</w:t>
                                  </w:r>
                                </w:p>
                                <w:p w14:paraId="12575C88" w14:textId="7C5A8F76" w:rsidR="000B4502" w:rsidRDefault="003720FD" w:rsidP="00962CE6">
                                  <w:pPr>
                                    <w:ind w:right="750"/>
                                    <w:rPr>
                                      <w:lang w:bidi="nl-NL"/>
                                    </w:rPr>
                                  </w:pPr>
                                  <w:r>
                                    <w:rPr>
                                      <w:lang w:bidi="nl-NL"/>
                                    </w:rPr>
                                    <w:t>De opleiding Bedrijfskunde bestaat uit vier studie jaren. In het eerste jaar is de propedeuse te halen</w:t>
                                  </w:r>
                                  <w:r w:rsidR="00E11902">
                                    <w:rPr>
                                      <w:lang w:bidi="nl-NL"/>
                                    </w:rPr>
                                    <w:t>, hiervoor moeten 60 studiepunten behaald worden. Dit jaar bestaat uit vier</w:t>
                                  </w:r>
                                  <w:r w:rsidR="00750831">
                                    <w:rPr>
                                      <w:lang w:bidi="nl-NL"/>
                                    </w:rPr>
                                    <w:t xml:space="preserve"> theoretische</w:t>
                                  </w:r>
                                  <w:r w:rsidR="00E11902">
                                    <w:rPr>
                                      <w:lang w:bidi="nl-NL"/>
                                    </w:rPr>
                                    <w:t xml:space="preserve"> blokken</w:t>
                                  </w:r>
                                  <w:r w:rsidR="00750831">
                                    <w:rPr>
                                      <w:lang w:bidi="nl-NL"/>
                                    </w:rPr>
                                    <w:t xml:space="preserve"> waarin persoonlijke ontwikkeling belangrijk is</w:t>
                                  </w:r>
                                  <w:r w:rsidR="00E11902">
                                    <w:rPr>
                                      <w:lang w:bidi="nl-NL"/>
                                    </w:rPr>
                                    <w:t xml:space="preserve">. </w:t>
                                  </w:r>
                                  <w:r w:rsidR="00750831">
                                    <w:rPr>
                                      <w:lang w:bidi="nl-NL"/>
                                    </w:rPr>
                                    <w:t xml:space="preserve">Na het propedeuse jaar begint de hoofdfase. Ook leerjaar twee bestaat uit vier theoretische blokken waarin de nadruk ligt op professionele ontwikkeling. In het derde jaar ga je een halfjaar stage lopen en </w:t>
                                  </w:r>
                                  <w:r w:rsidR="00220507">
                                    <w:rPr>
                                      <w:lang w:bidi="nl-NL"/>
                                    </w:rPr>
                                    <w:t>het andere halfjaar</w:t>
                                  </w:r>
                                  <w:r w:rsidR="00750831">
                                    <w:rPr>
                                      <w:lang w:bidi="nl-NL"/>
                                    </w:rPr>
                                    <w:t xml:space="preserve"> volg je een Minor, de volgorde bepaal je zelf. </w:t>
                                  </w:r>
                                  <w:r w:rsidR="00220507">
                                    <w:rPr>
                                      <w:lang w:bidi="nl-NL"/>
                                    </w:rPr>
                                    <w:t>In h</w:t>
                                  </w:r>
                                  <w:r w:rsidR="00750831">
                                    <w:rPr>
                                      <w:lang w:bidi="nl-NL"/>
                                    </w:rPr>
                                    <w:t xml:space="preserve">et laatste jaar </w:t>
                                  </w:r>
                                  <w:r w:rsidR="00220507">
                                    <w:rPr>
                                      <w:lang w:bidi="nl-NL"/>
                                    </w:rPr>
                                    <w:t>studeer je af</w:t>
                                  </w:r>
                                  <w:r w:rsidR="00750831">
                                    <w:rPr>
                                      <w:lang w:bidi="nl-NL"/>
                                    </w:rPr>
                                    <w:t>. Hierin kies je in het eerste halfjaar een afstudeerrichting en daarna ga je een afstudeerstage lopen waarin je een bedrijfskundig praktijkonderzoek uitvoert.</w:t>
                                  </w:r>
                                </w:p>
                                <w:p w14:paraId="7572B0BD" w14:textId="0E182644" w:rsidR="000B4502" w:rsidRDefault="000B4502" w:rsidP="000B45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D12EEA" id="_x0000_t202" coordsize="21600,21600" o:spt="202" path="m,l,21600r21600,l21600,xe">
                      <v:stroke joinstyle="miter"/>
                      <v:path gradientshapeok="t" o:connecttype="rect"/>
                    </v:shapetype>
                    <v:shape id="Tekstvak 11" o:spid="_x0000_s1031" type="#_x0000_t202" style="position:absolute;margin-left:-60.6pt;margin-top:130.1pt;width:330.75pt;height:495.6pt;z-index:-2516582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" fillcolor="white [3201]" stroked="f" strokeweight=".5pt">
                      <v:textbox>
                        <w:txbxContent>
                          <w:p w14:paraId="086F8527" w14:textId="6B42A816" w:rsidR="000B4502" w:rsidRDefault="00931B56" w:rsidP="000B4502">
                            <w:pPr>
                              <w:pStyle w:val="Kop1"/>
                            </w:pPr>
                            <w:r>
                              <w:rPr>
                                <w:lang w:bidi="nl-NL"/>
                              </w:rPr>
                              <w:t>Vraagstuk 1</w:t>
                            </w:r>
                          </w:p>
                          <w:p w14:paraId="3953EF14" w14:textId="76589279" w:rsidR="000B4502" w:rsidRDefault="006658CF" w:rsidP="00962CE6">
                            <w:pPr>
                              <w:ind w:right="750"/>
                              <w:rPr>
                                <w:lang w:bidi="nl-NL"/>
                              </w:rPr>
                            </w:pPr>
                            <w:r>
                              <w:rPr>
                                <w:lang w:bidi="nl-NL"/>
                              </w:rPr>
                              <w:t>Wat ik ervaar als e</w:t>
                            </w:r>
                            <w:r w:rsidR="00931B56">
                              <w:rPr>
                                <w:lang w:bidi="nl-NL"/>
                              </w:rPr>
                              <w:t xml:space="preserve">en groot verschil </w:t>
                            </w:r>
                            <w:r w:rsidR="00164075">
                              <w:rPr>
                                <w:lang w:bidi="nl-NL"/>
                              </w:rPr>
                              <w:t>vergeleken met mijn vorige opleiding</w:t>
                            </w:r>
                            <w:r w:rsidR="00452A58">
                              <w:rPr>
                                <w:lang w:bidi="nl-NL"/>
                              </w:rPr>
                              <w:t>,</w:t>
                            </w:r>
                            <w:r w:rsidR="00164075">
                              <w:rPr>
                                <w:lang w:bidi="nl-NL"/>
                              </w:rPr>
                              <w:t xml:space="preserve"> is het werken in groepjes. Ik ben een zeer zelfstandig en perfectionistisch persoon </w:t>
                            </w:r>
                            <w:r w:rsidR="006C7844">
                              <w:rPr>
                                <w:lang w:bidi="nl-NL"/>
                              </w:rPr>
                              <w:t>wat maakt dat ik graag</w:t>
                            </w:r>
                            <w:r w:rsidR="00164075">
                              <w:rPr>
                                <w:lang w:bidi="nl-NL"/>
                              </w:rPr>
                              <w:t xml:space="preserve"> alleen werk.</w:t>
                            </w:r>
                            <w:r w:rsidR="00A24C90">
                              <w:rPr>
                                <w:lang w:bidi="nl-NL"/>
                              </w:rPr>
                              <w:t xml:space="preserve"> Tijdens</w:t>
                            </w:r>
                            <w:r w:rsidR="00164075">
                              <w:rPr>
                                <w:lang w:bidi="nl-NL"/>
                              </w:rPr>
                              <w:t xml:space="preserve"> deze opleiding wordt er</w:t>
                            </w:r>
                            <w:r w:rsidR="00A24C90">
                              <w:rPr>
                                <w:lang w:bidi="nl-NL"/>
                              </w:rPr>
                              <w:t xml:space="preserve"> veel</w:t>
                            </w:r>
                            <w:r w:rsidR="00164075">
                              <w:rPr>
                                <w:lang w:bidi="nl-NL"/>
                              </w:rPr>
                              <w:t xml:space="preserve"> samen</w:t>
                            </w:r>
                            <w:r w:rsidR="00A24C90">
                              <w:rPr>
                                <w:lang w:bidi="nl-NL"/>
                              </w:rPr>
                              <w:t>gewerkt</w:t>
                            </w:r>
                            <w:r w:rsidR="00164075">
                              <w:rPr>
                                <w:lang w:bidi="nl-NL"/>
                              </w:rPr>
                              <w:t xml:space="preserve">, </w:t>
                            </w:r>
                            <w:r w:rsidR="00A24C90">
                              <w:rPr>
                                <w:lang w:bidi="nl-NL"/>
                              </w:rPr>
                              <w:t>hier had</w:t>
                            </w:r>
                            <w:r w:rsidR="00164075">
                              <w:rPr>
                                <w:lang w:bidi="nl-NL"/>
                              </w:rPr>
                              <w:t xml:space="preserve"> ik voorheen nog weinig ervaring mee. </w:t>
                            </w:r>
                            <w:r w:rsidR="009B20CE">
                              <w:rPr>
                                <w:lang w:bidi="nl-NL"/>
                              </w:rPr>
                              <w:t>Wel</w:t>
                            </w:r>
                            <w:r w:rsidR="00C42924">
                              <w:rPr>
                                <w:lang w:bidi="nl-NL"/>
                              </w:rPr>
                              <w:t xml:space="preserve"> </w:t>
                            </w:r>
                            <w:r w:rsidR="00164075">
                              <w:rPr>
                                <w:lang w:bidi="nl-NL"/>
                              </w:rPr>
                              <w:t>ben ik heel sterk in leiderschap, organiseren en heb ik een sterke helicopterview. Deze vaardigheden kan ik goed toepassen bij het samenwerken in een groepje.</w:t>
                            </w:r>
                            <w:r w:rsidR="00FD794C">
                              <w:rPr>
                                <w:lang w:bidi="nl-NL"/>
                              </w:rPr>
                              <w:t xml:space="preserve">      </w:t>
                            </w:r>
                            <w:r w:rsidR="00F05C72">
                              <w:rPr>
                                <w:lang w:bidi="nl-NL"/>
                              </w:rPr>
                              <w:br/>
                            </w:r>
                            <w:r w:rsidR="00F05C72">
                              <w:rPr>
                                <w:lang w:bidi="nl-NL"/>
                              </w:rPr>
                              <w:br/>
                            </w:r>
                            <w:r w:rsidR="00164075">
                              <w:rPr>
                                <w:lang w:bidi="nl-NL"/>
                              </w:rPr>
                              <w:t xml:space="preserve">Een ander verschil is de hoeveelheid leerstof. Voorheen deed ik een heel jaar over twaalf hoofdstukken, nu </w:t>
                            </w:r>
                            <w:r w:rsidR="00EF649F">
                              <w:rPr>
                                <w:lang w:bidi="nl-NL"/>
                              </w:rPr>
                              <w:t>behandelen</w:t>
                            </w:r>
                            <w:r w:rsidR="009867FE">
                              <w:rPr>
                                <w:lang w:bidi="nl-NL"/>
                              </w:rPr>
                              <w:t xml:space="preserve"> we</w:t>
                            </w:r>
                            <w:r w:rsidR="00164075">
                              <w:rPr>
                                <w:lang w:bidi="nl-NL"/>
                              </w:rPr>
                              <w:t xml:space="preserve"> dit in één blok. Ik heb mij hierop aangepast door doelgericht en samenvattend te leren.</w:t>
                            </w:r>
                            <w:r w:rsidR="00FD794C">
                              <w:rPr>
                                <w:lang w:bidi="nl-NL"/>
                              </w:rPr>
                              <w:t xml:space="preserve">                       </w:t>
                            </w:r>
                            <w:r w:rsidR="00F05C72">
                              <w:rPr>
                                <w:lang w:bidi="nl-NL"/>
                              </w:rPr>
                              <w:br/>
                            </w:r>
                            <w:r w:rsidR="00E50E96">
                              <w:rPr>
                                <w:lang w:bidi="nl-NL"/>
                              </w:rPr>
                              <w:br/>
                            </w:r>
                            <w:r w:rsidR="00164075">
                              <w:rPr>
                                <w:lang w:bidi="nl-NL"/>
                              </w:rPr>
                              <w:t>Het grootste verschil wat ik ervaar</w:t>
                            </w:r>
                            <w:r w:rsidR="00105838">
                              <w:rPr>
                                <w:lang w:bidi="nl-NL"/>
                              </w:rPr>
                              <w:t>,</w:t>
                            </w:r>
                            <w:r w:rsidR="00164075">
                              <w:rPr>
                                <w:lang w:bidi="nl-NL"/>
                              </w:rPr>
                              <w:t xml:space="preserve"> is de vrijheid die je hebt. Aangezien er nauwelijks verplichte lesuren zijn, is het soms moeilijk om dan wel nog naar al de lessen</w:t>
                            </w:r>
                            <w:r w:rsidR="00A24C90">
                              <w:rPr>
                                <w:lang w:bidi="nl-NL"/>
                              </w:rPr>
                              <w:t xml:space="preserve"> te </w:t>
                            </w:r>
                            <w:r w:rsidR="00164075">
                              <w:rPr>
                                <w:lang w:bidi="nl-NL"/>
                              </w:rPr>
                              <w:t xml:space="preserve">gaan. </w:t>
                            </w:r>
                            <w:r w:rsidR="00A24C90">
                              <w:rPr>
                                <w:lang w:bidi="nl-NL"/>
                              </w:rPr>
                              <w:t>Ik merkte dat ik tijdens een les veel informatie op</w:t>
                            </w:r>
                            <w:r w:rsidR="00682070">
                              <w:rPr>
                                <w:lang w:bidi="nl-NL"/>
                              </w:rPr>
                              <w:t>n</w:t>
                            </w:r>
                            <w:r w:rsidR="00E66985">
                              <w:rPr>
                                <w:lang w:bidi="nl-NL"/>
                              </w:rPr>
                              <w:t>am</w:t>
                            </w:r>
                            <w:r w:rsidR="00A24C90">
                              <w:rPr>
                                <w:lang w:bidi="nl-NL"/>
                              </w:rPr>
                              <w:t xml:space="preserve"> en het leuk vond om actief bezig te zijn met de leraar en de leerstof. Dit zorgde ervoor dat ik gemotiveerd bleef om naar de lessen te gaan.</w:t>
                            </w:r>
                          </w:p>
                          <w:p w14:paraId="1A087DDE" w14:textId="77777777" w:rsidR="00E50E96" w:rsidRDefault="00E50E96" w:rsidP="00962CE6">
                            <w:pPr>
                              <w:ind w:right="750"/>
                            </w:pPr>
                          </w:p>
                          <w:p w14:paraId="640797CC" w14:textId="57E7B2EB" w:rsidR="000B4502" w:rsidRDefault="00E11902" w:rsidP="000B4502">
                            <w:pPr>
                              <w:pStyle w:val="Kop2"/>
                            </w:pPr>
                            <w:r>
                              <w:rPr>
                                <w:lang w:bidi="nl-NL"/>
                              </w:rPr>
                              <w:t>Onderzoek</w:t>
                            </w:r>
                            <w:r w:rsidR="000B4502">
                              <w:rPr>
                                <w:lang w:bidi="nl-NL"/>
                              </w:rPr>
                              <w:t xml:space="preserve"> 2</w:t>
                            </w:r>
                          </w:p>
                          <w:p w14:paraId="12575C88" w14:textId="7C5A8F76" w:rsidR="000B4502" w:rsidRDefault="003720FD" w:rsidP="00962CE6">
                            <w:pPr>
                              <w:ind w:right="750"/>
                              <w:rPr>
                                <w:lang w:bidi="nl-NL"/>
                              </w:rPr>
                            </w:pPr>
                            <w:r>
                              <w:rPr>
                                <w:lang w:bidi="nl-NL"/>
                              </w:rPr>
                              <w:t>De opleiding Bedrijfskunde bestaat uit vier studie jaren. In het eerste jaar is de propedeuse te halen</w:t>
                            </w:r>
                            <w:r w:rsidR="00E11902">
                              <w:rPr>
                                <w:lang w:bidi="nl-NL"/>
                              </w:rPr>
                              <w:t>, hiervoor moeten 60 studiepunten behaald worden. Dit jaar bestaat uit vier</w:t>
                            </w:r>
                            <w:r w:rsidR="00750831">
                              <w:rPr>
                                <w:lang w:bidi="nl-NL"/>
                              </w:rPr>
                              <w:t xml:space="preserve"> theoretische</w:t>
                            </w:r>
                            <w:r w:rsidR="00E11902">
                              <w:rPr>
                                <w:lang w:bidi="nl-NL"/>
                              </w:rPr>
                              <w:t xml:space="preserve"> blokken</w:t>
                            </w:r>
                            <w:r w:rsidR="00750831">
                              <w:rPr>
                                <w:lang w:bidi="nl-NL"/>
                              </w:rPr>
                              <w:t xml:space="preserve"> waarin persoonlijke ontwikkeling belangrijk is</w:t>
                            </w:r>
                            <w:r w:rsidR="00E11902">
                              <w:rPr>
                                <w:lang w:bidi="nl-NL"/>
                              </w:rPr>
                              <w:t xml:space="preserve">. </w:t>
                            </w:r>
                            <w:r w:rsidR="00750831">
                              <w:rPr>
                                <w:lang w:bidi="nl-NL"/>
                              </w:rPr>
                              <w:t xml:space="preserve">Na het propedeuse jaar begint de hoofdfase. Ook leerjaar twee bestaat uit vier theoretische blokken waarin de nadruk ligt op professionele ontwikkeling. In het derde jaar ga je een halfjaar stage lopen en </w:t>
                            </w:r>
                            <w:r w:rsidR="00220507">
                              <w:rPr>
                                <w:lang w:bidi="nl-NL"/>
                              </w:rPr>
                              <w:t>het andere halfjaar</w:t>
                            </w:r>
                            <w:r w:rsidR="00750831">
                              <w:rPr>
                                <w:lang w:bidi="nl-NL"/>
                              </w:rPr>
                              <w:t xml:space="preserve"> volg je een Minor, de volgorde bepaal je zelf. </w:t>
                            </w:r>
                            <w:r w:rsidR="00220507">
                              <w:rPr>
                                <w:lang w:bidi="nl-NL"/>
                              </w:rPr>
                              <w:t>In h</w:t>
                            </w:r>
                            <w:r w:rsidR="00750831">
                              <w:rPr>
                                <w:lang w:bidi="nl-NL"/>
                              </w:rPr>
                              <w:t xml:space="preserve">et laatste jaar </w:t>
                            </w:r>
                            <w:r w:rsidR="00220507">
                              <w:rPr>
                                <w:lang w:bidi="nl-NL"/>
                              </w:rPr>
                              <w:t>studeer je af</w:t>
                            </w:r>
                            <w:r w:rsidR="00750831">
                              <w:rPr>
                                <w:lang w:bidi="nl-NL"/>
                              </w:rPr>
                              <w:t>. Hierin kies je in het eerste halfjaar een afstudeerrichting en daarna ga je een afstudeerstage lopen waarin je een bedrijfskundig praktijkonderzoek uitvoert.</w:t>
                            </w:r>
                          </w:p>
                          <w:p w14:paraId="7572B0BD" w14:textId="0E182644" w:rsidR="000B4502" w:rsidRDefault="000B4502" w:rsidP="000B4502"/>
                        </w:txbxContent>
                      </v:textbox>
                    </v:shape>
                  </w:pict>
                </mc:Fallback>
              </mc:AlternateContent>
            </w:r>
            <w:r w:rsidR="00515218" w:rsidRPr="000B4502">
              <w:rPr>
                <w:noProof/>
                <w:lang w:bidi="nl-NL"/>
              </w:rPr>
              <mc:AlternateContent>
                <mc:Choice Requires="wps">
                  <w:drawing>
                    <wp:inline distT="0" distB="0" distL="0" distR="0" wp14:anchorId="7500E390" wp14:editId="49C88238">
                      <wp:extent cx="3008630" cy="1143000"/>
                      <wp:effectExtent l="0" t="0" r="0" b="0"/>
                      <wp:docPr id="12" name="Tekstvak 12"/>
                      <wp:cNvGraphicFramePr/>
                      <a:graphic xmlns:a="http://schemas.openxmlformats.org/drawingml/2006/main">
                        <a:graphicData uri="http://schemas.microsoft.com/office/word/2010/wordprocessingShape">
                          <wps:wsp>
                            <wps:cNvSpPr txBox="1"/>
                            <wps:spPr>
                              <a:xfrm>
                                <a:off x="0" y="0"/>
                                <a:ext cx="3008630" cy="1143000"/>
                              </a:xfrm>
                              <a:prstGeom prst="rect">
                                <a:avLst/>
                              </a:prstGeom>
                              <a:noFill/>
                              <a:ln w="6350">
                                <a:noFill/>
                              </a:ln>
                            </wps:spPr>
                            <wps:txbx>
                              <w:txbxContent>
                                <w:p w14:paraId="4FCD1ABD" w14:textId="24A15AA3" w:rsidR="00515218" w:rsidRPr="000B4502" w:rsidRDefault="006C54A2" w:rsidP="00A25F03">
                                  <w:pPr>
                                    <w:pStyle w:val="Geenafstand"/>
                                    <w:ind w:right="229"/>
                                    <w:rPr>
                                      <w:color w:val="44546A" w:themeColor="text2"/>
                                    </w:rPr>
                                  </w:pPr>
                                  <w:r>
                                    <w:rPr>
                                      <w:lang w:bidi="nl-NL"/>
                                    </w:rPr>
                                    <w:t>Blok 1 is gericht op het leren kennen van de opleiding, de vakken, de docenten, de medestudenten en het beroepenveld. Ook ga je jezelf verkennen: wie ben je, wat kan je en wat wil 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00E390" id="Tekstvak 12" o:spid="_x0000_s1032" type="#_x0000_t202" style="width:236.9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" filled="f" stroked="f" strokeweight=".5pt">
                      <v:textbox>
                        <w:txbxContent>
                          <w:p w14:paraId="4FCD1ABD" w14:textId="24A15AA3" w:rsidR="00515218" w:rsidRPr="000B4502" w:rsidRDefault="006C54A2" w:rsidP="00A25F03">
                            <w:pPr>
                              <w:pStyle w:val="Geenafstand"/>
                              <w:ind w:right="229"/>
                              <w:rPr>
                                <w:color w:val="44546A" w:themeColor="text2"/>
                              </w:rPr>
                            </w:pPr>
                            <w:r>
                              <w:rPr>
                                <w:lang w:bidi="nl-NL"/>
                              </w:rPr>
                              <w:t>Blok 1 is gericht op het leren kennen van de opleiding, de vakken, de docenten, de medestudenten en het beroepenveld. Ook ga je jezelf verkennen: wie ben je, wat kan je en wat wil je?</w:t>
                            </w:r>
                          </w:p>
                        </w:txbxContent>
                      </v:textbox>
                      <w10:anchorlock/>
                    </v:shape>
                  </w:pict>
                </mc:Fallback>
              </mc:AlternateContent>
            </w:r>
          </w:p>
        </w:tc>
      </w:tr>
      <w:tr w:rsidR="000B4502" w14:paraId="311DDC04" w14:textId="77777777" w:rsidTr="00D86614">
        <w:trPr>
          <w:trHeight w:val="8604"/>
        </w:trPr>
        <w:tc>
          <w:tcPr>
            <w:tcW w:w="3489" w:type="dxa"/>
          </w:tcPr>
          <w:p w14:paraId="75EEB4BC" w14:textId="51D78D61" w:rsidR="000B4502" w:rsidRDefault="00931B56">
            <w:r w:rsidRPr="000B4502">
              <w:rPr>
                <w:noProof/>
                <w:lang w:bidi="nl-NL"/>
              </w:rPr>
              <mc:AlternateContent>
                <mc:Choice Requires="wps">
                  <w:drawing>
                    <wp:anchor distT="0" distB="0" distL="114300" distR="114300" simplePos="0" relativeHeight="251658241" behindDoc="1" locked="0" layoutInCell="1" allowOverlap="1" wp14:anchorId="52E9DA9D" wp14:editId="1F49382A">
                      <wp:simplePos x="0" y="0"/>
                      <wp:positionH relativeFrom="column">
                        <wp:posOffset>600710</wp:posOffset>
                      </wp:positionH>
                      <wp:positionV relativeFrom="paragraph">
                        <wp:posOffset>2326640</wp:posOffset>
                      </wp:positionV>
                      <wp:extent cx="1673860" cy="2613660"/>
                      <wp:effectExtent l="0" t="0" r="2540" b="0"/>
                      <wp:wrapTight wrapText="bothSides">
                        <wp:wrapPolygon edited="0">
                          <wp:start x="0" y="0"/>
                          <wp:lineTo x="0" y="21411"/>
                          <wp:lineTo x="21387" y="21411"/>
                          <wp:lineTo x="21387" y="0"/>
                          <wp:lineTo x="0" y="0"/>
                        </wp:wrapPolygon>
                      </wp:wrapTight>
                      <wp:docPr id="17" name="Tekstvak 17"/>
                      <wp:cNvGraphicFramePr/>
                      <a:graphic xmlns:a="http://schemas.openxmlformats.org/drawingml/2006/main">
                        <a:graphicData uri="http://schemas.microsoft.com/office/word/2010/wordprocessingShape">
                          <wps:wsp>
                            <wps:cNvSpPr txBox="1"/>
                            <wps:spPr>
                              <a:xfrm>
                                <a:off x="0" y="0"/>
                                <a:ext cx="1673860" cy="2613660"/>
                              </a:xfrm>
                              <a:prstGeom prst="rect">
                                <a:avLst/>
                              </a:prstGeom>
                              <a:solidFill>
                                <a:schemeClr val="lt1"/>
                              </a:solidFill>
                              <a:ln w="6350">
                                <a:noFill/>
                              </a:ln>
                            </wps:spPr>
                            <wps:txbx>
                              <w:txbxContent>
                                <w:p w14:paraId="1D2C774B" w14:textId="4A1FBBF2" w:rsidR="000B4502" w:rsidRDefault="00931B56" w:rsidP="000B4502">
                                  <w:pPr>
                                    <w:pStyle w:val="Kop3"/>
                                  </w:pPr>
                                  <w:r>
                                    <w:rPr>
                                      <w:lang w:bidi="nl-NL"/>
                                    </w:rPr>
                                    <w:t>Onderzoek en beschrijf, kijkende naar jezelf, het verschil tussen eigenschappen en vaardigheden en formuleer voor jezelf jouw drie belangrijkste eigenschappen en vaardigheden, waarbij je toelicht waarom die voor jou zo belangrijk zijn.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9DA9D" id="Tekstvak 17" o:spid="_x0000_s1033" type="#_x0000_t202" style="position:absolute;margin-left:47.3pt;margin-top:183.2pt;width:131.8pt;height:205.8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" fillcolor="white [3201]" stroked="f" strokeweight=".5pt">
                      <v:textbox>
                        <w:txbxContent>
                          <w:p w14:paraId="1D2C774B" w14:textId="4A1FBBF2" w:rsidR="000B4502" w:rsidRDefault="00931B56" w:rsidP="000B4502">
                            <w:pPr>
                              <w:pStyle w:val="Kop3"/>
                            </w:pPr>
                            <w:r>
                              <w:rPr>
                                <w:lang w:bidi="nl-NL"/>
                              </w:rPr>
                              <w:t>Onderzoek en beschrijf, kijkende naar jezelf, het verschil tussen eigenschappen en vaardigheden en formuleer voor jezelf jouw drie belangrijkste eigenschappen en vaardigheden, waarbij je toelicht waarom die voor jou zo belangrijk zijn.</w:t>
                            </w:r>
                          </w:p>
                        </w:txbxContent>
                      </v:textbox>
                      <w10:wrap type="tight"/>
                    </v:shape>
                  </w:pict>
                </mc:Fallback>
              </mc:AlternateContent>
            </w:r>
            <w:r w:rsidRPr="000B4502">
              <w:rPr>
                <w:noProof/>
                <w:lang w:bidi="nl-NL"/>
              </w:rPr>
              <mc:AlternateContent>
                <mc:Choice Requires="wps">
                  <w:drawing>
                    <wp:anchor distT="0" distB="0" distL="114300" distR="114300" simplePos="0" relativeHeight="251658245" behindDoc="1" locked="0" layoutInCell="1" allowOverlap="1" wp14:anchorId="1D328A82" wp14:editId="70888222">
                      <wp:simplePos x="0" y="0"/>
                      <wp:positionH relativeFrom="column">
                        <wp:posOffset>1905</wp:posOffset>
                      </wp:positionH>
                      <wp:positionV relativeFrom="paragraph">
                        <wp:posOffset>1290320</wp:posOffset>
                      </wp:positionV>
                      <wp:extent cx="614045" cy="676275"/>
                      <wp:effectExtent l="0" t="0" r="0" b="9525"/>
                      <wp:wrapNone/>
                      <wp:docPr id="15" name="Tekstvak 15"/>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33F5E905" w14:textId="77777777" w:rsidR="000B4502" w:rsidRDefault="000B4502" w:rsidP="000B4502">
                                  <w:pPr>
                                    <w:pStyle w:val="Kop1"/>
                                  </w:pPr>
                                  <w:r>
                                    <w:rPr>
                                      <w:lang w:bidi="nl-NL"/>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328A82" id="Tekstvak 15" o:spid="_x0000_s1034" type="#_x0000_t202" style="position:absolute;margin-left:.15pt;margin-top:101.6pt;width:48.35pt;height:53.2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" fillcolor="white [3201]" stroked="f" strokeweight=".5pt">
                      <v:textbox>
                        <w:txbxContent>
                          <w:p w14:paraId="33F5E905" w14:textId="77777777" w:rsidR="000B4502" w:rsidRDefault="000B4502" w:rsidP="000B4502">
                            <w:pPr>
                              <w:pStyle w:val="Kop1"/>
                            </w:pPr>
                            <w:r>
                              <w:rPr>
                                <w:lang w:bidi="nl-NL"/>
                              </w:rPr>
                              <w:t>02</w:t>
                            </w:r>
                          </w:p>
                        </w:txbxContent>
                      </v:textbox>
                    </v:shape>
                  </w:pict>
                </mc:Fallback>
              </mc:AlternateContent>
            </w:r>
            <w:r w:rsidRPr="000B4502">
              <w:rPr>
                <w:noProof/>
                <w:lang w:bidi="nl-NL"/>
              </w:rPr>
              <mc:AlternateContent>
                <mc:Choice Requires="wps">
                  <w:drawing>
                    <wp:anchor distT="0" distB="0" distL="114300" distR="114300" simplePos="0" relativeHeight="251658246" behindDoc="1" locked="0" layoutInCell="1" allowOverlap="1" wp14:anchorId="09D06189" wp14:editId="4D38104A">
                      <wp:simplePos x="0" y="0"/>
                      <wp:positionH relativeFrom="column">
                        <wp:posOffset>13970</wp:posOffset>
                      </wp:positionH>
                      <wp:positionV relativeFrom="paragraph">
                        <wp:posOffset>2212340</wp:posOffset>
                      </wp:positionV>
                      <wp:extent cx="614045" cy="676275"/>
                      <wp:effectExtent l="0" t="0" r="0" b="9525"/>
                      <wp:wrapNone/>
                      <wp:docPr id="18" name="Tekstvak 18"/>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4C2319DB" w14:textId="77777777" w:rsidR="000B4502" w:rsidRDefault="000B4502" w:rsidP="000B4502">
                                  <w:pPr>
                                    <w:pStyle w:val="Kop1"/>
                                  </w:pPr>
                                  <w:r>
                                    <w:rPr>
                                      <w:lang w:bidi="nl-NL"/>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D06189" id="Tekstvak 18" o:spid="_x0000_s1035" type="#_x0000_t202" style="position:absolute;margin-left:1.1pt;margin-top:174.2pt;width:48.35pt;height:53.2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" fillcolor="white [3201]" stroked="f" strokeweight=".5pt">
                      <v:textbox>
                        <w:txbxContent>
                          <w:p w14:paraId="4C2319DB" w14:textId="77777777" w:rsidR="000B4502" w:rsidRDefault="000B4502" w:rsidP="000B4502">
                            <w:pPr>
                              <w:pStyle w:val="Kop1"/>
                            </w:pPr>
                            <w:r>
                              <w:rPr>
                                <w:lang w:bidi="nl-NL"/>
                              </w:rPr>
                              <w:t>03</w:t>
                            </w:r>
                          </w:p>
                        </w:txbxContent>
                      </v:textbox>
                    </v:shape>
                  </w:pict>
                </mc:Fallback>
              </mc:AlternateContent>
            </w:r>
            <w:r w:rsidRPr="000B4502">
              <w:rPr>
                <w:noProof/>
                <w:lang w:bidi="nl-NL"/>
              </w:rPr>
              <mc:AlternateContent>
                <mc:Choice Requires="wps">
                  <w:drawing>
                    <wp:anchor distT="0" distB="0" distL="114300" distR="114300" simplePos="0" relativeHeight="251658242" behindDoc="1" locked="0" layoutInCell="1" allowOverlap="1" wp14:anchorId="7122A534" wp14:editId="3FA11C9B">
                      <wp:simplePos x="0" y="0"/>
                      <wp:positionH relativeFrom="column">
                        <wp:posOffset>615950</wp:posOffset>
                      </wp:positionH>
                      <wp:positionV relativeFrom="paragraph">
                        <wp:posOffset>1419860</wp:posOffset>
                      </wp:positionV>
                      <wp:extent cx="1673860" cy="845820"/>
                      <wp:effectExtent l="0" t="0" r="2540" b="0"/>
                      <wp:wrapTight wrapText="bothSides">
                        <wp:wrapPolygon edited="0">
                          <wp:start x="0" y="0"/>
                          <wp:lineTo x="0" y="20919"/>
                          <wp:lineTo x="21387" y="20919"/>
                          <wp:lineTo x="21387" y="0"/>
                          <wp:lineTo x="0" y="0"/>
                        </wp:wrapPolygon>
                      </wp:wrapTight>
                      <wp:docPr id="14" name="Tekstvak 14"/>
                      <wp:cNvGraphicFramePr/>
                      <a:graphic xmlns:a="http://schemas.openxmlformats.org/drawingml/2006/main">
                        <a:graphicData uri="http://schemas.microsoft.com/office/word/2010/wordprocessingShape">
                          <wps:wsp>
                            <wps:cNvSpPr txBox="1"/>
                            <wps:spPr>
                              <a:xfrm>
                                <a:off x="0" y="0"/>
                                <a:ext cx="1673860" cy="845820"/>
                              </a:xfrm>
                              <a:prstGeom prst="rect">
                                <a:avLst/>
                              </a:prstGeom>
                              <a:solidFill>
                                <a:schemeClr val="lt1"/>
                              </a:solidFill>
                              <a:ln w="6350">
                                <a:noFill/>
                              </a:ln>
                            </wps:spPr>
                            <wps:txbx>
                              <w:txbxContent>
                                <w:p w14:paraId="226A15C7" w14:textId="0127C581" w:rsidR="000B4502" w:rsidRDefault="00931B56" w:rsidP="000B4502">
                                  <w:pPr>
                                    <w:pStyle w:val="Kop3"/>
                                  </w:pPr>
                                  <w:r>
                                    <w:rPr>
                                      <w:lang w:bidi="nl-NL"/>
                                    </w:rPr>
                                    <w:t>Onderzoek hoe jouw studie de komende vier jaar is opgebouwd.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2A534" id="Tekstvak 14" o:spid="_x0000_s1036" type="#_x0000_t202" style="position:absolute;margin-left:48.5pt;margin-top:111.8pt;width:131.8pt;height:66.6pt;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" fillcolor="white [3201]" stroked="f" strokeweight=".5pt">
                      <v:textbox>
                        <w:txbxContent>
                          <w:p w14:paraId="226A15C7" w14:textId="0127C581" w:rsidR="000B4502" w:rsidRDefault="00931B56" w:rsidP="000B4502">
                            <w:pPr>
                              <w:pStyle w:val="Kop3"/>
                            </w:pPr>
                            <w:r>
                              <w:rPr>
                                <w:lang w:bidi="nl-NL"/>
                              </w:rPr>
                              <w:t>Onderzoek hoe jouw studie de komende vier jaar is opgebouwd.</w:t>
                            </w:r>
                          </w:p>
                        </w:txbxContent>
                      </v:textbox>
                      <w10:wrap type="tight"/>
                    </v:shape>
                  </w:pict>
                </mc:Fallback>
              </mc:AlternateContent>
            </w:r>
            <w:r w:rsidR="006C54A2" w:rsidRPr="000B4502">
              <w:rPr>
                <w:noProof/>
                <w:lang w:bidi="nl-NL"/>
              </w:rPr>
              <mc:AlternateContent>
                <mc:Choice Requires="wps">
                  <w:drawing>
                    <wp:anchor distT="0" distB="0" distL="114300" distR="114300" simplePos="0" relativeHeight="251658243" behindDoc="1" locked="0" layoutInCell="1" allowOverlap="1" wp14:anchorId="289656BE" wp14:editId="721029B9">
                      <wp:simplePos x="0" y="0"/>
                      <wp:positionH relativeFrom="column">
                        <wp:posOffset>615950</wp:posOffset>
                      </wp:positionH>
                      <wp:positionV relativeFrom="paragraph">
                        <wp:posOffset>2540</wp:posOffset>
                      </wp:positionV>
                      <wp:extent cx="1673860" cy="1356360"/>
                      <wp:effectExtent l="0" t="0" r="2540" b="0"/>
                      <wp:wrapTight wrapText="bothSides">
                        <wp:wrapPolygon edited="0">
                          <wp:start x="0" y="0"/>
                          <wp:lineTo x="0" y="21236"/>
                          <wp:lineTo x="21387" y="21236"/>
                          <wp:lineTo x="21387" y="0"/>
                          <wp:lineTo x="0" y="0"/>
                        </wp:wrapPolygon>
                      </wp:wrapTight>
                      <wp:docPr id="16" name="Tekstvak 16"/>
                      <wp:cNvGraphicFramePr/>
                      <a:graphic xmlns:a="http://schemas.openxmlformats.org/drawingml/2006/main">
                        <a:graphicData uri="http://schemas.microsoft.com/office/word/2010/wordprocessingShape">
                          <wps:wsp>
                            <wps:cNvSpPr txBox="1"/>
                            <wps:spPr>
                              <a:xfrm>
                                <a:off x="0" y="0"/>
                                <a:ext cx="1673860" cy="1356360"/>
                              </a:xfrm>
                              <a:prstGeom prst="rect">
                                <a:avLst/>
                              </a:prstGeom>
                              <a:solidFill>
                                <a:schemeClr val="lt1"/>
                              </a:solidFill>
                              <a:ln w="6350">
                                <a:noFill/>
                              </a:ln>
                            </wps:spPr>
                            <wps:txbx>
                              <w:txbxContent>
                                <w:p w14:paraId="7606D1A5" w14:textId="49C69AEF" w:rsidR="000B4502" w:rsidRDefault="006C54A2" w:rsidP="000B4502">
                                  <w:pPr>
                                    <w:pStyle w:val="Kop3"/>
                                  </w:pPr>
                                  <w:r>
                                    <w:rPr>
                                      <w:lang w:bidi="nl-NL"/>
                                    </w:rPr>
                                    <w:t xml:space="preserve">Welke verschillen vallen </w:t>
                                  </w:r>
                                  <w:r w:rsidR="00931B56">
                                    <w:rPr>
                                      <w:lang w:bidi="nl-NL"/>
                                    </w:rPr>
                                    <w:t>je</w:t>
                                  </w:r>
                                  <w:r>
                                    <w:rPr>
                                      <w:lang w:bidi="nl-NL"/>
                                    </w:rPr>
                                    <w:t xml:space="preserve"> op als </w:t>
                                  </w:r>
                                  <w:r w:rsidR="00931B56">
                                    <w:rPr>
                                      <w:lang w:bidi="nl-NL"/>
                                    </w:rPr>
                                    <w:t>je</w:t>
                                  </w:r>
                                  <w:r>
                                    <w:rPr>
                                      <w:lang w:bidi="nl-NL"/>
                                    </w:rPr>
                                    <w:t xml:space="preserve"> kijk</w:t>
                                  </w:r>
                                  <w:r w:rsidR="00931B56">
                                    <w:rPr>
                                      <w:lang w:bidi="nl-NL"/>
                                    </w:rPr>
                                    <w:t>t</w:t>
                                  </w:r>
                                  <w:r>
                                    <w:rPr>
                                      <w:lang w:bidi="nl-NL"/>
                                    </w:rPr>
                                    <w:t xml:space="preserve"> naar wat er nu van</w:t>
                                  </w:r>
                                  <w:r w:rsidR="00931B56">
                                    <w:rPr>
                                      <w:lang w:bidi="nl-NL"/>
                                    </w:rPr>
                                    <w:t xml:space="preserve"> </w:t>
                                  </w:r>
                                  <w:r>
                                    <w:rPr>
                                      <w:lang w:bidi="nl-NL"/>
                                    </w:rPr>
                                    <w:t>j</w:t>
                                  </w:r>
                                  <w:r w:rsidR="00931B56">
                                    <w:rPr>
                                      <w:lang w:bidi="nl-NL"/>
                                    </w:rPr>
                                    <w:t>e</w:t>
                                  </w:r>
                                  <w:r>
                                    <w:rPr>
                                      <w:lang w:bidi="nl-NL"/>
                                    </w:rPr>
                                    <w:t xml:space="preserve"> verwacht word</w:t>
                                  </w:r>
                                  <w:r w:rsidR="00931B56">
                                    <w:rPr>
                                      <w:lang w:bidi="nl-NL"/>
                                    </w:rPr>
                                    <w:t>t</w:t>
                                  </w:r>
                                  <w:r>
                                    <w:rPr>
                                      <w:lang w:bidi="nl-NL"/>
                                    </w:rPr>
                                    <w:t xml:space="preserve"> vergeleken met </w:t>
                                  </w:r>
                                  <w:r w:rsidR="00931B56">
                                    <w:rPr>
                                      <w:lang w:bidi="nl-NL"/>
                                    </w:rPr>
                                    <w:t>je</w:t>
                                  </w:r>
                                  <w:r>
                                    <w:rPr>
                                      <w:lang w:bidi="nl-NL"/>
                                    </w:rPr>
                                    <w:t xml:space="preserve"> vorige opleiding?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9656BE" id="Tekstvak 16" o:spid="_x0000_s1037" type="#_x0000_t202" style="position:absolute;margin-left:48.5pt;margin-top:.2pt;width:131.8pt;height:106.8pt;z-index:-2516582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" fillcolor="white [3201]" stroked="f" strokeweight=".5pt">
                      <v:textbox>
                        <w:txbxContent>
                          <w:p w14:paraId="7606D1A5" w14:textId="49C69AEF" w:rsidR="000B4502" w:rsidRDefault="006C54A2" w:rsidP="000B4502">
                            <w:pPr>
                              <w:pStyle w:val="Kop3"/>
                            </w:pPr>
                            <w:r>
                              <w:rPr>
                                <w:lang w:bidi="nl-NL"/>
                              </w:rPr>
                              <w:t xml:space="preserve">Welke verschillen vallen </w:t>
                            </w:r>
                            <w:r w:rsidR="00931B56">
                              <w:rPr>
                                <w:lang w:bidi="nl-NL"/>
                              </w:rPr>
                              <w:t>je</w:t>
                            </w:r>
                            <w:r>
                              <w:rPr>
                                <w:lang w:bidi="nl-NL"/>
                              </w:rPr>
                              <w:t xml:space="preserve"> op als </w:t>
                            </w:r>
                            <w:r w:rsidR="00931B56">
                              <w:rPr>
                                <w:lang w:bidi="nl-NL"/>
                              </w:rPr>
                              <w:t>je</w:t>
                            </w:r>
                            <w:r>
                              <w:rPr>
                                <w:lang w:bidi="nl-NL"/>
                              </w:rPr>
                              <w:t xml:space="preserve"> kijk</w:t>
                            </w:r>
                            <w:r w:rsidR="00931B56">
                              <w:rPr>
                                <w:lang w:bidi="nl-NL"/>
                              </w:rPr>
                              <w:t>t</w:t>
                            </w:r>
                            <w:r>
                              <w:rPr>
                                <w:lang w:bidi="nl-NL"/>
                              </w:rPr>
                              <w:t xml:space="preserve"> naar wat er nu van</w:t>
                            </w:r>
                            <w:r w:rsidR="00931B56">
                              <w:rPr>
                                <w:lang w:bidi="nl-NL"/>
                              </w:rPr>
                              <w:t xml:space="preserve"> </w:t>
                            </w:r>
                            <w:r>
                              <w:rPr>
                                <w:lang w:bidi="nl-NL"/>
                              </w:rPr>
                              <w:t>j</w:t>
                            </w:r>
                            <w:r w:rsidR="00931B56">
                              <w:rPr>
                                <w:lang w:bidi="nl-NL"/>
                              </w:rPr>
                              <w:t>e</w:t>
                            </w:r>
                            <w:r>
                              <w:rPr>
                                <w:lang w:bidi="nl-NL"/>
                              </w:rPr>
                              <w:t xml:space="preserve"> verwacht word</w:t>
                            </w:r>
                            <w:r w:rsidR="00931B56">
                              <w:rPr>
                                <w:lang w:bidi="nl-NL"/>
                              </w:rPr>
                              <w:t>t</w:t>
                            </w:r>
                            <w:r>
                              <w:rPr>
                                <w:lang w:bidi="nl-NL"/>
                              </w:rPr>
                              <w:t xml:space="preserve"> vergeleken met </w:t>
                            </w:r>
                            <w:r w:rsidR="00931B56">
                              <w:rPr>
                                <w:lang w:bidi="nl-NL"/>
                              </w:rPr>
                              <w:t>je</w:t>
                            </w:r>
                            <w:r>
                              <w:rPr>
                                <w:lang w:bidi="nl-NL"/>
                              </w:rPr>
                              <w:t xml:space="preserve"> vorige opleiding?</w:t>
                            </w:r>
                          </w:p>
                        </w:txbxContent>
                      </v:textbox>
                      <w10:wrap type="tight"/>
                    </v:shape>
                  </w:pict>
                </mc:Fallback>
              </mc:AlternateContent>
            </w:r>
          </w:p>
        </w:tc>
        <w:tc>
          <w:tcPr>
            <w:tcW w:w="8190" w:type="dxa"/>
            <w:gridSpan w:val="2"/>
          </w:tcPr>
          <w:p w14:paraId="61987719" w14:textId="24B0EFCE" w:rsidR="000B4502" w:rsidRDefault="000B4502"/>
        </w:tc>
      </w:tr>
      <w:tr w:rsidR="000B4502" w14:paraId="2A7DD95D" w14:textId="77777777" w:rsidTr="00E11902">
        <w:trPr>
          <w:trHeight w:val="2835"/>
        </w:trPr>
        <w:tc>
          <w:tcPr>
            <w:tcW w:w="11677" w:type="dxa"/>
            <w:gridSpan w:val="3"/>
            <w:vAlign w:val="center"/>
          </w:tcPr>
          <w:p w14:paraId="31795F7D" w14:textId="77777777" w:rsidR="00E50E96" w:rsidRDefault="00FA43DB" w:rsidP="006D217C">
            <w:pPr>
              <w:ind w:left="720" w:right="750"/>
              <w:rPr>
                <w:lang w:bidi="nl-NL"/>
              </w:rPr>
            </w:pPr>
            <w:r>
              <w:rPr>
                <w:lang w:bidi="nl-NL"/>
              </w:rPr>
              <w:br/>
            </w:r>
          </w:p>
          <w:p w14:paraId="38E302B8" w14:textId="77777777" w:rsidR="00612704" w:rsidRDefault="00612704" w:rsidP="006D217C">
            <w:pPr>
              <w:ind w:left="720" w:right="750"/>
              <w:rPr>
                <w:lang w:bidi="nl-NL"/>
              </w:rPr>
            </w:pPr>
          </w:p>
          <w:p w14:paraId="1EF5626C" w14:textId="740EA5F6" w:rsidR="0080406F" w:rsidRDefault="00612704" w:rsidP="006D217C">
            <w:pPr>
              <w:ind w:left="720" w:right="750"/>
              <w:rPr>
                <w:lang w:bidi="nl-NL"/>
              </w:rPr>
            </w:pPr>
            <w:r>
              <w:rPr>
                <w:lang w:bidi="nl-NL"/>
              </w:rPr>
              <w:br/>
            </w:r>
            <w:r w:rsidR="00ED1055">
              <w:rPr>
                <w:lang w:bidi="nl-NL"/>
              </w:rPr>
              <w:t>In de OER zijn de onderwijs- en examenregelingen vastgelegd. Voor ieder examen waar ik aan deelneem</w:t>
            </w:r>
            <w:r w:rsidR="00AA451F">
              <w:rPr>
                <w:lang w:bidi="nl-NL"/>
              </w:rPr>
              <w:t>,</w:t>
            </w:r>
            <w:r w:rsidR="00ED1055">
              <w:rPr>
                <w:lang w:bidi="nl-NL"/>
              </w:rPr>
              <w:t xml:space="preserve"> zijn de regels van toepassing. Alle keuzes over examens, zoals beoordeling</w:t>
            </w:r>
            <w:r w:rsidR="007F0A99">
              <w:rPr>
                <w:lang w:bidi="nl-NL"/>
              </w:rPr>
              <w:t>en</w:t>
            </w:r>
            <w:r w:rsidR="00ED1055">
              <w:rPr>
                <w:lang w:bidi="nl-NL"/>
              </w:rPr>
              <w:t xml:space="preserve"> of herkansing</w:t>
            </w:r>
            <w:r w:rsidR="007F0A99">
              <w:rPr>
                <w:lang w:bidi="nl-NL"/>
              </w:rPr>
              <w:t>en</w:t>
            </w:r>
            <w:r w:rsidR="00ED1055">
              <w:rPr>
                <w:lang w:bidi="nl-NL"/>
              </w:rPr>
              <w:t xml:space="preserve">, worden door de examenmissie gemaakt. Wanneer je het niet eens met bent de beoordeling, kun je bij de examencommissie terecht. </w:t>
            </w:r>
            <w:r w:rsidR="007F0A99">
              <w:rPr>
                <w:lang w:bidi="nl-NL"/>
              </w:rPr>
              <w:t xml:space="preserve">                                                                                                                                                                      </w:t>
            </w:r>
            <w:r w:rsidR="00ED1055">
              <w:rPr>
                <w:lang w:bidi="nl-NL"/>
              </w:rPr>
              <w:t>De kwaliteitscommissie zorg</w:t>
            </w:r>
            <w:r w:rsidR="00AA451F">
              <w:rPr>
                <w:lang w:bidi="nl-NL"/>
              </w:rPr>
              <w:t>t</w:t>
            </w:r>
            <w:r w:rsidR="00ED1055">
              <w:rPr>
                <w:lang w:bidi="nl-NL"/>
              </w:rPr>
              <w:t xml:space="preserve"> voor de kwaliteit van de opleiding. Wanneer ik verbeterpunten heb, kan ik deze hier aangeven. De OC</w:t>
            </w:r>
            <w:r w:rsidR="006A596E">
              <w:rPr>
                <w:lang w:bidi="nl-NL"/>
              </w:rPr>
              <w:t xml:space="preserve"> (</w:t>
            </w:r>
            <w:r w:rsidR="00ED1055">
              <w:rPr>
                <w:lang w:bidi="nl-NL"/>
              </w:rPr>
              <w:t>opleidingscommissie</w:t>
            </w:r>
            <w:r w:rsidR="006A596E">
              <w:rPr>
                <w:lang w:bidi="nl-NL"/>
              </w:rPr>
              <w:t>)</w:t>
            </w:r>
            <w:r w:rsidR="00ED1055">
              <w:rPr>
                <w:lang w:bidi="nl-NL"/>
              </w:rPr>
              <w:t xml:space="preserve"> ge</w:t>
            </w:r>
            <w:r w:rsidR="006A596E">
              <w:rPr>
                <w:lang w:bidi="nl-NL"/>
              </w:rPr>
              <w:t>eft</w:t>
            </w:r>
            <w:r w:rsidR="00ED1055">
              <w:rPr>
                <w:lang w:bidi="nl-NL"/>
              </w:rPr>
              <w:t xml:space="preserve"> opleidingsgerichte opmerkingen en verbeterpunten door aan de IRM. Daarnaast proberen ze met zoveel mogelijk commissies samen te werken</w:t>
            </w:r>
            <w:r w:rsidR="00EE082E">
              <w:rPr>
                <w:lang w:bidi="nl-NL"/>
              </w:rPr>
              <w:t xml:space="preserve"> om </w:t>
            </w:r>
            <w:r w:rsidR="003E1FD6">
              <w:rPr>
                <w:lang w:bidi="nl-NL"/>
              </w:rPr>
              <w:t>te kijken wat studenten samen met Fontys kunnen verbeteren aan het onderwijs</w:t>
            </w:r>
            <w:r w:rsidR="00ED1055">
              <w:rPr>
                <w:lang w:bidi="nl-NL"/>
              </w:rPr>
              <w:t>.</w:t>
            </w:r>
            <w:r w:rsidR="00DD6ADF">
              <w:rPr>
                <w:lang w:bidi="nl-NL"/>
              </w:rPr>
              <w:t xml:space="preserve"> De IRM bestaat uit </w:t>
            </w:r>
            <w:r w:rsidR="00396E88">
              <w:rPr>
                <w:lang w:bidi="nl-NL"/>
              </w:rPr>
              <w:t>studenten en medewerkers, en heeft regelmatig vergaderingen met de directie van FHEC over het beleid van de hoge school</w:t>
            </w:r>
            <w:r w:rsidR="00036398">
              <w:rPr>
                <w:lang w:bidi="nl-NL"/>
              </w:rPr>
              <w:t>. Ik kan contact opnemen met de IRM om mijn mening te geven hierover.</w:t>
            </w:r>
            <w:r w:rsidR="00D16679">
              <w:rPr>
                <w:lang w:bidi="nl-NL"/>
              </w:rPr>
              <w:t xml:space="preserve"> </w:t>
            </w:r>
            <w:r w:rsidR="00286807">
              <w:rPr>
                <w:lang w:bidi="nl-NL"/>
              </w:rPr>
              <w:t xml:space="preserve">                                     </w:t>
            </w:r>
            <w:r w:rsidR="00D43505">
              <w:rPr>
                <w:lang w:bidi="nl-NL"/>
              </w:rPr>
              <w:t xml:space="preserve">                                                                                                        </w:t>
            </w:r>
            <w:r w:rsidR="00286807">
              <w:rPr>
                <w:lang w:bidi="nl-NL"/>
              </w:rPr>
              <w:t xml:space="preserve">          </w:t>
            </w:r>
          </w:p>
          <w:p w14:paraId="03DA3474" w14:textId="77777777" w:rsidR="003C4314" w:rsidRDefault="003C4314" w:rsidP="006D217C">
            <w:pPr>
              <w:ind w:left="720" w:right="750"/>
            </w:pPr>
          </w:p>
          <w:p w14:paraId="57FDC786" w14:textId="77777777" w:rsidR="003C4314" w:rsidRDefault="003C4314" w:rsidP="006D217C">
            <w:pPr>
              <w:ind w:left="720" w:right="750"/>
            </w:pPr>
          </w:p>
          <w:p w14:paraId="47DBEF5B" w14:textId="77777777" w:rsidR="003C4314" w:rsidRDefault="003C4314" w:rsidP="006D217C">
            <w:pPr>
              <w:ind w:left="720" w:right="750"/>
            </w:pPr>
          </w:p>
          <w:p w14:paraId="1C6FB1FA" w14:textId="77777777" w:rsidR="00C8101E" w:rsidRDefault="00C8101E" w:rsidP="00ED1055">
            <w:pPr>
              <w:pStyle w:val="Kop3"/>
              <w:rPr>
                <w:lang w:bidi="nl-NL"/>
              </w:rPr>
            </w:pPr>
          </w:p>
          <w:p w14:paraId="341D4683" w14:textId="77777777" w:rsidR="00132A42" w:rsidRDefault="00132A42" w:rsidP="00132A42">
            <w:pPr>
              <w:ind w:left="720" w:right="750"/>
              <w:rPr>
                <w:lang w:bidi="nl-NL"/>
              </w:rPr>
            </w:pPr>
          </w:p>
          <w:p w14:paraId="1460DD1E" w14:textId="09FFA96F" w:rsidR="00132A42" w:rsidRDefault="00132A42" w:rsidP="00132A42">
            <w:pPr>
              <w:ind w:left="720" w:right="750"/>
              <w:rPr>
                <w:lang w:bidi="nl-NL"/>
              </w:rPr>
            </w:pPr>
            <w:r>
              <w:rPr>
                <w:lang w:bidi="nl-NL"/>
              </w:rPr>
              <w:t>De studievereniging van Bedrijfskunde heet Averroës, hierbij zou ik mij kunnen aansluiten om mijn medestudenten beter te leren kennen. De administratie is voor mij belangrijk omdat ik hier terecht kan wanneer ik administratieve problemen heb.</w:t>
            </w:r>
          </w:p>
          <w:p w14:paraId="2B5C70D1" w14:textId="77777777" w:rsidR="00132A42" w:rsidRDefault="00132A42" w:rsidP="000936B4">
            <w:pPr>
              <w:pStyle w:val="Kop3"/>
              <w:ind w:left="720"/>
              <w:rPr>
                <w:lang w:bidi="nl-NL"/>
              </w:rPr>
            </w:pPr>
          </w:p>
          <w:p w14:paraId="2E6BB0DF" w14:textId="0309D5D1" w:rsidR="00ED1055" w:rsidRDefault="00ED1055" w:rsidP="000936B4">
            <w:pPr>
              <w:pStyle w:val="Kop3"/>
              <w:ind w:left="720"/>
            </w:pPr>
            <w:r>
              <w:rPr>
                <w:lang w:bidi="nl-NL"/>
              </w:rPr>
              <w:t>Onderzoek 3</w:t>
            </w:r>
          </w:p>
          <w:p w14:paraId="6F4A9CA2" w14:textId="50205945" w:rsidR="004C7C4D" w:rsidRDefault="00293774" w:rsidP="004E4D0C">
            <w:pPr>
              <w:ind w:left="720"/>
              <w:rPr>
                <w:lang w:bidi="nl-NL"/>
              </w:rPr>
            </w:pPr>
            <w:r>
              <w:rPr>
                <w:lang w:bidi="nl-NL"/>
              </w:rPr>
              <w:t xml:space="preserve">Eigenschappen </w:t>
            </w:r>
            <w:r w:rsidR="008715B2">
              <w:rPr>
                <w:lang w:bidi="nl-NL"/>
              </w:rPr>
              <w:t xml:space="preserve">zijn persoonskenmerken </w:t>
            </w:r>
            <w:r w:rsidR="00EB4D6D">
              <w:rPr>
                <w:lang w:bidi="nl-NL"/>
              </w:rPr>
              <w:t xml:space="preserve">die los staan van wat we hebben aangeleerd (vaardigheden). </w:t>
            </w:r>
            <w:r w:rsidR="00CF07D5">
              <w:rPr>
                <w:lang w:bidi="nl-NL"/>
              </w:rPr>
              <w:t>In vraagstuk 1</w:t>
            </w:r>
            <w:r w:rsidR="00D81AC3">
              <w:rPr>
                <w:lang w:bidi="nl-NL"/>
              </w:rPr>
              <w:t xml:space="preserve"> </w:t>
            </w:r>
            <w:r w:rsidR="00AA7D52">
              <w:rPr>
                <w:lang w:bidi="nl-NL"/>
              </w:rPr>
              <w:t>heb ik a</w:t>
            </w:r>
            <w:r w:rsidR="00AC63B7">
              <w:rPr>
                <w:lang w:bidi="nl-NL"/>
              </w:rPr>
              <w:t xml:space="preserve">l hele belangrijke </w:t>
            </w:r>
            <w:r w:rsidR="00A70740">
              <w:rPr>
                <w:lang w:bidi="nl-NL"/>
              </w:rPr>
              <w:t xml:space="preserve">eigenschappen van mij genoemd. </w:t>
            </w:r>
            <w:r w:rsidR="00BE48C1">
              <w:rPr>
                <w:lang w:bidi="nl-NL"/>
              </w:rPr>
              <w:t>Verder wil ik even ingaan op de volgende drie</w:t>
            </w:r>
            <w:r w:rsidR="00023E38">
              <w:rPr>
                <w:lang w:bidi="nl-NL"/>
              </w:rPr>
              <w:t xml:space="preserve"> eigenschappen</w:t>
            </w:r>
            <w:r w:rsidR="00BE48C1">
              <w:rPr>
                <w:lang w:bidi="nl-NL"/>
              </w:rPr>
              <w:t xml:space="preserve">: </w:t>
            </w:r>
            <w:r w:rsidR="000E4D8D">
              <w:rPr>
                <w:lang w:bidi="nl-NL"/>
              </w:rPr>
              <w:t xml:space="preserve">Nauwkeurig, gedreven en </w:t>
            </w:r>
            <w:r w:rsidR="00161037">
              <w:rPr>
                <w:lang w:bidi="nl-NL"/>
              </w:rPr>
              <w:t>inspirere</w:t>
            </w:r>
            <w:r w:rsidR="008705F5">
              <w:rPr>
                <w:lang w:bidi="nl-NL"/>
              </w:rPr>
              <w:t>nd.</w:t>
            </w:r>
            <w:r w:rsidR="00A04ACF">
              <w:rPr>
                <w:lang w:bidi="nl-NL"/>
              </w:rPr>
              <w:t xml:space="preserve"> Door mijn perfectionisme </w:t>
            </w:r>
            <w:r w:rsidR="000C07E2">
              <w:rPr>
                <w:lang w:bidi="nl-NL"/>
              </w:rPr>
              <w:t xml:space="preserve">ben ik een ontzettend </w:t>
            </w:r>
            <w:r w:rsidR="000C07E2" w:rsidRPr="00BC5F3E">
              <w:rPr>
                <w:b/>
                <w:bCs/>
                <w:lang w:bidi="nl-NL"/>
              </w:rPr>
              <w:t>nauwkeurig</w:t>
            </w:r>
            <w:r w:rsidR="000C07E2">
              <w:rPr>
                <w:lang w:bidi="nl-NL"/>
              </w:rPr>
              <w:t xml:space="preserve"> persoon met oog voor detail. </w:t>
            </w:r>
            <w:r w:rsidR="00154AB8">
              <w:rPr>
                <w:lang w:bidi="nl-NL"/>
              </w:rPr>
              <w:t>Ik sta hier bij mensen heel snel bekend om</w:t>
            </w:r>
            <w:r w:rsidR="002F5DB8">
              <w:rPr>
                <w:lang w:bidi="nl-NL"/>
              </w:rPr>
              <w:t xml:space="preserve">. </w:t>
            </w:r>
            <w:r w:rsidR="00D343D2">
              <w:rPr>
                <w:lang w:bidi="nl-NL"/>
              </w:rPr>
              <w:t>Netjes werk</w:t>
            </w:r>
            <w:r w:rsidR="00ED372A">
              <w:rPr>
                <w:lang w:bidi="nl-NL"/>
              </w:rPr>
              <w:t>en</w:t>
            </w:r>
            <w:r w:rsidR="00D343D2">
              <w:rPr>
                <w:lang w:bidi="nl-NL"/>
              </w:rPr>
              <w:t xml:space="preserve"> vind ik belangrijk</w:t>
            </w:r>
            <w:r w:rsidR="002109E3">
              <w:rPr>
                <w:lang w:bidi="nl-NL"/>
              </w:rPr>
              <w:t xml:space="preserve"> en hier voel ik mij dan ook het prettigst bij. </w:t>
            </w:r>
            <w:r w:rsidR="007778FB">
              <w:rPr>
                <w:lang w:bidi="nl-NL"/>
              </w:rPr>
              <w:t>Tevreden ben ik pas wanneer iets volledig, kwaliteitsvol en nauwkeurig is.</w:t>
            </w:r>
            <w:r w:rsidR="00A50EE4">
              <w:rPr>
                <w:lang w:bidi="nl-NL"/>
              </w:rPr>
              <w:t xml:space="preserve"> Mijn </w:t>
            </w:r>
            <w:r w:rsidR="00A50EE4" w:rsidRPr="00BC5F3E">
              <w:rPr>
                <w:b/>
                <w:bCs/>
                <w:lang w:bidi="nl-NL"/>
              </w:rPr>
              <w:t>gedrevenheid</w:t>
            </w:r>
            <w:r w:rsidR="00A50EE4">
              <w:rPr>
                <w:lang w:bidi="nl-NL"/>
              </w:rPr>
              <w:t xml:space="preserve"> </w:t>
            </w:r>
            <w:r w:rsidR="00180F2E">
              <w:rPr>
                <w:lang w:bidi="nl-NL"/>
              </w:rPr>
              <w:t>wordt gevoed door</w:t>
            </w:r>
            <w:r w:rsidR="00030EDF">
              <w:rPr>
                <w:lang w:bidi="nl-NL"/>
              </w:rPr>
              <w:t xml:space="preserve"> deze eigenschap</w:t>
            </w:r>
            <w:r w:rsidR="00EF60A0">
              <w:rPr>
                <w:lang w:bidi="nl-NL"/>
              </w:rPr>
              <w:t>.</w:t>
            </w:r>
            <w:r w:rsidR="00842F6C">
              <w:rPr>
                <w:lang w:bidi="nl-NL"/>
              </w:rPr>
              <w:t xml:space="preserve"> </w:t>
            </w:r>
            <w:r w:rsidR="00C90A85">
              <w:rPr>
                <w:lang w:bidi="nl-NL"/>
              </w:rPr>
              <w:t>Ik wil graag dingen bereiken en ben bereid daar veel voor te doen</w:t>
            </w:r>
            <w:r w:rsidR="00064148">
              <w:rPr>
                <w:lang w:bidi="nl-NL"/>
              </w:rPr>
              <w:t xml:space="preserve">. Ik kan dan ook erg </w:t>
            </w:r>
            <w:r w:rsidR="00064148" w:rsidRPr="00BC5F3E">
              <w:rPr>
                <w:b/>
                <w:bCs/>
                <w:lang w:bidi="nl-NL"/>
              </w:rPr>
              <w:t>inspirerend</w:t>
            </w:r>
            <w:r w:rsidR="00064148">
              <w:rPr>
                <w:lang w:bidi="nl-NL"/>
              </w:rPr>
              <w:t xml:space="preserve"> over komen naar andere mensen. Wanneer iemand </w:t>
            </w:r>
            <w:r w:rsidR="00583C3F">
              <w:rPr>
                <w:lang w:bidi="nl-NL"/>
              </w:rPr>
              <w:t>een minder goede dag heeft</w:t>
            </w:r>
            <w:r w:rsidR="008864E9">
              <w:rPr>
                <w:lang w:bidi="nl-NL"/>
              </w:rPr>
              <w:t>,</w:t>
            </w:r>
            <w:r w:rsidR="004B7BD7">
              <w:rPr>
                <w:lang w:bidi="nl-NL"/>
              </w:rPr>
              <w:t xml:space="preserve"> </w:t>
            </w:r>
            <w:r w:rsidR="00E01E36">
              <w:rPr>
                <w:lang w:bidi="nl-NL"/>
              </w:rPr>
              <w:t xml:space="preserve">inspireer ik die persoon met mijn optimisme en </w:t>
            </w:r>
            <w:r w:rsidR="00BB56FB">
              <w:rPr>
                <w:lang w:bidi="nl-NL"/>
              </w:rPr>
              <w:t>genuanceerde blik.</w:t>
            </w:r>
            <w:r w:rsidR="001C7AB2">
              <w:rPr>
                <w:lang w:bidi="nl-NL"/>
              </w:rPr>
              <w:t xml:space="preserve"> </w:t>
            </w:r>
            <w:r w:rsidR="0070452C">
              <w:rPr>
                <w:lang w:bidi="nl-NL"/>
              </w:rPr>
              <w:t>Veel mensen weten dat ze altijd bij mij terecht kunnen</w:t>
            </w:r>
            <w:r w:rsidR="008A500E">
              <w:rPr>
                <w:lang w:bidi="nl-NL"/>
              </w:rPr>
              <w:t xml:space="preserve"> en vertrouwen mij dan ook.</w:t>
            </w:r>
            <w:r w:rsidR="006C297D">
              <w:rPr>
                <w:lang w:bidi="nl-NL"/>
              </w:rPr>
              <w:br/>
            </w:r>
            <w:r w:rsidR="00761A70">
              <w:rPr>
                <w:lang w:bidi="nl-NL"/>
              </w:rPr>
              <w:br/>
            </w:r>
            <w:r w:rsidR="00CB5893">
              <w:rPr>
                <w:lang w:bidi="nl-NL"/>
              </w:rPr>
              <w:t>Mijn drie belangrijkste vaardigheden zijn:</w:t>
            </w:r>
            <w:r w:rsidR="00B06B19">
              <w:rPr>
                <w:lang w:bidi="nl-NL"/>
              </w:rPr>
              <w:t xml:space="preserve"> taakgericht leiderschap,</w:t>
            </w:r>
            <w:r w:rsidR="0025442B">
              <w:rPr>
                <w:lang w:bidi="nl-NL"/>
              </w:rPr>
              <w:t xml:space="preserve"> </w:t>
            </w:r>
            <w:r w:rsidR="00F633F9">
              <w:rPr>
                <w:lang w:bidi="nl-NL"/>
              </w:rPr>
              <w:t xml:space="preserve">leervermogen </w:t>
            </w:r>
            <w:r w:rsidR="00DC3246">
              <w:rPr>
                <w:lang w:bidi="nl-NL"/>
              </w:rPr>
              <w:t xml:space="preserve">en </w:t>
            </w:r>
            <w:r w:rsidR="00F633F9">
              <w:rPr>
                <w:lang w:bidi="nl-NL"/>
              </w:rPr>
              <w:t>zelfsturing</w:t>
            </w:r>
            <w:r w:rsidR="00CB18EB">
              <w:rPr>
                <w:lang w:bidi="nl-NL"/>
              </w:rPr>
              <w:t>.</w:t>
            </w:r>
            <w:r w:rsidR="00C23C23">
              <w:rPr>
                <w:lang w:bidi="nl-NL"/>
              </w:rPr>
              <w:t xml:space="preserve"> </w:t>
            </w:r>
            <w:r w:rsidR="008F0FEA">
              <w:rPr>
                <w:lang w:bidi="nl-NL"/>
              </w:rPr>
              <w:t xml:space="preserve">In een groepsverband neem ik altijd het </w:t>
            </w:r>
            <w:r w:rsidR="008F0FEA" w:rsidRPr="00767F95">
              <w:rPr>
                <w:b/>
                <w:bCs/>
                <w:lang w:bidi="nl-NL"/>
              </w:rPr>
              <w:t>leiderschap</w:t>
            </w:r>
            <w:r w:rsidR="008F0FEA">
              <w:rPr>
                <w:lang w:bidi="nl-NL"/>
              </w:rPr>
              <w:t xml:space="preserve"> op mij. </w:t>
            </w:r>
            <w:r w:rsidR="000A49FF">
              <w:rPr>
                <w:lang w:bidi="nl-NL"/>
              </w:rPr>
              <w:t xml:space="preserve">Mijn helicopterview helpt mij </w:t>
            </w:r>
            <w:r w:rsidR="009A4D9E">
              <w:rPr>
                <w:lang w:bidi="nl-NL"/>
              </w:rPr>
              <w:t xml:space="preserve">een overzicht </w:t>
            </w:r>
            <w:r w:rsidR="00651670">
              <w:rPr>
                <w:lang w:bidi="nl-NL"/>
              </w:rPr>
              <w:t xml:space="preserve">te krijgen. Hiermee kan ik op een resultaatgerichte en </w:t>
            </w:r>
            <w:r w:rsidR="0041701F">
              <w:rPr>
                <w:lang w:bidi="nl-NL"/>
              </w:rPr>
              <w:t>doelgerichte wijze sturing geven aan een team.</w:t>
            </w:r>
            <w:r w:rsidR="00596DC5">
              <w:rPr>
                <w:lang w:bidi="nl-NL"/>
              </w:rPr>
              <w:t xml:space="preserve"> </w:t>
            </w:r>
            <w:r w:rsidR="00C46618">
              <w:rPr>
                <w:lang w:bidi="nl-NL"/>
              </w:rPr>
              <w:t xml:space="preserve">Mijn </w:t>
            </w:r>
            <w:r w:rsidR="00C46618" w:rsidRPr="00E010EA">
              <w:rPr>
                <w:b/>
                <w:bCs/>
                <w:lang w:bidi="nl-NL"/>
              </w:rPr>
              <w:t>leervermogen</w:t>
            </w:r>
            <w:r w:rsidR="00C46618">
              <w:rPr>
                <w:lang w:bidi="nl-NL"/>
              </w:rPr>
              <w:t xml:space="preserve"> ondersteun</w:t>
            </w:r>
            <w:r w:rsidR="00583C3F">
              <w:rPr>
                <w:lang w:bidi="nl-NL"/>
              </w:rPr>
              <w:t>t</w:t>
            </w:r>
            <w:r w:rsidR="00C46618">
              <w:rPr>
                <w:lang w:bidi="nl-NL"/>
              </w:rPr>
              <w:t xml:space="preserve"> mij hierin doordat ik heel snel </w:t>
            </w:r>
            <w:r w:rsidR="0022012F">
              <w:rPr>
                <w:lang w:bidi="nl-NL"/>
              </w:rPr>
              <w:t>nieuwe dingen leer en deze direct toe weet te passen.</w:t>
            </w:r>
            <w:r w:rsidR="001B73DF">
              <w:rPr>
                <w:lang w:bidi="nl-NL"/>
              </w:rPr>
              <w:t xml:space="preserve"> </w:t>
            </w:r>
            <w:r w:rsidR="00ED23C9">
              <w:rPr>
                <w:lang w:bidi="nl-NL"/>
              </w:rPr>
              <w:t xml:space="preserve">Ik kijk </w:t>
            </w:r>
            <w:r w:rsidR="00AB52C3">
              <w:rPr>
                <w:lang w:bidi="nl-NL"/>
              </w:rPr>
              <w:t>s</w:t>
            </w:r>
            <w:r w:rsidR="00960CDF">
              <w:rPr>
                <w:lang w:bidi="nl-NL"/>
              </w:rPr>
              <w:t xml:space="preserve">tappen vooruit om </w:t>
            </w:r>
            <w:r w:rsidR="001F3880">
              <w:rPr>
                <w:lang w:bidi="nl-NL"/>
              </w:rPr>
              <w:t>inzichten te creëren</w:t>
            </w:r>
            <w:r w:rsidR="0010658A">
              <w:rPr>
                <w:lang w:bidi="nl-NL"/>
              </w:rPr>
              <w:t xml:space="preserve">. Deze helpen mij </w:t>
            </w:r>
            <w:r w:rsidR="000D7F57">
              <w:rPr>
                <w:lang w:bidi="nl-NL"/>
              </w:rPr>
              <w:t xml:space="preserve">bij de taakverdeling </w:t>
            </w:r>
            <w:r w:rsidR="005C5049">
              <w:rPr>
                <w:lang w:bidi="nl-NL"/>
              </w:rPr>
              <w:t>en planning</w:t>
            </w:r>
            <w:r w:rsidR="00860A21">
              <w:rPr>
                <w:lang w:bidi="nl-NL"/>
              </w:rPr>
              <w:t xml:space="preserve">. </w:t>
            </w:r>
            <w:r w:rsidR="00556450">
              <w:rPr>
                <w:lang w:bidi="nl-NL"/>
              </w:rPr>
              <w:t xml:space="preserve">Ik ben zeer leergierig en sta dan ook altijd open voor nieuwe uitdagingen. </w:t>
            </w:r>
            <w:r w:rsidR="00667B4A">
              <w:rPr>
                <w:lang w:bidi="nl-NL"/>
              </w:rPr>
              <w:t>Nieuwe talenten ontwikke</w:t>
            </w:r>
            <w:r w:rsidR="00583C3F">
              <w:rPr>
                <w:lang w:bidi="nl-NL"/>
              </w:rPr>
              <w:t>l</w:t>
            </w:r>
            <w:r w:rsidR="00667B4A">
              <w:rPr>
                <w:lang w:bidi="nl-NL"/>
              </w:rPr>
              <w:t xml:space="preserve">en en investeren in mijzelf </w:t>
            </w:r>
            <w:r w:rsidR="00307344">
              <w:rPr>
                <w:lang w:bidi="nl-NL"/>
              </w:rPr>
              <w:t xml:space="preserve">vind ik heel belangrijk. In mijn </w:t>
            </w:r>
            <w:r w:rsidR="00307344" w:rsidRPr="00307344">
              <w:rPr>
                <w:b/>
                <w:bCs/>
                <w:lang w:bidi="nl-NL"/>
              </w:rPr>
              <w:t>zelfsturing</w:t>
            </w:r>
            <w:r w:rsidR="00307344">
              <w:rPr>
                <w:lang w:bidi="nl-NL"/>
              </w:rPr>
              <w:t xml:space="preserve"> </w:t>
            </w:r>
            <w:r w:rsidR="00205DA9">
              <w:rPr>
                <w:lang w:bidi="nl-NL"/>
              </w:rPr>
              <w:t>kies ik een eigen koers die ik weet te realiseren</w:t>
            </w:r>
            <w:r w:rsidR="00034B4B">
              <w:rPr>
                <w:lang w:bidi="nl-NL"/>
              </w:rPr>
              <w:t>,</w:t>
            </w:r>
            <w:r w:rsidR="00205DA9">
              <w:rPr>
                <w:lang w:bidi="nl-NL"/>
              </w:rPr>
              <w:t xml:space="preserve"> rekening</w:t>
            </w:r>
            <w:r w:rsidR="00554E46">
              <w:rPr>
                <w:lang w:bidi="nl-NL"/>
              </w:rPr>
              <w:t xml:space="preserve"> </w:t>
            </w:r>
            <w:r w:rsidR="00205DA9">
              <w:rPr>
                <w:lang w:bidi="nl-NL"/>
              </w:rPr>
              <w:t xml:space="preserve">houdend </w:t>
            </w:r>
            <w:r w:rsidR="00554E46">
              <w:rPr>
                <w:lang w:bidi="nl-NL"/>
              </w:rPr>
              <w:t>met mijn sterke en zwakke kanten, interesses, waarden en ambities.</w:t>
            </w:r>
          </w:p>
          <w:p w14:paraId="618E4870" w14:textId="3A499204" w:rsidR="00986F0B" w:rsidRPr="000B4502" w:rsidRDefault="0099344C" w:rsidP="00ED1055">
            <w:pPr>
              <w:ind w:left="720"/>
              <w:rPr>
                <w:lang w:bidi="nl-NL"/>
              </w:rPr>
            </w:pPr>
            <w:r>
              <w:rPr>
                <w:lang w:bidi="nl-NL"/>
              </w:rPr>
              <w:t xml:space="preserve">Voor de vaardigheid </w:t>
            </w:r>
            <w:r w:rsidR="00CB0EAB">
              <w:rPr>
                <w:lang w:bidi="nl-NL"/>
              </w:rPr>
              <w:t>leiderschap</w:t>
            </w:r>
            <w:r w:rsidR="007F2F99">
              <w:rPr>
                <w:lang w:bidi="nl-NL"/>
              </w:rPr>
              <w:t xml:space="preserve"> werk ik een </w:t>
            </w:r>
            <w:r w:rsidR="00B97475" w:rsidRPr="002D39CF">
              <w:rPr>
                <w:b/>
                <w:bCs/>
                <w:lang w:bidi="nl-NL"/>
              </w:rPr>
              <w:t>STARR</w:t>
            </w:r>
            <w:r w:rsidR="00B97475">
              <w:rPr>
                <w:lang w:bidi="nl-NL"/>
              </w:rPr>
              <w:t xml:space="preserve"> uit</w:t>
            </w:r>
            <w:r w:rsidR="00986D63">
              <w:rPr>
                <w:lang w:bidi="nl-NL"/>
              </w:rPr>
              <w:t>.</w:t>
            </w:r>
            <w:r w:rsidR="00986D63">
              <w:rPr>
                <w:lang w:bidi="nl-NL"/>
              </w:rPr>
              <w:br/>
            </w:r>
            <w:r w:rsidR="00A4561D">
              <w:rPr>
                <w:lang w:bidi="nl-NL"/>
              </w:rPr>
              <w:t xml:space="preserve">In mijn eerste </w:t>
            </w:r>
            <w:r w:rsidR="000977B8">
              <w:rPr>
                <w:lang w:bidi="nl-NL"/>
              </w:rPr>
              <w:t xml:space="preserve">blok zat ik </w:t>
            </w:r>
            <w:r w:rsidR="00E43237">
              <w:rPr>
                <w:lang w:bidi="nl-NL"/>
              </w:rPr>
              <w:t xml:space="preserve">in </w:t>
            </w:r>
            <w:r w:rsidR="000977B8">
              <w:rPr>
                <w:lang w:bidi="nl-NL"/>
              </w:rPr>
              <w:t xml:space="preserve">een projectgroepje met drie andere studenten. </w:t>
            </w:r>
            <w:r w:rsidR="00332E66">
              <w:rPr>
                <w:lang w:bidi="nl-NL"/>
              </w:rPr>
              <w:t>Midden</w:t>
            </w:r>
            <w:r w:rsidR="00CF5282">
              <w:rPr>
                <w:lang w:bidi="nl-NL"/>
              </w:rPr>
              <w:t xml:space="preserve">in het verloop van dit project verliet een van de studenten </w:t>
            </w:r>
            <w:r w:rsidR="002E675E">
              <w:rPr>
                <w:lang w:bidi="nl-NL"/>
              </w:rPr>
              <w:t>ons</w:t>
            </w:r>
            <w:r w:rsidR="000B64A4">
              <w:rPr>
                <w:lang w:bidi="nl-NL"/>
              </w:rPr>
              <w:t>.</w:t>
            </w:r>
            <w:r w:rsidR="007B6408">
              <w:rPr>
                <w:lang w:bidi="nl-NL"/>
              </w:rPr>
              <w:t xml:space="preserve"> Aangezien </w:t>
            </w:r>
            <w:r w:rsidR="002E675E">
              <w:rPr>
                <w:lang w:bidi="nl-NL"/>
              </w:rPr>
              <w:t>het groepje</w:t>
            </w:r>
            <w:r w:rsidR="007B6408">
              <w:rPr>
                <w:lang w:bidi="nl-NL"/>
              </w:rPr>
              <w:t xml:space="preserve"> al uit weinig</w:t>
            </w:r>
            <w:r w:rsidR="00426920">
              <w:rPr>
                <w:lang w:bidi="nl-NL"/>
              </w:rPr>
              <w:t xml:space="preserve"> leden</w:t>
            </w:r>
            <w:r w:rsidR="007B6408">
              <w:rPr>
                <w:lang w:bidi="nl-NL"/>
              </w:rPr>
              <w:t xml:space="preserve"> bestond, zorgde dit </w:t>
            </w:r>
            <w:r w:rsidR="00332C64">
              <w:rPr>
                <w:lang w:bidi="nl-NL"/>
              </w:rPr>
              <w:t>voor veel stress</w:t>
            </w:r>
            <w:r w:rsidR="002E675E">
              <w:rPr>
                <w:lang w:bidi="nl-NL"/>
              </w:rPr>
              <w:t xml:space="preserve"> en verwarring</w:t>
            </w:r>
            <w:r w:rsidR="00332C64">
              <w:rPr>
                <w:lang w:bidi="nl-NL"/>
              </w:rPr>
              <w:t xml:space="preserve"> (</w:t>
            </w:r>
            <w:r w:rsidR="00332C64" w:rsidRPr="00332C64">
              <w:rPr>
                <w:b/>
                <w:bCs/>
                <w:lang w:bidi="nl-NL"/>
              </w:rPr>
              <w:t>Situatie</w:t>
            </w:r>
            <w:r w:rsidR="00332C64">
              <w:rPr>
                <w:lang w:bidi="nl-NL"/>
              </w:rPr>
              <w:t>)</w:t>
            </w:r>
            <w:r w:rsidR="000C6044">
              <w:rPr>
                <w:lang w:bidi="nl-NL"/>
              </w:rPr>
              <w:t>.</w:t>
            </w:r>
            <w:r w:rsidR="00332C64">
              <w:rPr>
                <w:lang w:bidi="nl-NL"/>
              </w:rPr>
              <w:br/>
            </w:r>
            <w:r w:rsidR="00D56509">
              <w:rPr>
                <w:lang w:bidi="nl-NL"/>
              </w:rPr>
              <w:t xml:space="preserve">Het was mijn taak om als groepsleider dit kenbaar te maken bij de PL coach </w:t>
            </w:r>
            <w:r w:rsidR="00CD1CD8">
              <w:rPr>
                <w:lang w:bidi="nl-NL"/>
              </w:rPr>
              <w:t>en de groep aan te sturen in een vernieuwde situatie</w:t>
            </w:r>
            <w:r w:rsidR="000C6044">
              <w:rPr>
                <w:lang w:bidi="nl-NL"/>
              </w:rPr>
              <w:t xml:space="preserve"> (</w:t>
            </w:r>
            <w:r w:rsidR="000C6044" w:rsidRPr="000C6044">
              <w:rPr>
                <w:b/>
                <w:bCs/>
                <w:lang w:bidi="nl-NL"/>
              </w:rPr>
              <w:t>Taak</w:t>
            </w:r>
            <w:r w:rsidR="000C6044">
              <w:rPr>
                <w:lang w:bidi="nl-NL"/>
              </w:rPr>
              <w:t>).</w:t>
            </w:r>
            <w:r w:rsidR="002E253E">
              <w:rPr>
                <w:lang w:bidi="nl-NL"/>
              </w:rPr>
              <w:br/>
            </w:r>
            <w:r w:rsidR="008F30CC">
              <w:rPr>
                <w:lang w:bidi="nl-NL"/>
              </w:rPr>
              <w:t xml:space="preserve">Ik ben samen met mijn groepsgenoten een gesprek aangegaan met onze PL coach waarin </w:t>
            </w:r>
            <w:r w:rsidR="008C05D2">
              <w:rPr>
                <w:lang w:bidi="nl-NL"/>
              </w:rPr>
              <w:t xml:space="preserve">wij de situatie uitlegden. </w:t>
            </w:r>
            <w:r w:rsidR="006E5DC4">
              <w:rPr>
                <w:lang w:bidi="nl-NL"/>
              </w:rPr>
              <w:t>Het kwam er op neer dat we het met onze groepsleden moesten doen en er hard gewerkt moest gaan worden.</w:t>
            </w:r>
            <w:r w:rsidR="00D0652D">
              <w:rPr>
                <w:lang w:bidi="nl-NL"/>
              </w:rPr>
              <w:t xml:space="preserve"> </w:t>
            </w:r>
            <w:r w:rsidR="00EB2A8D">
              <w:rPr>
                <w:lang w:bidi="nl-NL"/>
              </w:rPr>
              <w:t xml:space="preserve">Als eerste heb ik het netjes afgerond met de studente die het groepje verliet en daarna ben ik de orde in het groepje gaan herstellen </w:t>
            </w:r>
            <w:r w:rsidR="001C7D73">
              <w:rPr>
                <w:lang w:bidi="nl-NL"/>
              </w:rPr>
              <w:t>(</w:t>
            </w:r>
            <w:r w:rsidR="001C7D73" w:rsidRPr="001C7D73">
              <w:rPr>
                <w:b/>
                <w:bCs/>
                <w:lang w:bidi="nl-NL"/>
              </w:rPr>
              <w:t>Actie</w:t>
            </w:r>
            <w:r w:rsidR="001C7D73">
              <w:rPr>
                <w:lang w:bidi="nl-NL"/>
              </w:rPr>
              <w:t>).</w:t>
            </w:r>
            <w:r w:rsidR="00515657">
              <w:rPr>
                <w:lang w:bidi="nl-NL"/>
              </w:rPr>
              <w:br/>
            </w:r>
            <w:r w:rsidR="000273EE">
              <w:rPr>
                <w:lang w:bidi="nl-NL"/>
              </w:rPr>
              <w:t>De groep heeft zich daardoor w</w:t>
            </w:r>
            <w:r w:rsidR="0046036C">
              <w:rPr>
                <w:lang w:bidi="nl-NL"/>
              </w:rPr>
              <w:t xml:space="preserve">eer weten te herpakken en we zijn hard aan de slag gegaan om ons eindresultaat er niet </w:t>
            </w:r>
            <w:r w:rsidR="00DC0BAB">
              <w:rPr>
                <w:lang w:bidi="nl-NL"/>
              </w:rPr>
              <w:t xml:space="preserve">onder te laten leiden. </w:t>
            </w:r>
            <w:r w:rsidR="00170F1A">
              <w:rPr>
                <w:lang w:bidi="nl-NL"/>
              </w:rPr>
              <w:t>Door mijn optimisme en motivatie kwam er weer energie in de groep</w:t>
            </w:r>
            <w:r w:rsidR="00AF3AE4">
              <w:rPr>
                <w:lang w:bidi="nl-NL"/>
              </w:rPr>
              <w:t xml:space="preserve"> </w:t>
            </w:r>
            <w:r w:rsidR="009A71FA">
              <w:rPr>
                <w:lang w:bidi="nl-NL"/>
              </w:rPr>
              <w:t>waardoor iedereen weer hard aan de slag ging</w:t>
            </w:r>
            <w:r w:rsidR="00AF3AE4">
              <w:rPr>
                <w:lang w:bidi="nl-NL"/>
              </w:rPr>
              <w:t>.</w:t>
            </w:r>
            <w:r w:rsidR="009A71FA">
              <w:rPr>
                <w:lang w:bidi="nl-NL"/>
              </w:rPr>
              <w:t xml:space="preserve"> Dit heeft tot een mooi resultaat geleid.</w:t>
            </w:r>
            <w:r w:rsidR="00AF3AE4">
              <w:rPr>
                <w:lang w:bidi="nl-NL"/>
              </w:rPr>
              <w:t xml:space="preserve"> Wij hebben uiteindelijk een 8 voor ons project mogen ontvangen</w:t>
            </w:r>
            <w:r w:rsidR="00986F0B">
              <w:rPr>
                <w:lang w:bidi="nl-NL"/>
              </w:rPr>
              <w:t xml:space="preserve"> (</w:t>
            </w:r>
            <w:r w:rsidR="00986F0B" w:rsidRPr="00986F0B">
              <w:rPr>
                <w:b/>
                <w:bCs/>
                <w:lang w:bidi="nl-NL"/>
              </w:rPr>
              <w:t>Resultaat</w:t>
            </w:r>
            <w:r w:rsidR="00986F0B">
              <w:rPr>
                <w:lang w:bidi="nl-NL"/>
              </w:rPr>
              <w:t>).</w:t>
            </w:r>
            <w:r w:rsidR="00986F0B">
              <w:rPr>
                <w:lang w:bidi="nl-NL"/>
              </w:rPr>
              <w:br/>
            </w:r>
            <w:r w:rsidR="00A250AC">
              <w:rPr>
                <w:lang w:bidi="nl-NL"/>
              </w:rPr>
              <w:t xml:space="preserve">In eerste instantie </w:t>
            </w:r>
            <w:r w:rsidR="00DB6319">
              <w:rPr>
                <w:lang w:bidi="nl-NL"/>
              </w:rPr>
              <w:t xml:space="preserve">vond ik het moeilijk om </w:t>
            </w:r>
            <w:r w:rsidR="00124B10">
              <w:rPr>
                <w:lang w:bidi="nl-NL"/>
              </w:rPr>
              <w:t>een nieuwe taakverdeling te maken door de verander</w:t>
            </w:r>
            <w:r w:rsidR="00DF568F">
              <w:rPr>
                <w:lang w:bidi="nl-NL"/>
              </w:rPr>
              <w:t>d</w:t>
            </w:r>
            <w:r w:rsidR="00124B10">
              <w:rPr>
                <w:lang w:bidi="nl-NL"/>
              </w:rPr>
              <w:t>e dynamiek</w:t>
            </w:r>
            <w:r w:rsidR="0053157A">
              <w:rPr>
                <w:lang w:bidi="nl-NL"/>
              </w:rPr>
              <w:t>. Maar door mijn leidershap heb ik op alle fronten de zaken netjes afgehandeld en besproken</w:t>
            </w:r>
            <w:r w:rsidR="00463938">
              <w:rPr>
                <w:lang w:bidi="nl-NL"/>
              </w:rPr>
              <w:t xml:space="preserve">. Ik </w:t>
            </w:r>
            <w:r w:rsidR="0053157A">
              <w:rPr>
                <w:lang w:bidi="nl-NL"/>
              </w:rPr>
              <w:t>ben met een pos</w:t>
            </w:r>
            <w:r w:rsidR="00B2377C">
              <w:rPr>
                <w:lang w:bidi="nl-NL"/>
              </w:rPr>
              <w:t>itieve gedachtegang mijn groepsgenoten gaan aansturen en motiveren</w:t>
            </w:r>
            <w:r w:rsidR="008A4B5A">
              <w:rPr>
                <w:lang w:bidi="nl-NL"/>
              </w:rPr>
              <w:t xml:space="preserve"> en ik ben blij met het resultaat</w:t>
            </w:r>
            <w:r w:rsidR="00463938">
              <w:rPr>
                <w:lang w:bidi="nl-NL"/>
              </w:rPr>
              <w:t xml:space="preserve"> </w:t>
            </w:r>
            <w:r w:rsidR="00B2377C">
              <w:rPr>
                <w:lang w:bidi="nl-NL"/>
              </w:rPr>
              <w:t>(</w:t>
            </w:r>
            <w:r w:rsidR="00B2377C" w:rsidRPr="00B2377C">
              <w:rPr>
                <w:b/>
                <w:bCs/>
                <w:lang w:bidi="nl-NL"/>
              </w:rPr>
              <w:t>Reflectie</w:t>
            </w:r>
            <w:r w:rsidR="00B2377C">
              <w:rPr>
                <w:lang w:bidi="nl-NL"/>
              </w:rPr>
              <w:t>)</w:t>
            </w:r>
            <w:r w:rsidR="00463938">
              <w:rPr>
                <w:lang w:bidi="nl-NL"/>
              </w:rPr>
              <w:t>.</w:t>
            </w:r>
          </w:p>
        </w:tc>
      </w:tr>
      <w:tr w:rsidR="00A1111B" w14:paraId="194D2239" w14:textId="77777777" w:rsidTr="00D86614">
        <w:trPr>
          <w:trHeight w:val="630"/>
        </w:trPr>
        <w:tc>
          <w:tcPr>
            <w:tcW w:w="11677" w:type="dxa"/>
            <w:gridSpan w:val="3"/>
            <w:vAlign w:val="bottom"/>
          </w:tcPr>
          <w:p w14:paraId="3908951C" w14:textId="69C343E8" w:rsidR="00A1111B" w:rsidRDefault="00A1111B" w:rsidP="00962CE6">
            <w:pPr>
              <w:ind w:left="720" w:right="1020"/>
              <w:jc w:val="right"/>
            </w:pPr>
          </w:p>
        </w:tc>
      </w:tr>
    </w:tbl>
    <w:p w14:paraId="3F26B063" w14:textId="14093B08" w:rsidR="00C14F3B" w:rsidRDefault="00C14F3B"/>
    <w:p w14:paraId="55861610" w14:textId="11161E94" w:rsidR="00392FA9" w:rsidRDefault="00392FA9" w:rsidP="008A6A5C">
      <w:pPr>
        <w:spacing w:line="259" w:lineRule="auto"/>
      </w:pPr>
    </w:p>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altName w:val="Franklin Gothic Heavy"/>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4A2"/>
    <w:rsid w:val="00010692"/>
    <w:rsid w:val="00021C04"/>
    <w:rsid w:val="00023E38"/>
    <w:rsid w:val="000273EE"/>
    <w:rsid w:val="00030EDF"/>
    <w:rsid w:val="00034B4B"/>
    <w:rsid w:val="00036398"/>
    <w:rsid w:val="00064148"/>
    <w:rsid w:val="00066F7F"/>
    <w:rsid w:val="000936B4"/>
    <w:rsid w:val="000977B8"/>
    <w:rsid w:val="000A49FF"/>
    <w:rsid w:val="000B4502"/>
    <w:rsid w:val="000B64A4"/>
    <w:rsid w:val="000C07E2"/>
    <w:rsid w:val="000C6044"/>
    <w:rsid w:val="000D09B1"/>
    <w:rsid w:val="000D6459"/>
    <w:rsid w:val="000D7F57"/>
    <w:rsid w:val="000E4D8D"/>
    <w:rsid w:val="000F7068"/>
    <w:rsid w:val="00104080"/>
    <w:rsid w:val="00105838"/>
    <w:rsid w:val="00106307"/>
    <w:rsid w:val="0010658A"/>
    <w:rsid w:val="00124B10"/>
    <w:rsid w:val="00132A42"/>
    <w:rsid w:val="00142563"/>
    <w:rsid w:val="00154AB8"/>
    <w:rsid w:val="00161037"/>
    <w:rsid w:val="0016163C"/>
    <w:rsid w:val="00164075"/>
    <w:rsid w:val="00170B28"/>
    <w:rsid w:val="00170F1A"/>
    <w:rsid w:val="00180F2E"/>
    <w:rsid w:val="001B73DF"/>
    <w:rsid w:val="001C4769"/>
    <w:rsid w:val="001C7AB2"/>
    <w:rsid w:val="001C7D73"/>
    <w:rsid w:val="001D2414"/>
    <w:rsid w:val="001E54D6"/>
    <w:rsid w:val="001F18B7"/>
    <w:rsid w:val="001F1B35"/>
    <w:rsid w:val="001F3880"/>
    <w:rsid w:val="00205DA9"/>
    <w:rsid w:val="00206E58"/>
    <w:rsid w:val="002109E3"/>
    <w:rsid w:val="002136AF"/>
    <w:rsid w:val="002148CA"/>
    <w:rsid w:val="0022012F"/>
    <w:rsid w:val="00220507"/>
    <w:rsid w:val="00224A76"/>
    <w:rsid w:val="002445B8"/>
    <w:rsid w:val="002477E3"/>
    <w:rsid w:val="002529B9"/>
    <w:rsid w:val="0025442B"/>
    <w:rsid w:val="00256D45"/>
    <w:rsid w:val="00286807"/>
    <w:rsid w:val="0028743D"/>
    <w:rsid w:val="002913F1"/>
    <w:rsid w:val="00293774"/>
    <w:rsid w:val="002A51AC"/>
    <w:rsid w:val="002D39CF"/>
    <w:rsid w:val="002E0450"/>
    <w:rsid w:val="002E24B8"/>
    <w:rsid w:val="002E253E"/>
    <w:rsid w:val="002E2C30"/>
    <w:rsid w:val="002E675E"/>
    <w:rsid w:val="002E7A8E"/>
    <w:rsid w:val="002F2EA4"/>
    <w:rsid w:val="002F5DB8"/>
    <w:rsid w:val="003024FF"/>
    <w:rsid w:val="00302F1E"/>
    <w:rsid w:val="00307344"/>
    <w:rsid w:val="00312908"/>
    <w:rsid w:val="00332C64"/>
    <w:rsid w:val="00332E66"/>
    <w:rsid w:val="00337C39"/>
    <w:rsid w:val="00342789"/>
    <w:rsid w:val="00344BE6"/>
    <w:rsid w:val="0034654B"/>
    <w:rsid w:val="00365FA5"/>
    <w:rsid w:val="003720FD"/>
    <w:rsid w:val="00374D7D"/>
    <w:rsid w:val="00381604"/>
    <w:rsid w:val="00384A57"/>
    <w:rsid w:val="00391468"/>
    <w:rsid w:val="00392FA9"/>
    <w:rsid w:val="00394150"/>
    <w:rsid w:val="00396E88"/>
    <w:rsid w:val="003B6CAC"/>
    <w:rsid w:val="003C4314"/>
    <w:rsid w:val="003E1FD6"/>
    <w:rsid w:val="003F7407"/>
    <w:rsid w:val="00406A4C"/>
    <w:rsid w:val="00410A32"/>
    <w:rsid w:val="00410FB6"/>
    <w:rsid w:val="00413054"/>
    <w:rsid w:val="0041701F"/>
    <w:rsid w:val="0041755C"/>
    <w:rsid w:val="00426450"/>
    <w:rsid w:val="00426920"/>
    <w:rsid w:val="00452A58"/>
    <w:rsid w:val="0046036C"/>
    <w:rsid w:val="00463938"/>
    <w:rsid w:val="004763E5"/>
    <w:rsid w:val="004B13C2"/>
    <w:rsid w:val="004B7BD7"/>
    <w:rsid w:val="004C7C4D"/>
    <w:rsid w:val="004E4D0C"/>
    <w:rsid w:val="00501998"/>
    <w:rsid w:val="0050208C"/>
    <w:rsid w:val="00507E80"/>
    <w:rsid w:val="00515218"/>
    <w:rsid w:val="00515657"/>
    <w:rsid w:val="005207BA"/>
    <w:rsid w:val="00526F89"/>
    <w:rsid w:val="0053157A"/>
    <w:rsid w:val="00554E46"/>
    <w:rsid w:val="00556450"/>
    <w:rsid w:val="005665C0"/>
    <w:rsid w:val="00581AC3"/>
    <w:rsid w:val="00583C3F"/>
    <w:rsid w:val="00596DC5"/>
    <w:rsid w:val="005A0ADE"/>
    <w:rsid w:val="005A14F9"/>
    <w:rsid w:val="005C5049"/>
    <w:rsid w:val="005D4E66"/>
    <w:rsid w:val="005E5C36"/>
    <w:rsid w:val="005F370A"/>
    <w:rsid w:val="00612704"/>
    <w:rsid w:val="006330C7"/>
    <w:rsid w:val="00651670"/>
    <w:rsid w:val="00660452"/>
    <w:rsid w:val="006658CF"/>
    <w:rsid w:val="00667B4A"/>
    <w:rsid w:val="0067124F"/>
    <w:rsid w:val="00682070"/>
    <w:rsid w:val="006A2840"/>
    <w:rsid w:val="006A596E"/>
    <w:rsid w:val="006A6F21"/>
    <w:rsid w:val="006C297D"/>
    <w:rsid w:val="006C54A2"/>
    <w:rsid w:val="006C7844"/>
    <w:rsid w:val="006D217C"/>
    <w:rsid w:val="006E1468"/>
    <w:rsid w:val="006E5DC4"/>
    <w:rsid w:val="0070452C"/>
    <w:rsid w:val="00714AA5"/>
    <w:rsid w:val="00730529"/>
    <w:rsid w:val="00745C53"/>
    <w:rsid w:val="00750831"/>
    <w:rsid w:val="00761A70"/>
    <w:rsid w:val="00767F95"/>
    <w:rsid w:val="007778FB"/>
    <w:rsid w:val="007849F3"/>
    <w:rsid w:val="00794AEC"/>
    <w:rsid w:val="007B399C"/>
    <w:rsid w:val="007B6408"/>
    <w:rsid w:val="007C3F89"/>
    <w:rsid w:val="007F0A99"/>
    <w:rsid w:val="007F2F99"/>
    <w:rsid w:val="0080406F"/>
    <w:rsid w:val="008145FA"/>
    <w:rsid w:val="00834D50"/>
    <w:rsid w:val="0083600B"/>
    <w:rsid w:val="008361BA"/>
    <w:rsid w:val="00842F6C"/>
    <w:rsid w:val="0085277B"/>
    <w:rsid w:val="00860A21"/>
    <w:rsid w:val="008705F5"/>
    <w:rsid w:val="008715B2"/>
    <w:rsid w:val="008864E9"/>
    <w:rsid w:val="0089504C"/>
    <w:rsid w:val="008A047D"/>
    <w:rsid w:val="008A4B5A"/>
    <w:rsid w:val="008A500E"/>
    <w:rsid w:val="008A6A5C"/>
    <w:rsid w:val="008C03D2"/>
    <w:rsid w:val="008C05D2"/>
    <w:rsid w:val="008C6FB0"/>
    <w:rsid w:val="008F0FEA"/>
    <w:rsid w:val="008F2E48"/>
    <w:rsid w:val="008F30CC"/>
    <w:rsid w:val="00931B56"/>
    <w:rsid w:val="00935A31"/>
    <w:rsid w:val="0094106F"/>
    <w:rsid w:val="00942B45"/>
    <w:rsid w:val="00960CDF"/>
    <w:rsid w:val="00962CE6"/>
    <w:rsid w:val="00967551"/>
    <w:rsid w:val="00984F6A"/>
    <w:rsid w:val="009867FE"/>
    <w:rsid w:val="00986D63"/>
    <w:rsid w:val="00986F0B"/>
    <w:rsid w:val="0099344C"/>
    <w:rsid w:val="009A25FD"/>
    <w:rsid w:val="009A4D9E"/>
    <w:rsid w:val="009A71FA"/>
    <w:rsid w:val="009B20CE"/>
    <w:rsid w:val="009D6A1E"/>
    <w:rsid w:val="009D6A62"/>
    <w:rsid w:val="009E7AEC"/>
    <w:rsid w:val="009F04EE"/>
    <w:rsid w:val="009F26CD"/>
    <w:rsid w:val="00A030D0"/>
    <w:rsid w:val="00A04ACF"/>
    <w:rsid w:val="00A1111B"/>
    <w:rsid w:val="00A23664"/>
    <w:rsid w:val="00A24C90"/>
    <w:rsid w:val="00A250AC"/>
    <w:rsid w:val="00A25F03"/>
    <w:rsid w:val="00A27F13"/>
    <w:rsid w:val="00A4561D"/>
    <w:rsid w:val="00A50EE4"/>
    <w:rsid w:val="00A5233C"/>
    <w:rsid w:val="00A67602"/>
    <w:rsid w:val="00A70740"/>
    <w:rsid w:val="00A722D1"/>
    <w:rsid w:val="00AA451F"/>
    <w:rsid w:val="00AA7D52"/>
    <w:rsid w:val="00AB52C3"/>
    <w:rsid w:val="00AC40F0"/>
    <w:rsid w:val="00AC63B7"/>
    <w:rsid w:val="00AF20F8"/>
    <w:rsid w:val="00AF3AE4"/>
    <w:rsid w:val="00B06B19"/>
    <w:rsid w:val="00B10EA5"/>
    <w:rsid w:val="00B2377C"/>
    <w:rsid w:val="00B238F7"/>
    <w:rsid w:val="00B34AC5"/>
    <w:rsid w:val="00B54955"/>
    <w:rsid w:val="00B81CE5"/>
    <w:rsid w:val="00B97475"/>
    <w:rsid w:val="00BB13BB"/>
    <w:rsid w:val="00BB56FB"/>
    <w:rsid w:val="00BC5F3E"/>
    <w:rsid w:val="00BD3430"/>
    <w:rsid w:val="00BE1BB4"/>
    <w:rsid w:val="00BE3688"/>
    <w:rsid w:val="00BE48C1"/>
    <w:rsid w:val="00C14F3B"/>
    <w:rsid w:val="00C171ED"/>
    <w:rsid w:val="00C23C23"/>
    <w:rsid w:val="00C31A9B"/>
    <w:rsid w:val="00C32BC2"/>
    <w:rsid w:val="00C42924"/>
    <w:rsid w:val="00C46618"/>
    <w:rsid w:val="00C534CE"/>
    <w:rsid w:val="00C8101E"/>
    <w:rsid w:val="00C90A85"/>
    <w:rsid w:val="00CA0E6B"/>
    <w:rsid w:val="00CB0EAB"/>
    <w:rsid w:val="00CB18EB"/>
    <w:rsid w:val="00CB3CC3"/>
    <w:rsid w:val="00CB5893"/>
    <w:rsid w:val="00CC6D31"/>
    <w:rsid w:val="00CD1CD8"/>
    <w:rsid w:val="00CF07D5"/>
    <w:rsid w:val="00CF5282"/>
    <w:rsid w:val="00D0652D"/>
    <w:rsid w:val="00D16679"/>
    <w:rsid w:val="00D343D2"/>
    <w:rsid w:val="00D34A35"/>
    <w:rsid w:val="00D366D8"/>
    <w:rsid w:val="00D43505"/>
    <w:rsid w:val="00D56509"/>
    <w:rsid w:val="00D76AB2"/>
    <w:rsid w:val="00D76B0A"/>
    <w:rsid w:val="00D81AC3"/>
    <w:rsid w:val="00D86614"/>
    <w:rsid w:val="00D92A3E"/>
    <w:rsid w:val="00DB4F76"/>
    <w:rsid w:val="00DB5DD0"/>
    <w:rsid w:val="00DB6319"/>
    <w:rsid w:val="00DC0BAB"/>
    <w:rsid w:val="00DC3246"/>
    <w:rsid w:val="00DD299B"/>
    <w:rsid w:val="00DD3296"/>
    <w:rsid w:val="00DD6ADF"/>
    <w:rsid w:val="00DE16FB"/>
    <w:rsid w:val="00DF568F"/>
    <w:rsid w:val="00E010EA"/>
    <w:rsid w:val="00E01E36"/>
    <w:rsid w:val="00E11902"/>
    <w:rsid w:val="00E43237"/>
    <w:rsid w:val="00E50E96"/>
    <w:rsid w:val="00E664B1"/>
    <w:rsid w:val="00E66985"/>
    <w:rsid w:val="00E735C0"/>
    <w:rsid w:val="00E80AEA"/>
    <w:rsid w:val="00E8547F"/>
    <w:rsid w:val="00EB064A"/>
    <w:rsid w:val="00EB2A8D"/>
    <w:rsid w:val="00EB4D6D"/>
    <w:rsid w:val="00ED1055"/>
    <w:rsid w:val="00ED23C9"/>
    <w:rsid w:val="00ED372A"/>
    <w:rsid w:val="00EE082E"/>
    <w:rsid w:val="00EF01B5"/>
    <w:rsid w:val="00EF60A0"/>
    <w:rsid w:val="00EF649F"/>
    <w:rsid w:val="00F0572D"/>
    <w:rsid w:val="00F05C72"/>
    <w:rsid w:val="00F342D0"/>
    <w:rsid w:val="00F43788"/>
    <w:rsid w:val="00F555CA"/>
    <w:rsid w:val="00F558D5"/>
    <w:rsid w:val="00F633F9"/>
    <w:rsid w:val="00F64476"/>
    <w:rsid w:val="00F73EA2"/>
    <w:rsid w:val="00F92FB9"/>
    <w:rsid w:val="00FA43DB"/>
    <w:rsid w:val="00FC0679"/>
    <w:rsid w:val="00FC2CEA"/>
    <w:rsid w:val="00FC54FA"/>
    <w:rsid w:val="00FD31E7"/>
    <w:rsid w:val="00FD794C"/>
    <w:rsid w:val="00FE0E1D"/>
    <w:rsid w:val="00FE6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6F016"/>
  <w15:chartTrackingRefBased/>
  <w15:docId w15:val="{C319EC33-1C00-40D6-88D5-217B99C76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86614"/>
    <w:pPr>
      <w:spacing w:line="240" w:lineRule="auto"/>
    </w:pPr>
    <w:rPr>
      <w:sz w:val="21"/>
    </w:rPr>
  </w:style>
  <w:style w:type="paragraph" w:styleId="Kop1">
    <w:name w:val="heading 1"/>
    <w:basedOn w:val="Standaard"/>
    <w:next w:val="Standaard"/>
    <w:link w:val="Kop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Kop2">
    <w:name w:val="heading 2"/>
    <w:basedOn w:val="Standaard"/>
    <w:next w:val="Standaard"/>
    <w:link w:val="Kop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Kop3">
    <w:name w:val="heading 3"/>
    <w:basedOn w:val="Standaard"/>
    <w:next w:val="Standaard"/>
    <w:link w:val="Kop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D86614"/>
    <w:pPr>
      <w:spacing w:after="0"/>
      <w:ind w:left="720"/>
      <w:contextualSpacing/>
    </w:pPr>
    <w:rPr>
      <w:rFonts w:asciiTheme="majorHAnsi" w:eastAsiaTheme="majorEastAsia" w:hAnsiTheme="majorHAnsi" w:cstheme="majorBidi"/>
      <w:spacing w:val="-10"/>
      <w:kern w:val="28"/>
      <w:sz w:val="74"/>
      <w:szCs w:val="56"/>
    </w:rPr>
  </w:style>
  <w:style w:type="character" w:customStyle="1" w:styleId="TitelChar">
    <w:name w:val="Titel Char"/>
    <w:basedOn w:val="Standaardalinea-lettertype"/>
    <w:link w:val="Titel"/>
    <w:uiPriority w:val="10"/>
    <w:rsid w:val="00D86614"/>
    <w:rPr>
      <w:rFonts w:asciiTheme="majorHAnsi" w:eastAsiaTheme="majorEastAsia" w:hAnsiTheme="majorHAnsi" w:cstheme="majorBidi"/>
      <w:spacing w:val="-10"/>
      <w:kern w:val="28"/>
      <w:sz w:val="74"/>
      <w:szCs w:val="56"/>
    </w:rPr>
  </w:style>
  <w:style w:type="paragraph" w:styleId="Ondertitel">
    <w:name w:val="Subtitle"/>
    <w:basedOn w:val="Standaard"/>
    <w:next w:val="Standaard"/>
    <w:link w:val="Ondertitel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OndertitelChar">
    <w:name w:val="Ondertitel Char"/>
    <w:basedOn w:val="Standaardalinea-lettertype"/>
    <w:link w:val="Ondertitel"/>
    <w:uiPriority w:val="11"/>
    <w:rsid w:val="000B4502"/>
    <w:rPr>
      <w:rFonts w:eastAsiaTheme="minorEastAsia"/>
      <w:color w:val="F2F2F2" w:themeColor="background1" w:themeShade="F2"/>
      <w:spacing w:val="15"/>
      <w:sz w:val="48"/>
    </w:rPr>
  </w:style>
  <w:style w:type="character" w:customStyle="1" w:styleId="Kop1Char">
    <w:name w:val="Kop 1 Char"/>
    <w:basedOn w:val="Standaardalinea-lettertype"/>
    <w:link w:val="Kop1"/>
    <w:uiPriority w:val="9"/>
    <w:rsid w:val="00104080"/>
    <w:rPr>
      <w:rFonts w:asciiTheme="majorHAnsi" w:eastAsiaTheme="majorEastAsia" w:hAnsiTheme="majorHAnsi" w:cstheme="majorBidi"/>
      <w:color w:val="000000" w:themeColor="text1"/>
      <w:sz w:val="44"/>
      <w:szCs w:val="32"/>
    </w:rPr>
  </w:style>
  <w:style w:type="character" w:customStyle="1" w:styleId="Kop2Char">
    <w:name w:val="Kop 2 Char"/>
    <w:basedOn w:val="Standaardalinea-lettertype"/>
    <w:link w:val="Kop2"/>
    <w:uiPriority w:val="9"/>
    <w:rsid w:val="00104080"/>
    <w:rPr>
      <w:rFonts w:asciiTheme="majorHAnsi" w:eastAsiaTheme="majorEastAsia" w:hAnsiTheme="majorHAnsi" w:cstheme="majorBidi"/>
      <w:color w:val="000000" w:themeColor="text1"/>
      <w:sz w:val="36"/>
      <w:szCs w:val="26"/>
    </w:rPr>
  </w:style>
  <w:style w:type="paragraph" w:styleId="Geenafstand">
    <w:name w:val="No Spacing"/>
    <w:uiPriority w:val="1"/>
    <w:qFormat/>
    <w:rsid w:val="00D86614"/>
    <w:pPr>
      <w:spacing w:after="0" w:line="240" w:lineRule="auto"/>
    </w:pPr>
    <w:rPr>
      <w:sz w:val="21"/>
    </w:rPr>
  </w:style>
  <w:style w:type="character" w:customStyle="1" w:styleId="Kop3Char">
    <w:name w:val="Kop 3 Char"/>
    <w:basedOn w:val="Standaardalinea-lettertype"/>
    <w:link w:val="Kop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mi3\AppData\Local\Packages\Microsoft.Office.Desktop_8wekyb3d8bbwe\LocalCache\Roaming\Microsoft\Templates\Rapport%20(thema%20Stedelij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BB3252F3C011F40A70E2DBEBFED6DCB" ma:contentTypeVersion="13" ma:contentTypeDescription="Een nieuw document maken." ma:contentTypeScope="" ma:versionID="1d5b62665479bfa161b4c36af70574f1">
  <xsd:schema xmlns:xsd="http://www.w3.org/2001/XMLSchema" xmlns:xs="http://www.w3.org/2001/XMLSchema" xmlns:p="http://schemas.microsoft.com/office/2006/metadata/properties" xmlns:ns3="5179e1ed-d3f6-438f-9ed5-7dead8a8b444" xmlns:ns4="7e7a5ae6-263b-4414-bbd2-c31893025997" targetNamespace="http://schemas.microsoft.com/office/2006/metadata/properties" ma:root="true" ma:fieldsID="f1cb8b7c3e42b110bbaab152b07cfd9d" ns3:_="" ns4:_="">
    <xsd:import namespace="5179e1ed-d3f6-438f-9ed5-7dead8a8b444"/>
    <xsd:import namespace="7e7a5ae6-263b-4414-bbd2-c3189302599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9e1ed-d3f6-438f-9ed5-7dead8a8b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7a5ae6-263b-4414-bbd2-c3189302599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4D601E1-F6E0-4EB8-8DF8-4359B83DAA7B}">
  <ds:schemaRefs>
    <ds:schemaRef ds:uri="http://schemas.microsoft.com/sharepoint/v3/contenttype/forms"/>
  </ds:schemaRefs>
</ds:datastoreItem>
</file>

<file path=customXml/itemProps2.xml><?xml version="1.0" encoding="utf-8"?>
<ds:datastoreItem xmlns:ds="http://schemas.openxmlformats.org/officeDocument/2006/customXml" ds:itemID="{9BC37551-AE67-4217-9D67-DAE34ACF917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9D7C33F-492C-4E24-8EDA-BA0E9F0887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9e1ed-d3f6-438f-9ed5-7dead8a8b444"/>
    <ds:schemaRef ds:uri="7e7a5ae6-263b-4414-bbd2-c31893025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(thema Stedelijk)</Template>
  <TotalTime>874</TotalTime>
  <Pages>3</Pages>
  <Words>732</Words>
  <Characters>4032</Characters>
  <Application>Microsoft Office Word</Application>
  <DocSecurity>0</DocSecurity>
  <Lines>33</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demi3</dc:creator>
  <cp:keywords/>
  <dc:description/>
  <cp:lastModifiedBy>demi33.smit@gmail.com</cp:lastModifiedBy>
  <cp:revision>226</cp:revision>
  <dcterms:created xsi:type="dcterms:W3CDTF">2020-06-13T01:08:00Z</dcterms:created>
  <dcterms:modified xsi:type="dcterms:W3CDTF">2020-06-24T11:57:00Z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0x010100CBB3252F3C011F40A70E2DBEBFED6DCB</vt:lpwstr>
  </property>
</Properties>
</file>