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9C9DA4" w14:textId="77777777" w:rsidR="00021C04" w:rsidRDefault="00714AA5">
      <w:r>
        <w:rPr>
          <w:noProof/>
          <w:lang w:bidi="nl-NL"/>
        </w:rPr>
        <w:drawing>
          <wp:anchor distT="0" distB="0" distL="114300" distR="114300" simplePos="0" relativeHeight="251658240" behindDoc="1" locked="0" layoutInCell="1" allowOverlap="1" wp14:anchorId="16959777" wp14:editId="03E07192">
            <wp:simplePos x="0" y="0"/>
            <wp:positionH relativeFrom="column">
              <wp:posOffset>0</wp:posOffset>
            </wp:positionH>
            <wp:positionV relativeFrom="page">
              <wp:posOffset>0</wp:posOffset>
            </wp:positionV>
            <wp:extent cx="7800975" cy="10791825"/>
            <wp:effectExtent l="0" t="0" r="9525" b="9525"/>
            <wp:wrapNone/>
            <wp:docPr id="1" name="Afbeelding 1" descr="gebo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792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-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11911"/>
      </w:tblGrid>
      <w:tr w:rsidR="00021C04" w14:paraId="6D81190F" w14:textId="77777777" w:rsidTr="00745C53">
        <w:trPr>
          <w:trHeight w:val="14130"/>
        </w:trPr>
        <w:tc>
          <w:tcPr>
            <w:tcW w:w="12229" w:type="dxa"/>
          </w:tcPr>
          <w:p w14:paraId="665888B3" w14:textId="77777777" w:rsidR="00021C04" w:rsidRDefault="00D76AB2" w:rsidP="00745C53">
            <w:pPr>
              <w:ind w:left="720"/>
              <w:jc w:val="right"/>
            </w:pPr>
            <w:r>
              <w:rPr>
                <w:noProof/>
                <w:lang w:bidi="nl-NL"/>
              </w:rPr>
              <mc:AlternateContent>
                <mc:Choice Requires="wpg">
                  <w:drawing>
                    <wp:inline distT="0" distB="0" distL="0" distR="0" wp14:anchorId="5471B080" wp14:editId="288CFCC3">
                      <wp:extent cx="6824820" cy="9410700"/>
                      <wp:effectExtent l="0" t="0" r="0" b="0"/>
                      <wp:docPr id="9" name="Groep 9" descr="Titel en tekst&#10;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24820" cy="9410700"/>
                                <a:chOff x="112429" y="2300564"/>
                                <a:chExt cx="6824820" cy="8676415"/>
                              </a:xfrm>
                            </wpg:grpSpPr>
                            <wps:wsp>
                              <wps:cNvPr id="7" name="Tekstvak 7"/>
                              <wps:cNvSpPr txBox="1"/>
                              <wps:spPr>
                                <a:xfrm>
                                  <a:off x="112429" y="9908274"/>
                                  <a:ext cx="3004185" cy="10687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8E83ED0" w14:textId="53E7C82A" w:rsidR="00D76AB2" w:rsidRPr="00745C53" w:rsidRDefault="00E007C6" w:rsidP="00D76AB2">
                                    <w:pPr>
                                      <w:pStyle w:val="Kop1"/>
                                      <w:ind w:left="720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lang w:bidi="nl-NL"/>
                                      </w:rPr>
                                      <w:t>Demi Smit</w:t>
                                    </w:r>
                                  </w:p>
                                  <w:p w14:paraId="20BE6C3C" w14:textId="27477F53" w:rsidR="00D76AB2" w:rsidRPr="00745C53" w:rsidRDefault="00E007C6" w:rsidP="00D76AB2">
                                    <w:pPr>
                                      <w:pStyle w:val="Kop2"/>
                                      <w:ind w:left="720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lang w:bidi="nl-NL"/>
                                      </w:rPr>
                                      <w:t>18 Juni 2020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Tekstvak 6"/>
                              <wps:cNvSpPr txBox="1"/>
                              <wps:spPr>
                                <a:xfrm>
                                  <a:off x="2287138" y="2300564"/>
                                  <a:ext cx="4650111" cy="4353636"/>
                                </a:xfrm>
                                <a:prstGeom prst="teardrop">
                                  <a:avLst/>
                                </a:prstGeom>
                                <a:solidFill>
                                  <a:schemeClr val="accent4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AC7F93C" w14:textId="63F1A013" w:rsidR="00D76AB2" w:rsidRPr="000B4502" w:rsidRDefault="00E007C6" w:rsidP="00104080">
                                    <w:pPr>
                                      <w:pStyle w:val="Titel"/>
                                      <w:ind w:left="0"/>
                                      <w:jc w:val="right"/>
                                    </w:pPr>
                                    <w:r>
                                      <w:rPr>
                                        <w:lang w:bidi="nl-NL"/>
                                      </w:rPr>
                                      <w:t>Reflecteren</w:t>
                                    </w:r>
                                  </w:p>
                                  <w:p w14:paraId="34B11843" w14:textId="77777777" w:rsidR="00104080" w:rsidRDefault="00104080" w:rsidP="00104080">
                                    <w:pPr>
                                      <w:pStyle w:val="Ondertitel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</w:p>
                                  <w:p w14:paraId="08FC954A" w14:textId="2CDC4590" w:rsidR="00D76AB2" w:rsidRPr="00745C53" w:rsidRDefault="00E007C6" w:rsidP="00104080">
                                    <w:pPr>
                                      <w:pStyle w:val="Ondertitel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</w:rPr>
                                      <w:t>Blok 4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471B080" id="Groep 9" o:spid="_x0000_s1026" alt="Titel en tekst&#10;" style="width:537.4pt;height:741pt;mso-position-horizontal-relative:char;mso-position-vertical-relative:line" coordorigin="1124,23005" coordsize="68248,86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kstvak 7" o:spid="_x0000_s1027" type="#_x0000_t202" style="position:absolute;left:1124;top:99082;width:30042;height:10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      <v:textbox>
                          <w:txbxContent>
                            <w:p w14:paraId="18E83ED0" w14:textId="53E7C82A" w:rsidR="00D76AB2" w:rsidRPr="00745C53" w:rsidRDefault="00E007C6" w:rsidP="00D76AB2">
                              <w:pPr>
                                <w:pStyle w:val="Kop1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bidi="nl-NL"/>
                                </w:rPr>
                                <w:t>Demi Smit</w:t>
                              </w:r>
                            </w:p>
                            <w:p w14:paraId="20BE6C3C" w14:textId="27477F53" w:rsidR="00D76AB2" w:rsidRPr="00745C53" w:rsidRDefault="00E007C6" w:rsidP="00D76AB2">
                              <w:pPr>
                                <w:pStyle w:val="Kop2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bidi="nl-NL"/>
                                </w:rPr>
                                <w:t>18 Juni 2020</w:t>
                              </w:r>
                            </w:p>
                          </w:txbxContent>
                        </v:textbox>
                      </v:shape>
                      <v:shape id="Tekstvak 6" o:spid="_x0000_s1028" style="position:absolute;left:22871;top:23005;width:46501;height:43537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" adj="-11796480,,5400" path="m,2176818c,974595,1040963,,2325056,l4650111,r,2176818c4650111,3379041,3609148,4353636,2325055,4353636,1040962,4353636,-1,3379041,-1,2176818r1,xe" fillcolor="#ffc000 [3207]" stroked="f" strokeweight=".5pt">
                        <v:stroke joinstyle="miter"/>
                        <v:formulas/>
                        <v:path arrowok="t" o:connecttype="custom" o:connectlocs="0,2176818;2325056,0;4650111,0;4650111,2176818;2325055,4353636;-1,2176818;0,2176818" o:connectangles="0,0,0,0,0,0,0" textboxrect="0,0,4650111,4353636"/>
                        <v:textbox>
                          <w:txbxContent>
                            <w:p w14:paraId="0AC7F93C" w14:textId="63F1A013" w:rsidR="00D76AB2" w:rsidRPr="000B4502" w:rsidRDefault="00E007C6" w:rsidP="00104080">
                              <w:pPr>
                                <w:pStyle w:val="Titel"/>
                                <w:ind w:left="0"/>
                                <w:jc w:val="right"/>
                              </w:pPr>
                              <w:r>
                                <w:rPr>
                                  <w:lang w:bidi="nl-NL"/>
                                </w:rPr>
                                <w:t>Reflecteren</w:t>
                              </w:r>
                            </w:p>
                            <w:p w14:paraId="34B11843" w14:textId="77777777" w:rsidR="00104080" w:rsidRDefault="00104080" w:rsidP="00104080">
                              <w:pPr>
                                <w:pStyle w:val="Ondertitel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08FC954A" w14:textId="2CDC4590" w:rsidR="00D76AB2" w:rsidRPr="00745C53" w:rsidRDefault="00E007C6" w:rsidP="00104080">
                              <w:pPr>
                                <w:pStyle w:val="Ondertitel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</w:rPr>
                                <w:t>Blok 4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A1111B" w14:paraId="239EFF35" w14:textId="77777777" w:rsidTr="00A1111B">
        <w:trPr>
          <w:trHeight w:val="900"/>
        </w:trPr>
        <w:tc>
          <w:tcPr>
            <w:tcW w:w="12229" w:type="dxa"/>
            <w:vAlign w:val="bottom"/>
          </w:tcPr>
          <w:p w14:paraId="0CAB5315" w14:textId="77777777" w:rsidR="00A1111B" w:rsidRDefault="00A1111B" w:rsidP="00A1111B">
            <w:pPr>
              <w:ind w:left="720"/>
              <w:jc w:val="right"/>
            </w:pPr>
          </w:p>
        </w:tc>
      </w:tr>
    </w:tbl>
    <w:p w14:paraId="25B15F09" w14:textId="77777777" w:rsidR="00745C53" w:rsidRDefault="00745C53"/>
    <w:p w14:paraId="20979A63" w14:textId="77777777" w:rsidR="000B4502" w:rsidRDefault="000B4502"/>
    <w:tbl>
      <w:tblPr>
        <w:tblW w:w="11679" w:type="dxa"/>
        <w:tblInd w:w="5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4286"/>
        <w:gridCol w:w="1748"/>
        <w:gridCol w:w="5817"/>
      </w:tblGrid>
      <w:tr w:rsidR="00515218" w14:paraId="2431BF33" w14:textId="77777777" w:rsidTr="00D86614">
        <w:trPr>
          <w:trHeight w:val="2970"/>
        </w:trPr>
        <w:tc>
          <w:tcPr>
            <w:tcW w:w="5189" w:type="dxa"/>
            <w:gridSpan w:val="2"/>
          </w:tcPr>
          <w:p w14:paraId="730A91B1" w14:textId="7C196D1D" w:rsidR="00515218" w:rsidRDefault="00515218" w:rsidP="000B4502">
            <w:r w:rsidRPr="000B4502">
              <w:rPr>
                <w:noProof/>
                <w:lang w:bidi="nl-NL"/>
              </w:rPr>
              <mc:AlternateContent>
                <mc:Choice Requires="wps">
                  <w:drawing>
                    <wp:inline distT="0" distB="0" distL="0" distR="0" wp14:anchorId="43C98BA6" wp14:editId="0D0F64BD">
                      <wp:extent cx="3674553" cy="1389380"/>
                      <wp:effectExtent l="0" t="0" r="0" b="1270"/>
                      <wp:docPr id="10" name="Tekstvak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74553" cy="13893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E7D150D" w14:textId="0480C35A" w:rsidR="00515218" w:rsidRPr="000B4502" w:rsidRDefault="00E007C6" w:rsidP="000B4502">
                                  <w:pPr>
                                    <w:pStyle w:val="Titel"/>
                                    <w:rPr>
                                      <w:color w:val="44546A" w:themeColor="text2"/>
                                    </w:rPr>
                                  </w:pPr>
                                  <w:r>
                                    <w:rPr>
                                      <w:color w:val="44546A" w:themeColor="text2"/>
                                      <w:lang w:bidi="nl-NL"/>
                                    </w:rPr>
                                    <w:t>Reflecteren</w:t>
                                  </w:r>
                                </w:p>
                                <w:p w14:paraId="0F9D65D9" w14:textId="3DC3DF31" w:rsidR="00515218" w:rsidRPr="000B4502" w:rsidRDefault="00E007C6" w:rsidP="000B4502">
                                  <w:pPr>
                                    <w:pStyle w:val="Ondertitel"/>
                                    <w:rPr>
                                      <w:color w:val="44546A" w:themeColor="text2"/>
                                    </w:rPr>
                                  </w:pPr>
                                  <w:r>
                                    <w:rPr>
                                      <w:color w:val="44546A" w:themeColor="text2"/>
                                      <w:lang w:bidi="nl-NL"/>
                                    </w:rPr>
                                    <w:t>Motivatiebrief en Eindgesprek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C98BA6" id="Tekstvak 10" o:spid="_x0000_s1029" type="#_x0000_t202" style="width:289.35pt;height:10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" filled="f" stroked="f" strokeweight=".5pt">
                      <v:textbox>
                        <w:txbxContent>
                          <w:p w14:paraId="2E7D150D" w14:textId="0480C35A" w:rsidR="00515218" w:rsidRPr="000B4502" w:rsidRDefault="00E007C6" w:rsidP="000B4502">
                            <w:pPr>
                              <w:pStyle w:val="Titel"/>
                              <w:rPr>
                                <w:color w:val="44546A" w:themeColor="text2"/>
                              </w:rPr>
                            </w:pPr>
                            <w:r>
                              <w:rPr>
                                <w:color w:val="44546A" w:themeColor="text2"/>
                                <w:lang w:bidi="nl-NL"/>
                              </w:rPr>
                              <w:t>Reflecteren</w:t>
                            </w:r>
                          </w:p>
                          <w:p w14:paraId="0F9D65D9" w14:textId="3DC3DF31" w:rsidR="00515218" w:rsidRPr="000B4502" w:rsidRDefault="00E007C6" w:rsidP="000B4502">
                            <w:pPr>
                              <w:pStyle w:val="Ondertitel"/>
                              <w:rPr>
                                <w:color w:val="44546A" w:themeColor="text2"/>
                              </w:rPr>
                            </w:pPr>
                            <w:r>
                              <w:rPr>
                                <w:color w:val="44546A" w:themeColor="text2"/>
                                <w:lang w:bidi="nl-NL"/>
                              </w:rPr>
                              <w:t>Motivatiebrief en Eindgesprek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488" w:type="dxa"/>
          </w:tcPr>
          <w:p w14:paraId="7784294F" w14:textId="77777777" w:rsidR="00515218" w:rsidRDefault="00515218" w:rsidP="00962CE6">
            <w:pPr>
              <w:ind w:right="915"/>
            </w:pPr>
            <w:r w:rsidRPr="000B4502">
              <w:rPr>
                <w:noProof/>
                <w:lang w:bidi="nl-NL"/>
              </w:rPr>
              <mc:AlternateContent>
                <mc:Choice Requires="wps">
                  <w:drawing>
                    <wp:inline distT="0" distB="0" distL="0" distR="0" wp14:anchorId="493D8943" wp14:editId="3C32BFAC">
                      <wp:extent cx="3008630" cy="708660"/>
                      <wp:effectExtent l="0" t="0" r="0" b="0"/>
                      <wp:docPr id="12" name="Tekstvak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08630" cy="7086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26E4834" w14:textId="4333A737" w:rsidR="00515218" w:rsidRPr="000B4502" w:rsidRDefault="00E007C6" w:rsidP="00A25F03">
                                  <w:pPr>
                                    <w:pStyle w:val="Geenafstand"/>
                                    <w:ind w:right="229"/>
                                    <w:rPr>
                                      <w:color w:val="44546A" w:themeColor="text2"/>
                                    </w:rPr>
                                  </w:pPr>
                                  <w:r>
                                    <w:rPr>
                                      <w:lang w:bidi="nl-NL"/>
                                    </w:rPr>
                                    <w:t>In Blok 4 is het tijd om terug te kijken op het afgelopen jaar; hoe is dit verlopen, wat ging goed en wat kan beter en hoe ga je dat aanpakken.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93D8943" id="Tekstvak 12" o:spid="_x0000_s1030" type="#_x0000_t202" style="width:236.9pt;height:5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" filled="f" stroked="f" strokeweight=".5pt">
                      <v:textbox>
                        <w:txbxContent>
                          <w:p w14:paraId="026E4834" w14:textId="4333A737" w:rsidR="00515218" w:rsidRPr="000B4502" w:rsidRDefault="00E007C6" w:rsidP="00A25F03">
                            <w:pPr>
                              <w:pStyle w:val="Geenafstand"/>
                              <w:ind w:right="229"/>
                              <w:rPr>
                                <w:color w:val="44546A" w:themeColor="text2"/>
                              </w:rPr>
                            </w:pPr>
                            <w:r>
                              <w:rPr>
                                <w:lang w:bidi="nl-NL"/>
                              </w:rPr>
                              <w:t>In Blok 4 is het tijd om terug te kijken op het afgelopen jaar; hoe is dit verlopen, wat ging goed en wat kan beter en hoe ga je dat aanpakken.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0B4502" w14:paraId="18BB91ED" w14:textId="77777777" w:rsidTr="00D86614">
        <w:trPr>
          <w:trHeight w:val="8604"/>
        </w:trPr>
        <w:tc>
          <w:tcPr>
            <w:tcW w:w="3489" w:type="dxa"/>
          </w:tcPr>
          <w:p w14:paraId="2380D8FA" w14:textId="11516319" w:rsidR="000B4502" w:rsidRDefault="00E007C6">
            <w:r w:rsidRPr="000B4502">
              <w:rPr>
                <w:noProof/>
                <w:lang w:bidi="nl-NL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0523AA5" wp14:editId="429A4F0D">
                      <wp:simplePos x="0" y="0"/>
                      <wp:positionH relativeFrom="column">
                        <wp:posOffset>585470</wp:posOffset>
                      </wp:positionH>
                      <wp:positionV relativeFrom="paragraph">
                        <wp:posOffset>810260</wp:posOffset>
                      </wp:positionV>
                      <wp:extent cx="1673860" cy="320040"/>
                      <wp:effectExtent l="0" t="0" r="2540" b="3810"/>
                      <wp:wrapNone/>
                      <wp:docPr id="14" name="Tekstvak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3860" cy="3200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DAE578B" w14:textId="5B3357C8" w:rsidR="000B4502" w:rsidRDefault="00E007C6" w:rsidP="000B4502">
                                  <w:pPr>
                                    <w:pStyle w:val="Kop3"/>
                                  </w:pPr>
                                  <w:r>
                                    <w:rPr>
                                      <w:lang w:bidi="nl-NL"/>
                                    </w:rPr>
                                    <w:t>Eindgesprek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523AA5" id="Tekstvak 14" o:spid="_x0000_s1031" type="#_x0000_t202" style="position:absolute;margin-left:46.1pt;margin-top:63.8pt;width:131.8pt;height:25.2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" fillcolor="white [3201]" stroked="f" strokeweight=".5pt">
                      <v:textbox>
                        <w:txbxContent>
                          <w:p w14:paraId="3DAE578B" w14:textId="5B3357C8" w:rsidR="000B4502" w:rsidRDefault="00E007C6" w:rsidP="000B4502">
                            <w:pPr>
                              <w:pStyle w:val="Kop3"/>
                            </w:pPr>
                            <w:r>
                              <w:rPr>
                                <w:lang w:bidi="nl-NL"/>
                              </w:rPr>
                              <w:t>Eindgesprek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B4502">
              <w:rPr>
                <w:noProof/>
                <w:lang w:bidi="nl-NL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E0C5F35" wp14:editId="35167F65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596900</wp:posOffset>
                      </wp:positionV>
                      <wp:extent cx="614045" cy="676275"/>
                      <wp:effectExtent l="0" t="0" r="0" b="9525"/>
                      <wp:wrapNone/>
                      <wp:docPr id="15" name="Tekstvak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045" cy="676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2B1E50F" w14:textId="77777777" w:rsidR="000B4502" w:rsidRDefault="000B4502" w:rsidP="000B4502">
                                  <w:pPr>
                                    <w:pStyle w:val="Kop1"/>
                                  </w:pPr>
                                  <w:r>
                                    <w:rPr>
                                      <w:lang w:bidi="nl-NL"/>
                                    </w:rPr>
                                    <w:t>02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E0C5F35" id="Tekstvak 15" o:spid="_x0000_s1032" type="#_x0000_t202" style="position:absolute;margin-left:-.1pt;margin-top:47pt;width:48.35pt;height:53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" fillcolor="white [3201]" stroked="f" strokeweight=".5pt">
                      <v:textbox>
                        <w:txbxContent>
                          <w:p w14:paraId="42B1E50F" w14:textId="77777777" w:rsidR="000B4502" w:rsidRDefault="000B4502" w:rsidP="000B4502">
                            <w:pPr>
                              <w:pStyle w:val="Kop1"/>
                            </w:pPr>
                            <w:r>
                              <w:rPr>
                                <w:lang w:bidi="nl-NL"/>
                              </w:rPr>
                              <w:t>02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B4502">
              <w:rPr>
                <w:noProof/>
                <w:lang w:bidi="nl-NL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15404002" wp14:editId="56306A5C">
                      <wp:simplePos x="0" y="0"/>
                      <wp:positionH relativeFrom="column">
                        <wp:posOffset>600710</wp:posOffset>
                      </wp:positionH>
                      <wp:positionV relativeFrom="paragraph">
                        <wp:posOffset>193040</wp:posOffset>
                      </wp:positionV>
                      <wp:extent cx="1673860" cy="335280"/>
                      <wp:effectExtent l="0" t="0" r="2540" b="7620"/>
                      <wp:wrapNone/>
                      <wp:docPr id="16" name="Tekstvak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3860" cy="3352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520E3B2" w14:textId="52E0158A" w:rsidR="000B4502" w:rsidRDefault="00E007C6" w:rsidP="000B4502">
                                  <w:pPr>
                                    <w:pStyle w:val="Kop3"/>
                                  </w:pPr>
                                  <w:r>
                                    <w:rPr>
                                      <w:lang w:bidi="nl-NL"/>
                                    </w:rPr>
                                    <w:t>Motivatiebrief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404002" id="Tekstvak 16" o:spid="_x0000_s1033" type="#_x0000_t202" style="position:absolute;margin-left:47.3pt;margin-top:15.2pt;width:131.8pt;height:26.4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" fillcolor="white [3201]" stroked="f" strokeweight=".5pt">
                      <v:textbox>
                        <w:txbxContent>
                          <w:p w14:paraId="4520E3B2" w14:textId="52E0158A" w:rsidR="000B4502" w:rsidRDefault="00E007C6" w:rsidP="000B4502">
                            <w:pPr>
                              <w:pStyle w:val="Kop3"/>
                            </w:pPr>
                            <w:r>
                              <w:rPr>
                                <w:lang w:bidi="nl-NL"/>
                              </w:rPr>
                              <w:t>Motivatiebrief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B4502" w:rsidRPr="000B4502">
              <w:rPr>
                <w:noProof/>
                <w:lang w:bidi="nl-NL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7FF12D06" wp14:editId="24848DAC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2540</wp:posOffset>
                      </wp:positionV>
                      <wp:extent cx="614149" cy="676894"/>
                      <wp:effectExtent l="0" t="0" r="0" b="9525"/>
                      <wp:wrapNone/>
                      <wp:docPr id="13" name="Tekstvak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149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6390A43" w14:textId="77777777" w:rsidR="000B4502" w:rsidRDefault="000B4502" w:rsidP="000B4502">
                                  <w:pPr>
                                    <w:pStyle w:val="Kop1"/>
                                  </w:pPr>
                                  <w:r>
                                    <w:rPr>
                                      <w:lang w:bidi="nl-NL"/>
                                    </w:rPr>
                                    <w:t>01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FF12D06" id="Tekstvak 13" o:spid="_x0000_s1034" type="#_x0000_t202" style="position:absolute;margin-left:-.1pt;margin-top:.2pt;width:48.35pt;height:53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" fillcolor="white [3201]" stroked="f" strokeweight=".5pt">
                      <v:textbox>
                        <w:txbxContent>
                          <w:p w14:paraId="06390A43" w14:textId="77777777" w:rsidR="000B4502" w:rsidRDefault="000B4502" w:rsidP="000B4502">
                            <w:pPr>
                              <w:pStyle w:val="Kop1"/>
                            </w:pPr>
                            <w:r>
                              <w:rPr>
                                <w:lang w:bidi="nl-NL"/>
                              </w:rPr>
                              <w:t>01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8190" w:type="dxa"/>
            <w:gridSpan w:val="2"/>
          </w:tcPr>
          <w:p w14:paraId="2110B34F" w14:textId="77777777" w:rsidR="000B4502" w:rsidRDefault="000B4502">
            <w:r w:rsidRPr="000B4502">
              <w:rPr>
                <w:noProof/>
                <w:lang w:bidi="nl-NL"/>
              </w:rPr>
              <mc:AlternateContent>
                <mc:Choice Requires="wps">
                  <w:drawing>
                    <wp:inline distT="0" distB="0" distL="0" distR="0" wp14:anchorId="213920E5" wp14:editId="5793220E">
                      <wp:extent cx="4200808" cy="3131820"/>
                      <wp:effectExtent l="0" t="0" r="9525" b="0"/>
                      <wp:docPr id="11" name="Tekstvak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00808" cy="31318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C14672B" w14:textId="5206B193" w:rsidR="000B4502" w:rsidRDefault="00EC1D35" w:rsidP="000B4502">
                                  <w:pPr>
                                    <w:pStyle w:val="Kop1"/>
                                  </w:pPr>
                                  <w:r>
                                    <w:rPr>
                                      <w:lang w:bidi="nl-NL"/>
                                    </w:rPr>
                                    <w:t>Opdracht 1</w:t>
                                  </w:r>
                                </w:p>
                                <w:p w14:paraId="35C6E13F" w14:textId="70CE7849" w:rsidR="000B4502" w:rsidRDefault="00E007C6" w:rsidP="00962CE6">
                                  <w:pPr>
                                    <w:ind w:right="750"/>
                                  </w:pPr>
                                  <w:r>
                                    <w:t xml:space="preserve">Schrijf een motivatiebrief, waarin jij “solliciteert” naar de hoofdfase van de opleiding </w:t>
                                  </w:r>
                                  <w:r>
                                    <w:t>Bedrijfskunde</w:t>
                                  </w:r>
                                  <w:r>
                                    <w:t>. Geef aan waarom je denkt dat jij geschikt bent om in de hoofdfase te starten. In de brief wordt de ontwikkeling van de - uit de projecten bekende - skills en vaardigheden gedurende het afgelopen jaar beschreven. Hierbij kan je dus gebruik maken van de reeds eerder gemaakt projectopdrachten en reflecties van het afgelopen jaar.</w:t>
                                  </w:r>
                                </w:p>
                                <w:p w14:paraId="3BE98DE4" w14:textId="77777777" w:rsidR="005B57DD" w:rsidRDefault="005B57DD" w:rsidP="00962CE6">
                                  <w:pPr>
                                    <w:ind w:right="750"/>
                                  </w:pPr>
                                </w:p>
                                <w:p w14:paraId="29BBF4D8" w14:textId="1BE8D6E0" w:rsidR="000B4502" w:rsidRDefault="00EC1D35" w:rsidP="000B4502">
                                  <w:pPr>
                                    <w:pStyle w:val="Kop2"/>
                                  </w:pPr>
                                  <w:r>
                                    <w:rPr>
                                      <w:lang w:bidi="nl-NL"/>
                                    </w:rPr>
                                    <w:t>Opdracht 2</w:t>
                                  </w:r>
                                </w:p>
                                <w:p w14:paraId="2AACDCD5" w14:textId="7C023740" w:rsidR="000B4502" w:rsidRDefault="00E007C6" w:rsidP="00962CE6">
                                  <w:pPr>
                                    <w:ind w:right="750"/>
                                  </w:pPr>
                                  <w:r>
                                    <w:t>De brief vormt de aanleiding voor een (eind)gesprek met jouw PL-coach. In dit gesprek (een soort sollicitatiegesprek) zal de student hetgeen in de brief is opgenomen goed moeten kunnen onderbouwen en motiveren.</w:t>
                                  </w:r>
                                </w:p>
                                <w:p w14:paraId="17DE7291" w14:textId="01ACCD68" w:rsidR="000B4502" w:rsidRDefault="000B4502" w:rsidP="000B4502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13920E5" id="Tekstvak 11" o:spid="_x0000_s1035" type="#_x0000_t202" style="width:330.75pt;height:24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" fillcolor="white [3201]" stroked="f" strokeweight=".5pt">
                      <v:textbox>
                        <w:txbxContent>
                          <w:p w14:paraId="7C14672B" w14:textId="5206B193" w:rsidR="000B4502" w:rsidRDefault="00EC1D35" w:rsidP="000B4502">
                            <w:pPr>
                              <w:pStyle w:val="Kop1"/>
                            </w:pPr>
                            <w:r>
                              <w:rPr>
                                <w:lang w:bidi="nl-NL"/>
                              </w:rPr>
                              <w:t>Opdracht 1</w:t>
                            </w:r>
                          </w:p>
                          <w:p w14:paraId="35C6E13F" w14:textId="70CE7849" w:rsidR="000B4502" w:rsidRDefault="00E007C6" w:rsidP="00962CE6">
                            <w:pPr>
                              <w:ind w:right="750"/>
                            </w:pPr>
                            <w:r>
                              <w:t xml:space="preserve">Schrijf een motivatiebrief, waarin jij “solliciteert” naar de hoofdfase van de opleiding </w:t>
                            </w:r>
                            <w:r>
                              <w:t>Bedrijfskunde</w:t>
                            </w:r>
                            <w:r>
                              <w:t>. Geef aan waarom je denkt dat jij geschikt bent om in de hoofdfase te starten. In de brief wordt de ontwikkeling van de - uit de projecten bekende - skills en vaardigheden gedurende het afgelopen jaar beschreven. Hierbij kan je dus gebruik maken van de reeds eerder gemaakt projectopdrachten en reflecties van het afgelopen jaar.</w:t>
                            </w:r>
                          </w:p>
                          <w:p w14:paraId="3BE98DE4" w14:textId="77777777" w:rsidR="005B57DD" w:rsidRDefault="005B57DD" w:rsidP="00962CE6">
                            <w:pPr>
                              <w:ind w:right="750"/>
                            </w:pPr>
                          </w:p>
                          <w:p w14:paraId="29BBF4D8" w14:textId="1BE8D6E0" w:rsidR="000B4502" w:rsidRDefault="00EC1D35" w:rsidP="000B4502">
                            <w:pPr>
                              <w:pStyle w:val="Kop2"/>
                            </w:pPr>
                            <w:r>
                              <w:rPr>
                                <w:lang w:bidi="nl-NL"/>
                              </w:rPr>
                              <w:t>Opdracht 2</w:t>
                            </w:r>
                          </w:p>
                          <w:p w14:paraId="2AACDCD5" w14:textId="7C023740" w:rsidR="000B4502" w:rsidRDefault="00E007C6" w:rsidP="00962CE6">
                            <w:pPr>
                              <w:ind w:right="750"/>
                            </w:pPr>
                            <w:r>
                              <w:t>De brief vormt de aanleiding voor een (eind)gesprek met jouw PL-coach. In dit gesprek (een soort sollicitatiegesprek) zal de student hetgeen in de brief is opgenomen goed moeten kunnen onderbouwen en motiveren.</w:t>
                            </w:r>
                          </w:p>
                          <w:p w14:paraId="17DE7291" w14:textId="01ACCD68" w:rsidR="000B4502" w:rsidRDefault="000B4502" w:rsidP="000B4502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0B4502" w14:paraId="3B9AE51D" w14:textId="77777777" w:rsidTr="00D86614">
        <w:trPr>
          <w:trHeight w:val="2727"/>
        </w:trPr>
        <w:tc>
          <w:tcPr>
            <w:tcW w:w="11677" w:type="dxa"/>
            <w:gridSpan w:val="3"/>
            <w:vAlign w:val="center"/>
          </w:tcPr>
          <w:p w14:paraId="6ED9FBB9" w14:textId="6A8EC1C7" w:rsidR="000B4502" w:rsidRPr="000B4502" w:rsidRDefault="000B4502" w:rsidP="00D86614">
            <w:pPr>
              <w:ind w:left="720"/>
            </w:pPr>
          </w:p>
        </w:tc>
      </w:tr>
      <w:tr w:rsidR="00A1111B" w14:paraId="7F4A38FE" w14:textId="77777777" w:rsidTr="00D86614">
        <w:trPr>
          <w:trHeight w:val="630"/>
        </w:trPr>
        <w:tc>
          <w:tcPr>
            <w:tcW w:w="11677" w:type="dxa"/>
            <w:gridSpan w:val="3"/>
            <w:vAlign w:val="bottom"/>
          </w:tcPr>
          <w:p w14:paraId="40545B95" w14:textId="5D1A4FBC" w:rsidR="00A1111B" w:rsidRDefault="00A1111B" w:rsidP="00962CE6">
            <w:pPr>
              <w:ind w:left="720" w:right="1020"/>
              <w:jc w:val="right"/>
            </w:pPr>
          </w:p>
        </w:tc>
      </w:tr>
    </w:tbl>
    <w:p w14:paraId="5D796E9E" w14:textId="77777777" w:rsidR="00392FA9" w:rsidRDefault="00392FA9"/>
    <w:sectPr w:rsidR="00392FA9" w:rsidSect="00A25F03">
      <w:pgSz w:w="11906" w:h="16838" w:code="9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Heavy">
    <w:altName w:val="Franklin Gothic Heavy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attachedTemplate r:id="rId1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7C6"/>
    <w:rsid w:val="00021C04"/>
    <w:rsid w:val="000B4502"/>
    <w:rsid w:val="00104080"/>
    <w:rsid w:val="00142563"/>
    <w:rsid w:val="00392FA9"/>
    <w:rsid w:val="00515218"/>
    <w:rsid w:val="005B57DD"/>
    <w:rsid w:val="00714AA5"/>
    <w:rsid w:val="00745C53"/>
    <w:rsid w:val="0083600B"/>
    <w:rsid w:val="00962CE6"/>
    <w:rsid w:val="00A1111B"/>
    <w:rsid w:val="00A25F03"/>
    <w:rsid w:val="00BB13BB"/>
    <w:rsid w:val="00CC6D31"/>
    <w:rsid w:val="00D76AB2"/>
    <w:rsid w:val="00D86614"/>
    <w:rsid w:val="00E007C6"/>
    <w:rsid w:val="00EC1D35"/>
    <w:rsid w:val="00FE4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085B5A"/>
  <w15:chartTrackingRefBased/>
  <w15:docId w15:val="{41556ED8-6AAD-49C8-B2CC-B554086B7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D86614"/>
    <w:pPr>
      <w:spacing w:line="240" w:lineRule="auto"/>
    </w:pPr>
    <w:rPr>
      <w:sz w:val="21"/>
    </w:rPr>
  </w:style>
  <w:style w:type="paragraph" w:styleId="Kop1">
    <w:name w:val="heading 1"/>
    <w:basedOn w:val="Standaard"/>
    <w:next w:val="Standaard"/>
    <w:link w:val="Kop1Char"/>
    <w:uiPriority w:val="9"/>
    <w:qFormat/>
    <w:rsid w:val="001040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104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1040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D86614"/>
    <w:pPr>
      <w:spacing w:after="0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74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D86614"/>
    <w:rPr>
      <w:rFonts w:asciiTheme="majorHAnsi" w:eastAsiaTheme="majorEastAsia" w:hAnsiTheme="majorHAnsi" w:cstheme="majorBidi"/>
      <w:spacing w:val="-10"/>
      <w:kern w:val="28"/>
      <w:sz w:val="74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0B4502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0B4502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Kop1Char">
    <w:name w:val="Kop 1 Char"/>
    <w:basedOn w:val="Standaardalinea-lettertype"/>
    <w:link w:val="Kop1"/>
    <w:uiPriority w:val="9"/>
    <w:rsid w:val="00104080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Kop2Char">
    <w:name w:val="Kop 2 Char"/>
    <w:basedOn w:val="Standaardalinea-lettertype"/>
    <w:link w:val="Kop2"/>
    <w:uiPriority w:val="9"/>
    <w:rsid w:val="00104080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Geenafstand">
    <w:name w:val="No Spacing"/>
    <w:uiPriority w:val="1"/>
    <w:qFormat/>
    <w:rsid w:val="00D86614"/>
    <w:pPr>
      <w:spacing w:after="0" w:line="240" w:lineRule="auto"/>
    </w:pPr>
    <w:rPr>
      <w:sz w:val="21"/>
    </w:rPr>
  </w:style>
  <w:style w:type="character" w:customStyle="1" w:styleId="Kop3Char">
    <w:name w:val="Kop 3 Char"/>
    <w:basedOn w:val="Standaardalinea-lettertype"/>
    <w:link w:val="Kop3"/>
    <w:uiPriority w:val="9"/>
    <w:rsid w:val="00104080"/>
    <w:rPr>
      <w:rFonts w:asciiTheme="majorHAnsi" w:eastAsiaTheme="majorEastAsia" w:hAnsiTheme="majorHAnsi" w:cstheme="majorBidi"/>
      <w:color w:val="000000" w:themeColor="text1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openxmlformats.org/officeDocument/2006/relationships/styles" Target="styles.xml"/><Relationship Id="rId9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mi3\AppData\Roaming\Microsoft\Templates\Rapport%20(thema%20Stedelijk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BB3252F3C011F40A70E2DBEBFED6DCB" ma:contentTypeVersion="13" ma:contentTypeDescription="Een nieuw document maken." ma:contentTypeScope="" ma:versionID="1d5b62665479bfa161b4c36af70574f1">
  <xsd:schema xmlns:xsd="http://www.w3.org/2001/XMLSchema" xmlns:xs="http://www.w3.org/2001/XMLSchema" xmlns:p="http://schemas.microsoft.com/office/2006/metadata/properties" xmlns:ns3="5179e1ed-d3f6-438f-9ed5-7dead8a8b444" xmlns:ns4="7e7a5ae6-263b-4414-bbd2-c31893025997" targetNamespace="http://schemas.microsoft.com/office/2006/metadata/properties" ma:root="true" ma:fieldsID="f1cb8b7c3e42b110bbaab152b07cfd9d" ns3:_="" ns4:_="">
    <xsd:import namespace="5179e1ed-d3f6-438f-9ed5-7dead8a8b444"/>
    <xsd:import namespace="7e7a5ae6-263b-4414-bbd2-c3189302599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179e1ed-d3f6-438f-9ed5-7dead8a8b44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e7a5ae6-263b-4414-bbd2-c31893025997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32217F4-0DD4-4297-A526-6415E72E7B6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179e1ed-d3f6-438f-9ed5-7dead8a8b444"/>
    <ds:schemaRef ds:uri="7e7a5ae6-263b-4414-bbd2-c3189302599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15A0BB1-8798-472A-B7E2-3C6DDCD885C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E67534F-0875-49F2-8438-B0014A3072B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(thema Stedelijk)</Template>
  <TotalTime>12</TotalTime>
  <Pages>2</Pages>
  <Words>4</Words>
  <Characters>23</Characters>
  <Application>Microsoft Office Word</Application>
  <DocSecurity>0</DocSecurity>
  <Lines>1</Lines>
  <Paragraphs>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demi3</dc:creator>
  <cp:keywords/>
  <dc:description/>
  <cp:lastModifiedBy>demi33.smit@gmail.com</cp:lastModifiedBy>
  <cp:revision>3</cp:revision>
  <dcterms:created xsi:type="dcterms:W3CDTF">2020-06-14T00:14:00Z</dcterms:created>
  <dcterms:modified xsi:type="dcterms:W3CDTF">2020-06-14T00:26:00Z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0x010100CBB3252F3C011F40A70E2DBEBFED6DCB</vt:lpwstr>
  </property>
</Properties>
</file>